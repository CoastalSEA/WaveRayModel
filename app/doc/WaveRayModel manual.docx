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r w:rsidR="009A2557">
        <w:t>WaveRayModel</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3999B86B" w:rsidR="006E07E6" w:rsidRDefault="00C840AE" w:rsidP="006E07E6">
      <w:bookmarkStart w:id="3"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r w:rsidR="00B12F30">
        <w:t>WaveRayModel</w:t>
      </w:r>
      <w:r w:rsidR="005305D7">
        <w:fldChar w:fldCharType="end"/>
      </w:r>
      <w:bookmarkEnd w:id="4"/>
      <w:r w:rsidR="005305D7">
        <w:t xml:space="preserve"> </w:t>
      </w:r>
      <w:r w:rsidR="00B563BF">
        <w:t>uses the muitoolbox and dstoolbox.</w:t>
      </w:r>
      <w:bookmarkEnd w:id="5"/>
    </w:p>
    <w:p w14:paraId="53B3BF47" w14:textId="1F5F03F1"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B12F30">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CE2E79A"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B12F30">
        <w:t>WaveRayModel</w:t>
      </w:r>
      <w:r w:rsidR="005305D7">
        <w:fldChar w:fldCharType="end"/>
      </w:r>
      <w:r w:rsidR="00EA7F40">
        <w:t xml:space="preserve"> </w:t>
      </w:r>
      <w:r>
        <w:t xml:space="preserve">App and two toolboxes (muitoolbox and dstoolbox)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6E1A497A"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B12F30">
        <w:t>WaveRayModel</w:t>
      </w:r>
      <w:r>
        <w:fldChar w:fldCharType="end"/>
      </w:r>
      <w:r>
        <w:t xml:space="preserve"> </w:t>
      </w:r>
      <w:r w:rsidRPr="001F30B0">
        <w:t xml:space="preserve"> manual, CoastalSEA, UK, pp</w:t>
      </w:r>
      <w:fldSimple w:instr=" NUMPAGES   \* MERGEFORMAT ">
        <w:r w:rsidR="00B12F30">
          <w:rPr>
            <w:noProof/>
          </w:rPr>
          <w:t>66</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 xml:space="preserve">Townend, I.H., </w:t>
      </w:r>
      <w:proofErr w:type="spellStart"/>
      <w:r w:rsidRPr="00C1556A">
        <w:t>Savell</w:t>
      </w:r>
      <w:proofErr w:type="spellEnd"/>
      <w:r w:rsidRPr="00C1556A">
        <w:t xml:space="preserve">, I.A., 1985. The application of ray methods to wave refraction studies. In: P.P.G. Dyke, </w:t>
      </w:r>
      <w:proofErr w:type="spellStart"/>
      <w:r w:rsidRPr="00C1556A">
        <w:t>Moscardini</w:t>
      </w:r>
      <w:proofErr w:type="spellEnd"/>
      <w:r w:rsidRPr="00C1556A">
        <w:t>,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 xml:space="preserve">The original development of this type of model took place in the 1980’s. The team working on the model at Sir William Halcrow &amp; Partners was led by Chris Fleming and at various times included Ian </w:t>
      </w:r>
      <w:proofErr w:type="spellStart"/>
      <w:r>
        <w:rPr>
          <w:rStyle w:val="IntenseEmphasis"/>
          <w:i w:val="0"/>
          <w:color w:val="auto"/>
        </w:rPr>
        <w:t>Savell</w:t>
      </w:r>
      <w:proofErr w:type="spellEnd"/>
      <w:r>
        <w:rPr>
          <w:rStyle w:val="IntenseEmphasis"/>
          <w:i w:val="0"/>
          <w:color w:val="auto"/>
        </w:rPr>
        <w:t xml:space="preserve">, Graham Copeland, Ian Townend, </w:t>
      </w:r>
      <w:proofErr w:type="spellStart"/>
      <w:r>
        <w:rPr>
          <w:rStyle w:val="IntenseEmphasis"/>
          <w:i w:val="0"/>
          <w:color w:val="auto"/>
        </w:rPr>
        <w:t>Geof</w:t>
      </w:r>
      <w:proofErr w:type="spellEnd"/>
      <w:r>
        <w:rPr>
          <w:rStyle w:val="IntenseEmphasis"/>
          <w:i w:val="0"/>
          <w:color w:val="auto"/>
        </w:rPr>
        <w:t xml:space="preserve"> Gilbert and Dominic Reeve.</w:t>
      </w:r>
    </w:p>
    <w:p w14:paraId="5F1FCEEA" w14:textId="61ABD0CE" w:rsidR="00F816A5" w:rsidRDefault="00F816A5" w:rsidP="00FE2387">
      <w:pPr>
        <w:rPr>
          <w:rStyle w:val="IntenseEmphasis"/>
          <w:i w:val="0"/>
          <w:color w:val="auto"/>
        </w:rPr>
      </w:pPr>
      <w:r>
        <w:rPr>
          <w:rStyle w:val="IntenseEmphasis"/>
          <w:i w:val="0"/>
          <w:color w:val="auto"/>
        </w:rPr>
        <w:t>The meshing tool uses the following code from the Matlab</w:t>
      </w:r>
      <w:r w:rsidRPr="00F816A5">
        <w:rPr>
          <w:rStyle w:val="IntenseEmphasis"/>
          <w:i w:val="0"/>
          <w:color w:val="auto"/>
          <w:vertAlign w:val="superscript"/>
        </w:rPr>
        <w:t>TM</w:t>
      </w:r>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 xml:space="preserve">Darren </w:t>
      </w:r>
      <w:proofErr w:type="spellStart"/>
      <w:r w:rsidR="00F816A5" w:rsidRPr="00F816A5">
        <w:rPr>
          <w:rStyle w:val="IntenseEmphasis"/>
          <w:i w:val="0"/>
          <w:color w:val="auto"/>
        </w:rPr>
        <w:t>Engwirda</w:t>
      </w:r>
      <w:proofErr w:type="spellEnd"/>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proofErr w:type="spellStart"/>
        <w:r w:rsidR="00F816A5" w:rsidRPr="006867BF">
          <w:rPr>
            <w:rStyle w:val="Hyperlink"/>
          </w:rPr>
          <w:t>curvspace</w:t>
        </w:r>
        <w:proofErr w:type="spellEnd"/>
      </w:hyperlink>
      <w:r w:rsidR="00F816A5">
        <w:rPr>
          <w:rStyle w:val="IntenseEmphasis"/>
          <w:i w:val="0"/>
          <w:color w:val="auto"/>
        </w:rPr>
        <w:t xml:space="preserve">: © </w:t>
      </w:r>
      <w:proofErr w:type="spellStart"/>
      <w:r w:rsidR="00F816A5" w:rsidRPr="00F816A5">
        <w:rPr>
          <w:rStyle w:val="IntenseEmphasis"/>
          <w:i w:val="0"/>
          <w:color w:val="auto"/>
        </w:rPr>
        <w:t>Yo</w:t>
      </w:r>
      <w:proofErr w:type="spellEnd"/>
      <w:r w:rsidR="00F816A5" w:rsidRPr="00F816A5">
        <w:rPr>
          <w:rStyle w:val="IntenseEmphasis"/>
          <w:i w:val="0"/>
          <w:color w:val="auto"/>
        </w:rPr>
        <w:t xml:space="preserve">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proofErr w:type="spellStart"/>
        <w:r w:rsidR="00F816A5" w:rsidRPr="006867BF">
          <w:rPr>
            <w:rStyle w:val="Hyperlink"/>
          </w:rPr>
          <w:t>trigradient</w:t>
        </w:r>
        <w:proofErr w:type="spellEnd"/>
      </w:hyperlink>
      <w:r w:rsidR="00F816A5">
        <w:rPr>
          <w:rStyle w:val="IntenseEmphasis"/>
          <w:i w:val="0"/>
          <w:color w:val="auto"/>
        </w:rPr>
        <w:t xml:space="preserve">: © </w:t>
      </w:r>
      <w:r w:rsidR="00F816A5" w:rsidRPr="00F816A5">
        <w:rPr>
          <w:rStyle w:val="IntenseEmphasis"/>
          <w:i w:val="0"/>
          <w:color w:val="auto"/>
        </w:rPr>
        <w:t xml:space="preserve">Mick </w:t>
      </w:r>
      <w:proofErr w:type="spellStart"/>
      <w:r w:rsidR="00F816A5" w:rsidRPr="00F816A5">
        <w:rPr>
          <w:rStyle w:val="IntenseEmphasis"/>
          <w:i w:val="0"/>
          <w:color w:val="auto"/>
        </w:rPr>
        <w:t>Warehime</w:t>
      </w:r>
      <w:proofErr w:type="spellEnd"/>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69F313CE"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B12F30">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3C0C94" w14:paraId="5E80D736"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100000" w:firstRow="0" w:lastRow="0" w:firstColumn="0" w:lastColumn="0" w:oddVBand="0" w:evenVBand="0" w:oddHBand="1"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100000" w:firstRow="0" w:lastRow="0" w:firstColumn="0" w:lastColumn="0" w:oddVBand="0" w:evenVBand="0" w:oddHBand="1" w:evenHBand="0" w:firstRowFirstColumn="0" w:firstRowLastColumn="0" w:lastRowFirstColumn="0" w:lastRowLastColumn="0"/>
            </w:pPr>
            <w:r>
              <w:t xml:space="preserve">Option to use mesh </w:t>
            </w:r>
            <w:r w:rsidR="00590B45">
              <w:t>added.</w:t>
            </w:r>
          </w:p>
        </w:tc>
      </w:tr>
      <w:tr w:rsidR="00AE52C0" w14:paraId="0DA240EE"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000000" w:firstRow="0" w:lastRow="0" w:firstColumn="0" w:lastColumn="0" w:oddVBand="0" w:evenVBand="0" w:oddHBand="0"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000000" w:firstRow="0" w:lastRow="0" w:firstColumn="0" w:lastColumn="0" w:oddVBand="0" w:evenVBand="0" w:oddHBand="0"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65F8F2E2" w14:textId="4A789EA1" w:rsidR="003E1EAA" w:rsidRDefault="00197F5F">
          <w:pPr>
            <w:pStyle w:val="TOC1"/>
            <w:rPr>
              <w:noProof/>
              <w:kern w:val="2"/>
              <w14:ligatures w14:val="standardContextual"/>
            </w:rPr>
          </w:pPr>
          <w:r>
            <w:fldChar w:fldCharType="begin"/>
          </w:r>
          <w:r>
            <w:instrText xml:space="preserve"> TOC \o "1-3" \h \z \u </w:instrText>
          </w:r>
          <w:r>
            <w:fldChar w:fldCharType="separate"/>
          </w:r>
          <w:hyperlink w:anchor="_Toc158307213" w:history="1">
            <w:r w:rsidR="003E1EAA" w:rsidRPr="000436AB">
              <w:rPr>
                <w:rStyle w:val="Hyperlink"/>
                <w:noProof/>
              </w:rPr>
              <w:t>1</w:t>
            </w:r>
            <w:r w:rsidR="003E1EAA">
              <w:rPr>
                <w:noProof/>
                <w:kern w:val="2"/>
                <w14:ligatures w14:val="standardContextual"/>
              </w:rPr>
              <w:tab/>
            </w:r>
            <w:r w:rsidR="003E1EAA" w:rsidRPr="000436AB">
              <w:rPr>
                <w:rStyle w:val="Hyperlink"/>
                <w:noProof/>
              </w:rPr>
              <w:t>Introduction</w:t>
            </w:r>
            <w:r w:rsidR="003E1EAA">
              <w:rPr>
                <w:noProof/>
                <w:webHidden/>
              </w:rPr>
              <w:tab/>
            </w:r>
            <w:r w:rsidR="003E1EAA">
              <w:rPr>
                <w:noProof/>
                <w:webHidden/>
              </w:rPr>
              <w:fldChar w:fldCharType="begin"/>
            </w:r>
            <w:r w:rsidR="003E1EAA">
              <w:rPr>
                <w:noProof/>
                <w:webHidden/>
              </w:rPr>
              <w:instrText xml:space="preserve"> PAGEREF _Toc158307213 \h </w:instrText>
            </w:r>
            <w:r w:rsidR="003E1EAA">
              <w:rPr>
                <w:noProof/>
                <w:webHidden/>
              </w:rPr>
            </w:r>
            <w:r w:rsidR="003E1EAA">
              <w:rPr>
                <w:noProof/>
                <w:webHidden/>
              </w:rPr>
              <w:fldChar w:fldCharType="separate"/>
            </w:r>
            <w:r w:rsidR="00B12F30">
              <w:rPr>
                <w:noProof/>
                <w:webHidden/>
              </w:rPr>
              <w:t>1</w:t>
            </w:r>
            <w:r w:rsidR="003E1EAA">
              <w:rPr>
                <w:noProof/>
                <w:webHidden/>
              </w:rPr>
              <w:fldChar w:fldCharType="end"/>
            </w:r>
          </w:hyperlink>
        </w:p>
        <w:p w14:paraId="1A8AA89D" w14:textId="5B2991C2" w:rsidR="003E1EAA" w:rsidRDefault="00000000">
          <w:pPr>
            <w:pStyle w:val="TOC1"/>
            <w:rPr>
              <w:noProof/>
              <w:kern w:val="2"/>
              <w14:ligatures w14:val="standardContextual"/>
            </w:rPr>
          </w:pPr>
          <w:hyperlink w:anchor="_Toc158307214" w:history="1">
            <w:r w:rsidR="003E1EAA" w:rsidRPr="000436AB">
              <w:rPr>
                <w:rStyle w:val="Hyperlink"/>
                <w:noProof/>
              </w:rPr>
              <w:t>2</w:t>
            </w:r>
            <w:r w:rsidR="003E1EAA">
              <w:rPr>
                <w:noProof/>
                <w:kern w:val="2"/>
                <w14:ligatures w14:val="standardContextual"/>
              </w:rPr>
              <w:tab/>
            </w:r>
            <w:r w:rsidR="003E1EAA" w:rsidRPr="000436AB">
              <w:rPr>
                <w:rStyle w:val="Hyperlink"/>
                <w:noProof/>
              </w:rPr>
              <w:t>Getting started</w:t>
            </w:r>
            <w:r w:rsidR="003E1EAA">
              <w:rPr>
                <w:noProof/>
                <w:webHidden/>
              </w:rPr>
              <w:tab/>
            </w:r>
            <w:r w:rsidR="003E1EAA">
              <w:rPr>
                <w:noProof/>
                <w:webHidden/>
              </w:rPr>
              <w:fldChar w:fldCharType="begin"/>
            </w:r>
            <w:r w:rsidR="003E1EAA">
              <w:rPr>
                <w:noProof/>
                <w:webHidden/>
              </w:rPr>
              <w:instrText xml:space="preserve"> PAGEREF _Toc158307214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547340B6" w14:textId="24AF8E3D" w:rsidR="003E1EAA" w:rsidRDefault="00000000">
          <w:pPr>
            <w:pStyle w:val="TOC2"/>
            <w:tabs>
              <w:tab w:val="left" w:pos="880"/>
              <w:tab w:val="right" w:leader="dot" w:pos="9060"/>
            </w:tabs>
            <w:rPr>
              <w:noProof/>
              <w:kern w:val="2"/>
              <w14:ligatures w14:val="standardContextual"/>
            </w:rPr>
          </w:pPr>
          <w:hyperlink w:anchor="_Toc158307215" w:history="1">
            <w:r w:rsidR="003E1EAA" w:rsidRPr="000436AB">
              <w:rPr>
                <w:rStyle w:val="Hyperlink"/>
                <w:noProof/>
              </w:rPr>
              <w:t>2.1</w:t>
            </w:r>
            <w:r w:rsidR="003E1EAA">
              <w:rPr>
                <w:noProof/>
                <w:kern w:val="2"/>
                <w14:ligatures w14:val="standardContextual"/>
              </w:rPr>
              <w:tab/>
            </w:r>
            <w:r w:rsidR="003E1EAA" w:rsidRPr="000436AB">
              <w:rPr>
                <w:rStyle w:val="Hyperlink"/>
                <w:noProof/>
              </w:rPr>
              <w:t>Configuration</w:t>
            </w:r>
            <w:r w:rsidR="003E1EAA">
              <w:rPr>
                <w:noProof/>
                <w:webHidden/>
              </w:rPr>
              <w:tab/>
            </w:r>
            <w:r w:rsidR="003E1EAA">
              <w:rPr>
                <w:noProof/>
                <w:webHidden/>
              </w:rPr>
              <w:fldChar w:fldCharType="begin"/>
            </w:r>
            <w:r w:rsidR="003E1EAA">
              <w:rPr>
                <w:noProof/>
                <w:webHidden/>
              </w:rPr>
              <w:instrText xml:space="preserve"> PAGEREF _Toc158307215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6486705D" w14:textId="0E1D7BB2" w:rsidR="003E1EAA" w:rsidRDefault="00000000">
          <w:pPr>
            <w:pStyle w:val="TOC3"/>
            <w:tabs>
              <w:tab w:val="left" w:pos="1320"/>
              <w:tab w:val="right" w:leader="dot" w:pos="9060"/>
            </w:tabs>
            <w:rPr>
              <w:noProof/>
              <w:kern w:val="2"/>
              <w14:ligatures w14:val="standardContextual"/>
            </w:rPr>
          </w:pPr>
          <w:hyperlink w:anchor="_Toc158307216" w:history="1">
            <w:r w:rsidR="003E1EAA" w:rsidRPr="000436AB">
              <w:rPr>
                <w:rStyle w:val="Hyperlink"/>
                <w:noProof/>
              </w:rPr>
              <w:t>2.1.1</w:t>
            </w:r>
            <w:r w:rsidR="003E1EAA">
              <w:rPr>
                <w:noProof/>
                <w:kern w:val="2"/>
                <w14:ligatures w14:val="standardContextual"/>
              </w:rPr>
              <w:tab/>
            </w:r>
            <w:r w:rsidR="003E1EAA" w:rsidRPr="000436AB">
              <w:rPr>
                <w:rStyle w:val="Hyperlink"/>
                <w:noProof/>
              </w:rPr>
              <w:t>Installing the toolboxes</w:t>
            </w:r>
            <w:r w:rsidR="003E1EAA">
              <w:rPr>
                <w:noProof/>
                <w:webHidden/>
              </w:rPr>
              <w:tab/>
            </w:r>
            <w:r w:rsidR="003E1EAA">
              <w:rPr>
                <w:noProof/>
                <w:webHidden/>
              </w:rPr>
              <w:fldChar w:fldCharType="begin"/>
            </w:r>
            <w:r w:rsidR="003E1EAA">
              <w:rPr>
                <w:noProof/>
                <w:webHidden/>
              </w:rPr>
              <w:instrText xml:space="preserve"> PAGEREF _Toc158307216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14918F5B" w14:textId="71DC03FC" w:rsidR="003E1EAA" w:rsidRDefault="00000000">
          <w:pPr>
            <w:pStyle w:val="TOC3"/>
            <w:tabs>
              <w:tab w:val="left" w:pos="1320"/>
              <w:tab w:val="right" w:leader="dot" w:pos="9060"/>
            </w:tabs>
            <w:rPr>
              <w:noProof/>
              <w:kern w:val="2"/>
              <w14:ligatures w14:val="standardContextual"/>
            </w:rPr>
          </w:pPr>
          <w:hyperlink w:anchor="_Toc158307217" w:history="1">
            <w:r w:rsidR="003E1EAA" w:rsidRPr="000436AB">
              <w:rPr>
                <w:rStyle w:val="Hyperlink"/>
                <w:noProof/>
              </w:rPr>
              <w:t>2.1.2</w:t>
            </w:r>
            <w:r w:rsidR="003E1EAA">
              <w:rPr>
                <w:noProof/>
                <w:kern w:val="2"/>
                <w14:ligatures w14:val="standardContextual"/>
              </w:rPr>
              <w:tab/>
            </w:r>
            <w:r w:rsidR="003E1EAA" w:rsidRPr="000436AB">
              <w:rPr>
                <w:rStyle w:val="Hyperlink"/>
                <w:noProof/>
              </w:rPr>
              <w:t>Installing the App</w:t>
            </w:r>
            <w:r w:rsidR="003E1EAA">
              <w:rPr>
                <w:noProof/>
                <w:webHidden/>
              </w:rPr>
              <w:tab/>
            </w:r>
            <w:r w:rsidR="003E1EAA">
              <w:rPr>
                <w:noProof/>
                <w:webHidden/>
              </w:rPr>
              <w:fldChar w:fldCharType="begin"/>
            </w:r>
            <w:r w:rsidR="003E1EAA">
              <w:rPr>
                <w:noProof/>
                <w:webHidden/>
              </w:rPr>
              <w:instrText xml:space="preserve"> PAGEREF _Toc158307217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2F355B4B" w14:textId="14542297" w:rsidR="003E1EAA" w:rsidRDefault="00000000">
          <w:pPr>
            <w:pStyle w:val="TOC3"/>
            <w:tabs>
              <w:tab w:val="left" w:pos="1320"/>
              <w:tab w:val="right" w:leader="dot" w:pos="9060"/>
            </w:tabs>
            <w:rPr>
              <w:noProof/>
              <w:kern w:val="2"/>
              <w14:ligatures w14:val="standardContextual"/>
            </w:rPr>
          </w:pPr>
          <w:hyperlink w:anchor="_Toc158307218" w:history="1">
            <w:r w:rsidR="003E1EAA" w:rsidRPr="000436AB">
              <w:rPr>
                <w:rStyle w:val="Hyperlink"/>
                <w:noProof/>
              </w:rPr>
              <w:t>2.1.3</w:t>
            </w:r>
            <w:r w:rsidR="003E1EAA">
              <w:rPr>
                <w:noProof/>
                <w:kern w:val="2"/>
                <w14:ligatures w14:val="standardContextual"/>
              </w:rPr>
              <w:tab/>
            </w:r>
            <w:r w:rsidR="003E1EAA" w:rsidRPr="000436AB">
              <w:rPr>
                <w:rStyle w:val="Hyperlink"/>
                <w:noProof/>
              </w:rPr>
              <w:t>Installing Mesh2D</w:t>
            </w:r>
            <w:r w:rsidR="003E1EAA">
              <w:rPr>
                <w:noProof/>
                <w:webHidden/>
              </w:rPr>
              <w:tab/>
            </w:r>
            <w:r w:rsidR="003E1EAA">
              <w:rPr>
                <w:noProof/>
                <w:webHidden/>
              </w:rPr>
              <w:fldChar w:fldCharType="begin"/>
            </w:r>
            <w:r w:rsidR="003E1EAA">
              <w:rPr>
                <w:noProof/>
                <w:webHidden/>
              </w:rPr>
              <w:instrText xml:space="preserve"> PAGEREF _Toc158307218 \h </w:instrText>
            </w:r>
            <w:r w:rsidR="003E1EAA">
              <w:rPr>
                <w:noProof/>
                <w:webHidden/>
              </w:rPr>
            </w:r>
            <w:r w:rsidR="003E1EAA">
              <w:rPr>
                <w:noProof/>
                <w:webHidden/>
              </w:rPr>
              <w:fldChar w:fldCharType="separate"/>
            </w:r>
            <w:r w:rsidR="00B12F30">
              <w:rPr>
                <w:noProof/>
                <w:webHidden/>
              </w:rPr>
              <w:t>2</w:t>
            </w:r>
            <w:r w:rsidR="003E1EAA">
              <w:rPr>
                <w:noProof/>
                <w:webHidden/>
              </w:rPr>
              <w:fldChar w:fldCharType="end"/>
            </w:r>
          </w:hyperlink>
        </w:p>
        <w:p w14:paraId="2CFC1FCB" w14:textId="269E23E8" w:rsidR="003E1EAA" w:rsidRDefault="00000000">
          <w:pPr>
            <w:pStyle w:val="TOC2"/>
            <w:tabs>
              <w:tab w:val="left" w:pos="880"/>
              <w:tab w:val="right" w:leader="dot" w:pos="9060"/>
            </w:tabs>
            <w:rPr>
              <w:noProof/>
              <w:kern w:val="2"/>
              <w14:ligatures w14:val="standardContextual"/>
            </w:rPr>
          </w:pPr>
          <w:hyperlink w:anchor="_Toc158307219" w:history="1">
            <w:r w:rsidR="003E1EAA" w:rsidRPr="000436AB">
              <w:rPr>
                <w:rStyle w:val="Hyperlink"/>
                <w:noProof/>
              </w:rPr>
              <w:t>2.2</w:t>
            </w:r>
            <w:r w:rsidR="003E1EAA">
              <w:rPr>
                <w:noProof/>
                <w:kern w:val="2"/>
                <w14:ligatures w14:val="standardContextual"/>
              </w:rPr>
              <w:tab/>
            </w:r>
            <w:r w:rsidR="003E1EAA" w:rsidRPr="000436AB">
              <w:rPr>
                <w:rStyle w:val="Hyperlink"/>
                <w:noProof/>
              </w:rPr>
              <w:t>Opening WaveRayModel</w:t>
            </w:r>
            <w:r w:rsidR="003E1EAA">
              <w:rPr>
                <w:noProof/>
                <w:webHidden/>
              </w:rPr>
              <w:tab/>
            </w:r>
            <w:r w:rsidR="003E1EAA">
              <w:rPr>
                <w:noProof/>
                <w:webHidden/>
              </w:rPr>
              <w:fldChar w:fldCharType="begin"/>
            </w:r>
            <w:r w:rsidR="003E1EAA">
              <w:rPr>
                <w:noProof/>
                <w:webHidden/>
              </w:rPr>
              <w:instrText xml:space="preserve"> PAGEREF _Toc158307219 \h </w:instrText>
            </w:r>
            <w:r w:rsidR="003E1EAA">
              <w:rPr>
                <w:noProof/>
                <w:webHidden/>
              </w:rPr>
            </w:r>
            <w:r w:rsidR="003E1EAA">
              <w:rPr>
                <w:noProof/>
                <w:webHidden/>
              </w:rPr>
              <w:fldChar w:fldCharType="separate"/>
            </w:r>
            <w:r w:rsidR="00B12F30">
              <w:rPr>
                <w:noProof/>
                <w:webHidden/>
              </w:rPr>
              <w:t>3</w:t>
            </w:r>
            <w:r w:rsidR="003E1EAA">
              <w:rPr>
                <w:noProof/>
                <w:webHidden/>
              </w:rPr>
              <w:fldChar w:fldCharType="end"/>
            </w:r>
          </w:hyperlink>
        </w:p>
        <w:p w14:paraId="5F5C7687" w14:textId="38AD7C25" w:rsidR="003E1EAA" w:rsidRDefault="00000000">
          <w:pPr>
            <w:pStyle w:val="TOC2"/>
            <w:tabs>
              <w:tab w:val="left" w:pos="880"/>
              <w:tab w:val="right" w:leader="dot" w:pos="9060"/>
            </w:tabs>
            <w:rPr>
              <w:noProof/>
              <w:kern w:val="2"/>
              <w14:ligatures w14:val="standardContextual"/>
            </w:rPr>
          </w:pPr>
          <w:hyperlink w:anchor="_Toc158307220" w:history="1">
            <w:r w:rsidR="003E1EAA" w:rsidRPr="000436AB">
              <w:rPr>
                <w:rStyle w:val="Hyperlink"/>
                <w:noProof/>
              </w:rPr>
              <w:t>2.3</w:t>
            </w:r>
            <w:r w:rsidR="003E1EAA">
              <w:rPr>
                <w:noProof/>
                <w:kern w:val="2"/>
                <w14:ligatures w14:val="standardContextual"/>
              </w:rPr>
              <w:tab/>
            </w:r>
            <w:r w:rsidR="003E1EAA" w:rsidRPr="000436AB">
              <w:rPr>
                <w:rStyle w:val="Hyperlink"/>
                <w:noProof/>
              </w:rPr>
              <w:t>Typical Workflow</w:t>
            </w:r>
            <w:r w:rsidR="003E1EAA">
              <w:rPr>
                <w:noProof/>
                <w:webHidden/>
              </w:rPr>
              <w:tab/>
            </w:r>
            <w:r w:rsidR="003E1EAA">
              <w:rPr>
                <w:noProof/>
                <w:webHidden/>
              </w:rPr>
              <w:fldChar w:fldCharType="begin"/>
            </w:r>
            <w:r w:rsidR="003E1EAA">
              <w:rPr>
                <w:noProof/>
                <w:webHidden/>
              </w:rPr>
              <w:instrText xml:space="preserve"> PAGEREF _Toc158307220 \h </w:instrText>
            </w:r>
            <w:r w:rsidR="003E1EAA">
              <w:rPr>
                <w:noProof/>
                <w:webHidden/>
              </w:rPr>
            </w:r>
            <w:r w:rsidR="003E1EAA">
              <w:rPr>
                <w:noProof/>
                <w:webHidden/>
              </w:rPr>
              <w:fldChar w:fldCharType="separate"/>
            </w:r>
            <w:r w:rsidR="00B12F30">
              <w:rPr>
                <w:noProof/>
                <w:webHidden/>
              </w:rPr>
              <w:t>3</w:t>
            </w:r>
            <w:r w:rsidR="003E1EAA">
              <w:rPr>
                <w:noProof/>
                <w:webHidden/>
              </w:rPr>
              <w:fldChar w:fldCharType="end"/>
            </w:r>
          </w:hyperlink>
        </w:p>
        <w:p w14:paraId="793BF354" w14:textId="44E8646E" w:rsidR="003E1EAA" w:rsidRDefault="00000000">
          <w:pPr>
            <w:pStyle w:val="TOC2"/>
            <w:tabs>
              <w:tab w:val="left" w:pos="880"/>
              <w:tab w:val="right" w:leader="dot" w:pos="9060"/>
            </w:tabs>
            <w:rPr>
              <w:noProof/>
              <w:kern w:val="2"/>
              <w14:ligatures w14:val="standardContextual"/>
            </w:rPr>
          </w:pPr>
          <w:hyperlink w:anchor="_Toc158307221" w:history="1">
            <w:r w:rsidR="003E1EAA" w:rsidRPr="000436AB">
              <w:rPr>
                <w:rStyle w:val="Hyperlink"/>
                <w:noProof/>
              </w:rPr>
              <w:t>2.4</w:t>
            </w:r>
            <w:r w:rsidR="003E1EAA">
              <w:rPr>
                <w:noProof/>
                <w:kern w:val="2"/>
                <w14:ligatures w14:val="standardContextual"/>
              </w:rPr>
              <w:tab/>
            </w:r>
            <w:r w:rsidR="003E1EAA" w:rsidRPr="000436AB">
              <w:rPr>
                <w:rStyle w:val="Hyperlink"/>
                <w:noProof/>
              </w:rPr>
              <w:t>Sample project</w:t>
            </w:r>
            <w:r w:rsidR="003E1EAA">
              <w:rPr>
                <w:noProof/>
                <w:webHidden/>
              </w:rPr>
              <w:tab/>
            </w:r>
            <w:r w:rsidR="003E1EAA">
              <w:rPr>
                <w:noProof/>
                <w:webHidden/>
              </w:rPr>
              <w:fldChar w:fldCharType="begin"/>
            </w:r>
            <w:r w:rsidR="003E1EAA">
              <w:rPr>
                <w:noProof/>
                <w:webHidden/>
              </w:rPr>
              <w:instrText xml:space="preserve"> PAGEREF _Toc158307221 \h </w:instrText>
            </w:r>
            <w:r w:rsidR="003E1EAA">
              <w:rPr>
                <w:noProof/>
                <w:webHidden/>
              </w:rPr>
            </w:r>
            <w:r w:rsidR="003E1EAA">
              <w:rPr>
                <w:noProof/>
                <w:webHidden/>
              </w:rPr>
              <w:fldChar w:fldCharType="separate"/>
            </w:r>
            <w:r w:rsidR="00B12F30">
              <w:rPr>
                <w:noProof/>
                <w:webHidden/>
              </w:rPr>
              <w:t>5</w:t>
            </w:r>
            <w:r w:rsidR="003E1EAA">
              <w:rPr>
                <w:noProof/>
                <w:webHidden/>
              </w:rPr>
              <w:fldChar w:fldCharType="end"/>
            </w:r>
          </w:hyperlink>
        </w:p>
        <w:p w14:paraId="0BF2D900" w14:textId="19AA58E7" w:rsidR="003E1EAA" w:rsidRDefault="00000000">
          <w:pPr>
            <w:pStyle w:val="TOC1"/>
            <w:rPr>
              <w:noProof/>
              <w:kern w:val="2"/>
              <w14:ligatures w14:val="standardContextual"/>
            </w:rPr>
          </w:pPr>
          <w:hyperlink w:anchor="_Toc158307222" w:history="1">
            <w:r w:rsidR="003E1EAA" w:rsidRPr="000436AB">
              <w:rPr>
                <w:rStyle w:val="Hyperlink"/>
                <w:noProof/>
              </w:rPr>
              <w:t>3</w:t>
            </w:r>
            <w:r w:rsidR="003E1EAA">
              <w:rPr>
                <w:noProof/>
                <w:kern w:val="2"/>
                <w14:ligatures w14:val="standardContextual"/>
              </w:rPr>
              <w:tab/>
            </w:r>
            <w:r w:rsidR="003E1EAA" w:rsidRPr="000436AB">
              <w:rPr>
                <w:rStyle w:val="Hyperlink"/>
                <w:noProof/>
              </w:rPr>
              <w:t>Application Menus</w:t>
            </w:r>
            <w:r w:rsidR="003E1EAA">
              <w:rPr>
                <w:noProof/>
                <w:webHidden/>
              </w:rPr>
              <w:tab/>
            </w:r>
            <w:r w:rsidR="003E1EAA">
              <w:rPr>
                <w:noProof/>
                <w:webHidden/>
              </w:rPr>
              <w:fldChar w:fldCharType="begin"/>
            </w:r>
            <w:r w:rsidR="003E1EAA">
              <w:rPr>
                <w:noProof/>
                <w:webHidden/>
              </w:rPr>
              <w:instrText xml:space="preserve"> PAGEREF _Toc158307222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7E7B95A9" w14:textId="15FA977C" w:rsidR="003E1EAA" w:rsidRDefault="00000000">
          <w:pPr>
            <w:pStyle w:val="TOC2"/>
            <w:tabs>
              <w:tab w:val="left" w:pos="880"/>
              <w:tab w:val="right" w:leader="dot" w:pos="9060"/>
            </w:tabs>
            <w:rPr>
              <w:noProof/>
              <w:kern w:val="2"/>
              <w14:ligatures w14:val="standardContextual"/>
            </w:rPr>
          </w:pPr>
          <w:hyperlink w:anchor="_Toc158307223" w:history="1">
            <w:r w:rsidR="003E1EAA" w:rsidRPr="000436AB">
              <w:rPr>
                <w:rStyle w:val="Hyperlink"/>
                <w:noProof/>
              </w:rPr>
              <w:t>3.1</w:t>
            </w:r>
            <w:r w:rsidR="003E1EAA">
              <w:rPr>
                <w:noProof/>
                <w:kern w:val="2"/>
                <w14:ligatures w14:val="standardContextual"/>
              </w:rPr>
              <w:tab/>
            </w:r>
            <w:r w:rsidR="003E1EAA" w:rsidRPr="000436AB">
              <w:rPr>
                <w:rStyle w:val="Hyperlink"/>
                <w:noProof/>
              </w:rPr>
              <w:t>File</w:t>
            </w:r>
            <w:r w:rsidR="003E1EAA">
              <w:rPr>
                <w:noProof/>
                <w:webHidden/>
              </w:rPr>
              <w:tab/>
            </w:r>
            <w:r w:rsidR="003E1EAA">
              <w:rPr>
                <w:noProof/>
                <w:webHidden/>
              </w:rPr>
              <w:fldChar w:fldCharType="begin"/>
            </w:r>
            <w:r w:rsidR="003E1EAA">
              <w:rPr>
                <w:noProof/>
                <w:webHidden/>
              </w:rPr>
              <w:instrText xml:space="preserve"> PAGEREF _Toc158307223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66296B3B" w14:textId="0583A7B4" w:rsidR="003E1EAA" w:rsidRDefault="00000000">
          <w:pPr>
            <w:pStyle w:val="TOC2"/>
            <w:tabs>
              <w:tab w:val="left" w:pos="880"/>
              <w:tab w:val="right" w:leader="dot" w:pos="9060"/>
            </w:tabs>
            <w:rPr>
              <w:noProof/>
              <w:kern w:val="2"/>
              <w14:ligatures w14:val="standardContextual"/>
            </w:rPr>
          </w:pPr>
          <w:hyperlink w:anchor="_Toc158307224" w:history="1">
            <w:r w:rsidR="003E1EAA" w:rsidRPr="000436AB">
              <w:rPr>
                <w:rStyle w:val="Hyperlink"/>
                <w:noProof/>
              </w:rPr>
              <w:t>3.2</w:t>
            </w:r>
            <w:r w:rsidR="003E1EAA">
              <w:rPr>
                <w:noProof/>
                <w:kern w:val="2"/>
                <w14:ligatures w14:val="standardContextual"/>
              </w:rPr>
              <w:tab/>
            </w:r>
            <w:r w:rsidR="003E1EAA" w:rsidRPr="000436AB">
              <w:rPr>
                <w:rStyle w:val="Hyperlink"/>
                <w:noProof/>
              </w:rPr>
              <w:t>Tools</w:t>
            </w:r>
            <w:r w:rsidR="003E1EAA">
              <w:rPr>
                <w:noProof/>
                <w:webHidden/>
              </w:rPr>
              <w:tab/>
            </w:r>
            <w:r w:rsidR="003E1EAA">
              <w:rPr>
                <w:noProof/>
                <w:webHidden/>
              </w:rPr>
              <w:fldChar w:fldCharType="begin"/>
            </w:r>
            <w:r w:rsidR="003E1EAA">
              <w:rPr>
                <w:noProof/>
                <w:webHidden/>
              </w:rPr>
              <w:instrText xml:space="preserve"> PAGEREF _Toc158307224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5E039391" w14:textId="79618CFE" w:rsidR="003E1EAA" w:rsidRDefault="00000000">
          <w:pPr>
            <w:pStyle w:val="TOC2"/>
            <w:tabs>
              <w:tab w:val="left" w:pos="880"/>
              <w:tab w:val="right" w:leader="dot" w:pos="9060"/>
            </w:tabs>
            <w:rPr>
              <w:noProof/>
              <w:kern w:val="2"/>
              <w14:ligatures w14:val="standardContextual"/>
            </w:rPr>
          </w:pPr>
          <w:hyperlink w:anchor="_Toc158307225" w:history="1">
            <w:r w:rsidR="003E1EAA" w:rsidRPr="000436AB">
              <w:rPr>
                <w:rStyle w:val="Hyperlink"/>
                <w:noProof/>
              </w:rPr>
              <w:t>3.3</w:t>
            </w:r>
            <w:r w:rsidR="003E1EAA">
              <w:rPr>
                <w:noProof/>
                <w:kern w:val="2"/>
                <w14:ligatures w14:val="standardContextual"/>
              </w:rPr>
              <w:tab/>
            </w:r>
            <w:r w:rsidR="003E1EAA" w:rsidRPr="000436AB">
              <w:rPr>
                <w:rStyle w:val="Hyperlink"/>
                <w:noProof/>
              </w:rPr>
              <w:t>Project</w:t>
            </w:r>
            <w:r w:rsidR="003E1EAA">
              <w:rPr>
                <w:noProof/>
                <w:webHidden/>
              </w:rPr>
              <w:tab/>
            </w:r>
            <w:r w:rsidR="003E1EAA">
              <w:rPr>
                <w:noProof/>
                <w:webHidden/>
              </w:rPr>
              <w:fldChar w:fldCharType="begin"/>
            </w:r>
            <w:r w:rsidR="003E1EAA">
              <w:rPr>
                <w:noProof/>
                <w:webHidden/>
              </w:rPr>
              <w:instrText xml:space="preserve"> PAGEREF _Toc158307225 \h </w:instrText>
            </w:r>
            <w:r w:rsidR="003E1EAA">
              <w:rPr>
                <w:noProof/>
                <w:webHidden/>
              </w:rPr>
            </w:r>
            <w:r w:rsidR="003E1EAA">
              <w:rPr>
                <w:noProof/>
                <w:webHidden/>
              </w:rPr>
              <w:fldChar w:fldCharType="separate"/>
            </w:r>
            <w:r w:rsidR="00B12F30">
              <w:rPr>
                <w:noProof/>
                <w:webHidden/>
              </w:rPr>
              <w:t>6</w:t>
            </w:r>
            <w:r w:rsidR="003E1EAA">
              <w:rPr>
                <w:noProof/>
                <w:webHidden/>
              </w:rPr>
              <w:fldChar w:fldCharType="end"/>
            </w:r>
          </w:hyperlink>
        </w:p>
        <w:p w14:paraId="4A411969" w14:textId="56DC579E" w:rsidR="003E1EAA" w:rsidRDefault="00000000">
          <w:pPr>
            <w:pStyle w:val="TOC2"/>
            <w:tabs>
              <w:tab w:val="left" w:pos="880"/>
              <w:tab w:val="right" w:leader="dot" w:pos="9060"/>
            </w:tabs>
            <w:rPr>
              <w:noProof/>
              <w:kern w:val="2"/>
              <w14:ligatures w14:val="standardContextual"/>
            </w:rPr>
          </w:pPr>
          <w:hyperlink w:anchor="_Toc158307226" w:history="1">
            <w:r w:rsidR="003E1EAA" w:rsidRPr="000436AB">
              <w:rPr>
                <w:rStyle w:val="Hyperlink"/>
                <w:noProof/>
              </w:rPr>
              <w:t>3.4</w:t>
            </w:r>
            <w:r w:rsidR="003E1EAA">
              <w:rPr>
                <w:noProof/>
                <w:kern w:val="2"/>
                <w14:ligatures w14:val="standardContextual"/>
              </w:rPr>
              <w:tab/>
            </w:r>
            <w:r w:rsidR="003E1EAA" w:rsidRPr="000436AB">
              <w:rPr>
                <w:rStyle w:val="Hyperlink"/>
                <w:noProof/>
              </w:rPr>
              <w:t>Setup</w:t>
            </w:r>
            <w:r w:rsidR="003E1EAA">
              <w:rPr>
                <w:noProof/>
                <w:webHidden/>
              </w:rPr>
              <w:tab/>
            </w:r>
            <w:r w:rsidR="003E1EAA">
              <w:rPr>
                <w:noProof/>
                <w:webHidden/>
              </w:rPr>
              <w:fldChar w:fldCharType="begin"/>
            </w:r>
            <w:r w:rsidR="003E1EAA">
              <w:rPr>
                <w:noProof/>
                <w:webHidden/>
              </w:rPr>
              <w:instrText xml:space="preserve"> PAGEREF _Toc158307226 \h </w:instrText>
            </w:r>
            <w:r w:rsidR="003E1EAA">
              <w:rPr>
                <w:noProof/>
                <w:webHidden/>
              </w:rPr>
            </w:r>
            <w:r w:rsidR="003E1EAA">
              <w:rPr>
                <w:noProof/>
                <w:webHidden/>
              </w:rPr>
              <w:fldChar w:fldCharType="separate"/>
            </w:r>
            <w:r w:rsidR="00B12F30">
              <w:rPr>
                <w:noProof/>
                <w:webHidden/>
              </w:rPr>
              <w:t>7</w:t>
            </w:r>
            <w:r w:rsidR="003E1EAA">
              <w:rPr>
                <w:noProof/>
                <w:webHidden/>
              </w:rPr>
              <w:fldChar w:fldCharType="end"/>
            </w:r>
          </w:hyperlink>
        </w:p>
        <w:p w14:paraId="3E78B506" w14:textId="2E43D171" w:rsidR="003E1EAA" w:rsidRDefault="00000000">
          <w:pPr>
            <w:pStyle w:val="TOC2"/>
            <w:tabs>
              <w:tab w:val="left" w:pos="880"/>
              <w:tab w:val="right" w:leader="dot" w:pos="9060"/>
            </w:tabs>
            <w:rPr>
              <w:noProof/>
              <w:kern w:val="2"/>
              <w14:ligatures w14:val="standardContextual"/>
            </w:rPr>
          </w:pPr>
          <w:hyperlink w:anchor="_Toc158307227" w:history="1">
            <w:r w:rsidR="003E1EAA" w:rsidRPr="000436AB">
              <w:rPr>
                <w:rStyle w:val="Hyperlink"/>
                <w:noProof/>
              </w:rPr>
              <w:t>3.5</w:t>
            </w:r>
            <w:r w:rsidR="003E1EAA">
              <w:rPr>
                <w:noProof/>
                <w:kern w:val="2"/>
                <w14:ligatures w14:val="standardContextual"/>
              </w:rPr>
              <w:tab/>
            </w:r>
            <w:r w:rsidR="003E1EAA" w:rsidRPr="000436AB">
              <w:rPr>
                <w:rStyle w:val="Hyperlink"/>
                <w:noProof/>
              </w:rPr>
              <w:t>Run</w:t>
            </w:r>
            <w:r w:rsidR="003E1EAA">
              <w:rPr>
                <w:noProof/>
                <w:webHidden/>
              </w:rPr>
              <w:tab/>
            </w:r>
            <w:r w:rsidR="003E1EAA">
              <w:rPr>
                <w:noProof/>
                <w:webHidden/>
              </w:rPr>
              <w:fldChar w:fldCharType="begin"/>
            </w:r>
            <w:r w:rsidR="003E1EAA">
              <w:rPr>
                <w:noProof/>
                <w:webHidden/>
              </w:rPr>
              <w:instrText xml:space="preserve"> PAGEREF _Toc158307227 \h </w:instrText>
            </w:r>
            <w:r w:rsidR="003E1EAA">
              <w:rPr>
                <w:noProof/>
                <w:webHidden/>
              </w:rPr>
            </w:r>
            <w:r w:rsidR="003E1EAA">
              <w:rPr>
                <w:noProof/>
                <w:webHidden/>
              </w:rPr>
              <w:fldChar w:fldCharType="separate"/>
            </w:r>
            <w:r w:rsidR="00B12F30">
              <w:rPr>
                <w:noProof/>
                <w:webHidden/>
              </w:rPr>
              <w:t>9</w:t>
            </w:r>
            <w:r w:rsidR="003E1EAA">
              <w:rPr>
                <w:noProof/>
                <w:webHidden/>
              </w:rPr>
              <w:fldChar w:fldCharType="end"/>
            </w:r>
          </w:hyperlink>
        </w:p>
        <w:p w14:paraId="37C585E4" w14:textId="32C42E71" w:rsidR="003E1EAA" w:rsidRDefault="00000000">
          <w:pPr>
            <w:pStyle w:val="TOC2"/>
            <w:tabs>
              <w:tab w:val="left" w:pos="880"/>
              <w:tab w:val="right" w:leader="dot" w:pos="9060"/>
            </w:tabs>
            <w:rPr>
              <w:noProof/>
              <w:kern w:val="2"/>
              <w14:ligatures w14:val="standardContextual"/>
            </w:rPr>
          </w:pPr>
          <w:hyperlink w:anchor="_Toc158307228" w:history="1">
            <w:r w:rsidR="003E1EAA" w:rsidRPr="000436AB">
              <w:rPr>
                <w:rStyle w:val="Hyperlink"/>
                <w:noProof/>
              </w:rPr>
              <w:t>3.6</w:t>
            </w:r>
            <w:r w:rsidR="003E1EAA">
              <w:rPr>
                <w:noProof/>
                <w:kern w:val="2"/>
                <w14:ligatures w14:val="standardContextual"/>
              </w:rPr>
              <w:tab/>
            </w:r>
            <w:r w:rsidR="003E1EAA" w:rsidRPr="000436AB">
              <w:rPr>
                <w:rStyle w:val="Hyperlink"/>
                <w:noProof/>
              </w:rPr>
              <w:t>Analysis</w:t>
            </w:r>
            <w:r w:rsidR="003E1EAA">
              <w:rPr>
                <w:noProof/>
                <w:webHidden/>
              </w:rPr>
              <w:tab/>
            </w:r>
            <w:r w:rsidR="003E1EAA">
              <w:rPr>
                <w:noProof/>
                <w:webHidden/>
              </w:rPr>
              <w:fldChar w:fldCharType="begin"/>
            </w:r>
            <w:r w:rsidR="003E1EAA">
              <w:rPr>
                <w:noProof/>
                <w:webHidden/>
              </w:rPr>
              <w:instrText xml:space="preserve"> PAGEREF _Toc158307228 \h </w:instrText>
            </w:r>
            <w:r w:rsidR="003E1EAA">
              <w:rPr>
                <w:noProof/>
                <w:webHidden/>
              </w:rPr>
            </w:r>
            <w:r w:rsidR="003E1EAA">
              <w:rPr>
                <w:noProof/>
                <w:webHidden/>
              </w:rPr>
              <w:fldChar w:fldCharType="separate"/>
            </w:r>
            <w:r w:rsidR="00B12F30">
              <w:rPr>
                <w:noProof/>
                <w:webHidden/>
              </w:rPr>
              <w:t>13</w:t>
            </w:r>
            <w:r w:rsidR="003E1EAA">
              <w:rPr>
                <w:noProof/>
                <w:webHidden/>
              </w:rPr>
              <w:fldChar w:fldCharType="end"/>
            </w:r>
          </w:hyperlink>
        </w:p>
        <w:p w14:paraId="2FAE4615" w14:textId="650ABE5C" w:rsidR="003E1EAA" w:rsidRDefault="00000000">
          <w:pPr>
            <w:pStyle w:val="TOC3"/>
            <w:tabs>
              <w:tab w:val="left" w:pos="1320"/>
              <w:tab w:val="right" w:leader="dot" w:pos="9060"/>
            </w:tabs>
            <w:rPr>
              <w:noProof/>
              <w:kern w:val="2"/>
              <w14:ligatures w14:val="standardContextual"/>
            </w:rPr>
          </w:pPr>
          <w:hyperlink w:anchor="_Toc158307229" w:history="1">
            <w:r w:rsidR="003E1EAA" w:rsidRPr="000436AB">
              <w:rPr>
                <w:rStyle w:val="Hyperlink"/>
                <w:noProof/>
              </w:rPr>
              <w:t>3.6.1</w:t>
            </w:r>
            <w:r w:rsidR="003E1EAA">
              <w:rPr>
                <w:noProof/>
                <w:kern w:val="2"/>
                <w14:ligatures w14:val="standardContextual"/>
              </w:rPr>
              <w:tab/>
            </w:r>
            <w:r w:rsidR="003E1EAA" w:rsidRPr="000436AB">
              <w:rPr>
                <w:rStyle w:val="Hyperlink"/>
                <w:noProof/>
              </w:rPr>
              <w:t>Plotting</w:t>
            </w:r>
            <w:r w:rsidR="003E1EAA">
              <w:rPr>
                <w:noProof/>
                <w:webHidden/>
              </w:rPr>
              <w:tab/>
            </w:r>
            <w:r w:rsidR="003E1EAA">
              <w:rPr>
                <w:noProof/>
                <w:webHidden/>
              </w:rPr>
              <w:fldChar w:fldCharType="begin"/>
            </w:r>
            <w:r w:rsidR="003E1EAA">
              <w:rPr>
                <w:noProof/>
                <w:webHidden/>
              </w:rPr>
              <w:instrText xml:space="preserve"> PAGEREF _Toc158307229 \h </w:instrText>
            </w:r>
            <w:r w:rsidR="003E1EAA">
              <w:rPr>
                <w:noProof/>
                <w:webHidden/>
              </w:rPr>
            </w:r>
            <w:r w:rsidR="003E1EAA">
              <w:rPr>
                <w:noProof/>
                <w:webHidden/>
              </w:rPr>
              <w:fldChar w:fldCharType="separate"/>
            </w:r>
            <w:r w:rsidR="00B12F30">
              <w:rPr>
                <w:noProof/>
                <w:webHidden/>
              </w:rPr>
              <w:t>13</w:t>
            </w:r>
            <w:r w:rsidR="003E1EAA">
              <w:rPr>
                <w:noProof/>
                <w:webHidden/>
              </w:rPr>
              <w:fldChar w:fldCharType="end"/>
            </w:r>
          </w:hyperlink>
        </w:p>
        <w:p w14:paraId="4BC36DB1" w14:textId="70D5DC8A" w:rsidR="003E1EAA" w:rsidRDefault="00000000">
          <w:pPr>
            <w:pStyle w:val="TOC3"/>
            <w:tabs>
              <w:tab w:val="left" w:pos="1320"/>
              <w:tab w:val="right" w:leader="dot" w:pos="9060"/>
            </w:tabs>
            <w:rPr>
              <w:noProof/>
              <w:kern w:val="2"/>
              <w14:ligatures w14:val="standardContextual"/>
            </w:rPr>
          </w:pPr>
          <w:hyperlink w:anchor="_Toc158307230" w:history="1">
            <w:r w:rsidR="003E1EAA" w:rsidRPr="000436AB">
              <w:rPr>
                <w:rStyle w:val="Hyperlink"/>
                <w:noProof/>
              </w:rPr>
              <w:t>3.6.2</w:t>
            </w:r>
            <w:r w:rsidR="003E1EAA">
              <w:rPr>
                <w:noProof/>
                <w:kern w:val="2"/>
                <w14:ligatures w14:val="standardContextual"/>
              </w:rPr>
              <w:tab/>
            </w:r>
            <w:r w:rsidR="003E1EAA" w:rsidRPr="000436AB">
              <w:rPr>
                <w:rStyle w:val="Hyperlink"/>
                <w:noProof/>
              </w:rPr>
              <w:t>Statistics</w:t>
            </w:r>
            <w:r w:rsidR="003E1EAA">
              <w:rPr>
                <w:noProof/>
                <w:webHidden/>
              </w:rPr>
              <w:tab/>
            </w:r>
            <w:r w:rsidR="003E1EAA">
              <w:rPr>
                <w:noProof/>
                <w:webHidden/>
              </w:rPr>
              <w:fldChar w:fldCharType="begin"/>
            </w:r>
            <w:r w:rsidR="003E1EAA">
              <w:rPr>
                <w:noProof/>
                <w:webHidden/>
              </w:rPr>
              <w:instrText xml:space="preserve"> PAGEREF _Toc158307230 \h </w:instrText>
            </w:r>
            <w:r w:rsidR="003E1EAA">
              <w:rPr>
                <w:noProof/>
                <w:webHidden/>
              </w:rPr>
            </w:r>
            <w:r w:rsidR="003E1EAA">
              <w:rPr>
                <w:noProof/>
                <w:webHidden/>
              </w:rPr>
              <w:fldChar w:fldCharType="separate"/>
            </w:r>
            <w:r w:rsidR="00B12F30">
              <w:rPr>
                <w:noProof/>
                <w:webHidden/>
              </w:rPr>
              <w:t>14</w:t>
            </w:r>
            <w:r w:rsidR="003E1EAA">
              <w:rPr>
                <w:noProof/>
                <w:webHidden/>
              </w:rPr>
              <w:fldChar w:fldCharType="end"/>
            </w:r>
          </w:hyperlink>
        </w:p>
        <w:p w14:paraId="235405E1" w14:textId="13BF3B2B" w:rsidR="003E1EAA" w:rsidRDefault="00000000">
          <w:pPr>
            <w:pStyle w:val="TOC3"/>
            <w:tabs>
              <w:tab w:val="left" w:pos="1320"/>
              <w:tab w:val="right" w:leader="dot" w:pos="9060"/>
            </w:tabs>
            <w:rPr>
              <w:noProof/>
              <w:kern w:val="2"/>
              <w14:ligatures w14:val="standardContextual"/>
            </w:rPr>
          </w:pPr>
          <w:hyperlink w:anchor="_Toc158307231" w:history="1">
            <w:r w:rsidR="003E1EAA" w:rsidRPr="000436AB">
              <w:rPr>
                <w:rStyle w:val="Hyperlink"/>
                <w:noProof/>
              </w:rPr>
              <w:t>3.6.3</w:t>
            </w:r>
            <w:r w:rsidR="003E1EAA">
              <w:rPr>
                <w:noProof/>
                <w:kern w:val="2"/>
                <w14:ligatures w14:val="standardContextual"/>
              </w:rPr>
              <w:tab/>
            </w:r>
            <w:r w:rsidR="003E1EAA" w:rsidRPr="000436AB">
              <w:rPr>
                <w:rStyle w:val="Hyperlink"/>
                <w:noProof/>
              </w:rPr>
              <w:t>Ray Plots</w:t>
            </w:r>
            <w:r w:rsidR="003E1EAA">
              <w:rPr>
                <w:noProof/>
                <w:webHidden/>
              </w:rPr>
              <w:tab/>
            </w:r>
            <w:r w:rsidR="003E1EAA">
              <w:rPr>
                <w:noProof/>
                <w:webHidden/>
              </w:rPr>
              <w:fldChar w:fldCharType="begin"/>
            </w:r>
            <w:r w:rsidR="003E1EAA">
              <w:rPr>
                <w:noProof/>
                <w:webHidden/>
              </w:rPr>
              <w:instrText xml:space="preserve"> PAGEREF _Toc158307231 \h </w:instrText>
            </w:r>
            <w:r w:rsidR="003E1EAA">
              <w:rPr>
                <w:noProof/>
                <w:webHidden/>
              </w:rPr>
            </w:r>
            <w:r w:rsidR="003E1EAA">
              <w:rPr>
                <w:noProof/>
                <w:webHidden/>
              </w:rPr>
              <w:fldChar w:fldCharType="separate"/>
            </w:r>
            <w:r w:rsidR="00B12F30">
              <w:rPr>
                <w:noProof/>
                <w:webHidden/>
              </w:rPr>
              <w:t>19</w:t>
            </w:r>
            <w:r w:rsidR="003E1EAA">
              <w:rPr>
                <w:noProof/>
                <w:webHidden/>
              </w:rPr>
              <w:fldChar w:fldCharType="end"/>
            </w:r>
          </w:hyperlink>
        </w:p>
        <w:p w14:paraId="697255C3" w14:textId="7CCCF989" w:rsidR="003E1EAA" w:rsidRDefault="00000000">
          <w:pPr>
            <w:pStyle w:val="TOC3"/>
            <w:tabs>
              <w:tab w:val="left" w:pos="1320"/>
              <w:tab w:val="right" w:leader="dot" w:pos="9060"/>
            </w:tabs>
            <w:rPr>
              <w:noProof/>
              <w:kern w:val="2"/>
              <w14:ligatures w14:val="standardContextual"/>
            </w:rPr>
          </w:pPr>
          <w:hyperlink w:anchor="_Toc158307232" w:history="1">
            <w:r w:rsidR="003E1EAA" w:rsidRPr="000436AB">
              <w:rPr>
                <w:rStyle w:val="Hyperlink"/>
                <w:noProof/>
              </w:rPr>
              <w:t>3.6.4</w:t>
            </w:r>
            <w:r w:rsidR="003E1EAA">
              <w:rPr>
                <w:noProof/>
                <w:kern w:val="2"/>
                <w14:ligatures w14:val="standardContextual"/>
              </w:rPr>
              <w:tab/>
            </w:r>
            <w:r w:rsidR="003E1EAA" w:rsidRPr="000436AB">
              <w:rPr>
                <w:rStyle w:val="Hyperlink"/>
                <w:noProof/>
              </w:rPr>
              <w:t>Spectral Plots</w:t>
            </w:r>
            <w:r w:rsidR="003E1EAA">
              <w:rPr>
                <w:noProof/>
                <w:webHidden/>
              </w:rPr>
              <w:tab/>
            </w:r>
            <w:r w:rsidR="003E1EAA">
              <w:rPr>
                <w:noProof/>
                <w:webHidden/>
              </w:rPr>
              <w:fldChar w:fldCharType="begin"/>
            </w:r>
            <w:r w:rsidR="003E1EAA">
              <w:rPr>
                <w:noProof/>
                <w:webHidden/>
              </w:rPr>
              <w:instrText xml:space="preserve"> PAGEREF _Toc158307232 \h </w:instrText>
            </w:r>
            <w:r w:rsidR="003E1EAA">
              <w:rPr>
                <w:noProof/>
                <w:webHidden/>
              </w:rPr>
            </w:r>
            <w:r w:rsidR="003E1EAA">
              <w:rPr>
                <w:noProof/>
                <w:webHidden/>
              </w:rPr>
              <w:fldChar w:fldCharType="separate"/>
            </w:r>
            <w:r w:rsidR="00B12F30">
              <w:rPr>
                <w:noProof/>
                <w:webHidden/>
              </w:rPr>
              <w:t>19</w:t>
            </w:r>
            <w:r w:rsidR="003E1EAA">
              <w:rPr>
                <w:noProof/>
                <w:webHidden/>
              </w:rPr>
              <w:fldChar w:fldCharType="end"/>
            </w:r>
          </w:hyperlink>
        </w:p>
        <w:p w14:paraId="62510F8D" w14:textId="07F81097" w:rsidR="003E1EAA" w:rsidRDefault="00000000">
          <w:pPr>
            <w:pStyle w:val="TOC2"/>
            <w:tabs>
              <w:tab w:val="left" w:pos="880"/>
              <w:tab w:val="right" w:leader="dot" w:pos="9060"/>
            </w:tabs>
            <w:rPr>
              <w:noProof/>
              <w:kern w:val="2"/>
              <w14:ligatures w14:val="standardContextual"/>
            </w:rPr>
          </w:pPr>
          <w:hyperlink w:anchor="_Toc158307233" w:history="1">
            <w:r w:rsidR="003E1EAA" w:rsidRPr="000436AB">
              <w:rPr>
                <w:rStyle w:val="Hyperlink"/>
                <w:noProof/>
              </w:rPr>
              <w:t>3.7</w:t>
            </w:r>
            <w:r w:rsidR="003E1EAA">
              <w:rPr>
                <w:noProof/>
                <w:kern w:val="2"/>
                <w14:ligatures w14:val="standardContextual"/>
              </w:rPr>
              <w:tab/>
            </w:r>
            <w:r w:rsidR="003E1EAA" w:rsidRPr="000436AB">
              <w:rPr>
                <w:rStyle w:val="Hyperlink"/>
                <w:noProof/>
              </w:rPr>
              <w:t>Help</w:t>
            </w:r>
            <w:r w:rsidR="003E1EAA">
              <w:rPr>
                <w:noProof/>
                <w:webHidden/>
              </w:rPr>
              <w:tab/>
            </w:r>
            <w:r w:rsidR="003E1EAA">
              <w:rPr>
                <w:noProof/>
                <w:webHidden/>
              </w:rPr>
              <w:fldChar w:fldCharType="begin"/>
            </w:r>
            <w:r w:rsidR="003E1EAA">
              <w:rPr>
                <w:noProof/>
                <w:webHidden/>
              </w:rPr>
              <w:instrText xml:space="preserve"> PAGEREF _Toc158307233 \h </w:instrText>
            </w:r>
            <w:r w:rsidR="003E1EAA">
              <w:rPr>
                <w:noProof/>
                <w:webHidden/>
              </w:rPr>
            </w:r>
            <w:r w:rsidR="003E1EAA">
              <w:rPr>
                <w:noProof/>
                <w:webHidden/>
              </w:rPr>
              <w:fldChar w:fldCharType="separate"/>
            </w:r>
            <w:r w:rsidR="00B12F30">
              <w:rPr>
                <w:noProof/>
                <w:webHidden/>
              </w:rPr>
              <w:t>21</w:t>
            </w:r>
            <w:r w:rsidR="003E1EAA">
              <w:rPr>
                <w:noProof/>
                <w:webHidden/>
              </w:rPr>
              <w:fldChar w:fldCharType="end"/>
            </w:r>
          </w:hyperlink>
        </w:p>
        <w:p w14:paraId="5ACE7BC6" w14:textId="0B26C09D" w:rsidR="003E1EAA" w:rsidRDefault="00000000">
          <w:pPr>
            <w:pStyle w:val="TOC2"/>
            <w:tabs>
              <w:tab w:val="left" w:pos="880"/>
              <w:tab w:val="right" w:leader="dot" w:pos="9060"/>
            </w:tabs>
            <w:rPr>
              <w:noProof/>
              <w:kern w:val="2"/>
              <w14:ligatures w14:val="standardContextual"/>
            </w:rPr>
          </w:pPr>
          <w:hyperlink w:anchor="_Toc158307234" w:history="1">
            <w:r w:rsidR="003E1EAA" w:rsidRPr="000436AB">
              <w:rPr>
                <w:rStyle w:val="Hyperlink"/>
                <w:noProof/>
              </w:rPr>
              <w:t>3.8</w:t>
            </w:r>
            <w:r w:rsidR="003E1EAA">
              <w:rPr>
                <w:noProof/>
                <w:kern w:val="2"/>
                <w14:ligatures w14:val="standardContextual"/>
              </w:rPr>
              <w:tab/>
            </w:r>
            <w:r w:rsidR="003E1EAA" w:rsidRPr="000436AB">
              <w:rPr>
                <w:rStyle w:val="Hyperlink"/>
                <w:noProof/>
              </w:rPr>
              <w:t>Tabs</w:t>
            </w:r>
            <w:r w:rsidR="003E1EAA">
              <w:rPr>
                <w:noProof/>
                <w:webHidden/>
              </w:rPr>
              <w:tab/>
            </w:r>
            <w:r w:rsidR="003E1EAA">
              <w:rPr>
                <w:noProof/>
                <w:webHidden/>
              </w:rPr>
              <w:fldChar w:fldCharType="begin"/>
            </w:r>
            <w:r w:rsidR="003E1EAA">
              <w:rPr>
                <w:noProof/>
                <w:webHidden/>
              </w:rPr>
              <w:instrText xml:space="preserve"> PAGEREF _Toc158307234 \h </w:instrText>
            </w:r>
            <w:r w:rsidR="003E1EAA">
              <w:rPr>
                <w:noProof/>
                <w:webHidden/>
              </w:rPr>
            </w:r>
            <w:r w:rsidR="003E1EAA">
              <w:rPr>
                <w:noProof/>
                <w:webHidden/>
              </w:rPr>
              <w:fldChar w:fldCharType="separate"/>
            </w:r>
            <w:r w:rsidR="00B12F30">
              <w:rPr>
                <w:noProof/>
                <w:webHidden/>
              </w:rPr>
              <w:t>21</w:t>
            </w:r>
            <w:r w:rsidR="003E1EAA">
              <w:rPr>
                <w:noProof/>
                <w:webHidden/>
              </w:rPr>
              <w:fldChar w:fldCharType="end"/>
            </w:r>
          </w:hyperlink>
        </w:p>
        <w:p w14:paraId="3E6F35D1" w14:textId="773D0C4C" w:rsidR="003E1EAA" w:rsidRDefault="00000000">
          <w:pPr>
            <w:pStyle w:val="TOC2"/>
            <w:tabs>
              <w:tab w:val="left" w:pos="880"/>
              <w:tab w:val="right" w:leader="dot" w:pos="9060"/>
            </w:tabs>
            <w:rPr>
              <w:noProof/>
              <w:kern w:val="2"/>
              <w14:ligatures w14:val="standardContextual"/>
            </w:rPr>
          </w:pPr>
          <w:hyperlink w:anchor="_Toc158307235" w:history="1">
            <w:r w:rsidR="003E1EAA" w:rsidRPr="000436AB">
              <w:rPr>
                <w:rStyle w:val="Hyperlink"/>
                <w:noProof/>
              </w:rPr>
              <w:t>3.9</w:t>
            </w:r>
            <w:r w:rsidR="003E1EAA">
              <w:rPr>
                <w:noProof/>
                <w:kern w:val="2"/>
                <w14:ligatures w14:val="standardContextual"/>
              </w:rPr>
              <w:tab/>
            </w:r>
            <w:r w:rsidR="003E1EAA" w:rsidRPr="000436AB">
              <w:rPr>
                <w:rStyle w:val="Hyperlink"/>
                <w:noProof/>
              </w:rPr>
              <w:t>UI Data Selection</w:t>
            </w:r>
            <w:r w:rsidR="003E1EAA">
              <w:rPr>
                <w:noProof/>
                <w:webHidden/>
              </w:rPr>
              <w:tab/>
            </w:r>
            <w:r w:rsidR="003E1EAA">
              <w:rPr>
                <w:noProof/>
                <w:webHidden/>
              </w:rPr>
              <w:fldChar w:fldCharType="begin"/>
            </w:r>
            <w:r w:rsidR="003E1EAA">
              <w:rPr>
                <w:noProof/>
                <w:webHidden/>
              </w:rPr>
              <w:instrText xml:space="preserve"> PAGEREF _Toc158307235 \h </w:instrText>
            </w:r>
            <w:r w:rsidR="003E1EAA">
              <w:rPr>
                <w:noProof/>
                <w:webHidden/>
              </w:rPr>
            </w:r>
            <w:r w:rsidR="003E1EAA">
              <w:rPr>
                <w:noProof/>
                <w:webHidden/>
              </w:rPr>
              <w:fldChar w:fldCharType="separate"/>
            </w:r>
            <w:r w:rsidR="00B12F30">
              <w:rPr>
                <w:noProof/>
                <w:webHidden/>
              </w:rPr>
              <w:t>22</w:t>
            </w:r>
            <w:r w:rsidR="003E1EAA">
              <w:rPr>
                <w:noProof/>
                <w:webHidden/>
              </w:rPr>
              <w:fldChar w:fldCharType="end"/>
            </w:r>
          </w:hyperlink>
        </w:p>
        <w:p w14:paraId="4B70796D" w14:textId="37FCEF71" w:rsidR="003E1EAA" w:rsidRDefault="00000000">
          <w:pPr>
            <w:pStyle w:val="TOC2"/>
            <w:tabs>
              <w:tab w:val="left" w:pos="880"/>
              <w:tab w:val="right" w:leader="dot" w:pos="9060"/>
            </w:tabs>
            <w:rPr>
              <w:noProof/>
              <w:kern w:val="2"/>
              <w14:ligatures w14:val="standardContextual"/>
            </w:rPr>
          </w:pPr>
          <w:hyperlink w:anchor="_Toc158307236" w:history="1">
            <w:r w:rsidR="003E1EAA" w:rsidRPr="000436AB">
              <w:rPr>
                <w:rStyle w:val="Hyperlink"/>
                <w:noProof/>
              </w:rPr>
              <w:t>3.10</w:t>
            </w:r>
            <w:r w:rsidR="003E1EAA">
              <w:rPr>
                <w:noProof/>
                <w:kern w:val="2"/>
                <w14:ligatures w14:val="standardContextual"/>
              </w:rPr>
              <w:tab/>
            </w:r>
            <w:r w:rsidR="003E1EAA" w:rsidRPr="000436AB">
              <w:rPr>
                <w:rStyle w:val="Hyperlink"/>
                <w:noProof/>
              </w:rPr>
              <w:t>Accessing data from the Command Window</w:t>
            </w:r>
            <w:r w:rsidR="003E1EAA">
              <w:rPr>
                <w:noProof/>
                <w:webHidden/>
              </w:rPr>
              <w:tab/>
            </w:r>
            <w:r w:rsidR="003E1EAA">
              <w:rPr>
                <w:noProof/>
                <w:webHidden/>
              </w:rPr>
              <w:fldChar w:fldCharType="begin"/>
            </w:r>
            <w:r w:rsidR="003E1EAA">
              <w:rPr>
                <w:noProof/>
                <w:webHidden/>
              </w:rPr>
              <w:instrText xml:space="preserve"> PAGEREF _Toc158307236 \h </w:instrText>
            </w:r>
            <w:r w:rsidR="003E1EAA">
              <w:rPr>
                <w:noProof/>
                <w:webHidden/>
              </w:rPr>
            </w:r>
            <w:r w:rsidR="003E1EAA">
              <w:rPr>
                <w:noProof/>
                <w:webHidden/>
              </w:rPr>
              <w:fldChar w:fldCharType="separate"/>
            </w:r>
            <w:r w:rsidR="00B12F30">
              <w:rPr>
                <w:noProof/>
                <w:webHidden/>
              </w:rPr>
              <w:t>23</w:t>
            </w:r>
            <w:r w:rsidR="003E1EAA">
              <w:rPr>
                <w:noProof/>
                <w:webHidden/>
              </w:rPr>
              <w:fldChar w:fldCharType="end"/>
            </w:r>
          </w:hyperlink>
        </w:p>
        <w:p w14:paraId="34EF3705" w14:textId="655938E0" w:rsidR="003E1EAA" w:rsidRDefault="00000000">
          <w:pPr>
            <w:pStyle w:val="TOC1"/>
            <w:rPr>
              <w:noProof/>
              <w:kern w:val="2"/>
              <w14:ligatures w14:val="standardContextual"/>
            </w:rPr>
          </w:pPr>
          <w:hyperlink w:anchor="_Toc158307237" w:history="1">
            <w:r w:rsidR="003E1EAA" w:rsidRPr="000436AB">
              <w:rPr>
                <w:rStyle w:val="Hyperlink"/>
                <w:noProof/>
              </w:rPr>
              <w:t>4</w:t>
            </w:r>
            <w:r w:rsidR="003E1EAA">
              <w:rPr>
                <w:noProof/>
                <w:kern w:val="2"/>
                <w14:ligatures w14:val="standardContextual"/>
              </w:rPr>
              <w:tab/>
            </w:r>
            <w:r w:rsidR="003E1EAA" w:rsidRPr="000436AB">
              <w:rPr>
                <w:rStyle w:val="Hyperlink"/>
                <w:noProof/>
              </w:rPr>
              <w:t>Supporting Information</w:t>
            </w:r>
            <w:r w:rsidR="003E1EAA">
              <w:rPr>
                <w:noProof/>
                <w:webHidden/>
              </w:rPr>
              <w:tab/>
            </w:r>
            <w:r w:rsidR="003E1EAA">
              <w:rPr>
                <w:noProof/>
                <w:webHidden/>
              </w:rPr>
              <w:fldChar w:fldCharType="begin"/>
            </w:r>
            <w:r w:rsidR="003E1EAA">
              <w:rPr>
                <w:noProof/>
                <w:webHidden/>
              </w:rPr>
              <w:instrText xml:space="preserve"> PAGEREF _Toc158307237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581E8E49" w14:textId="1B3B43FF" w:rsidR="003E1EAA" w:rsidRDefault="00000000">
          <w:pPr>
            <w:pStyle w:val="TOC2"/>
            <w:tabs>
              <w:tab w:val="left" w:pos="880"/>
              <w:tab w:val="right" w:leader="dot" w:pos="9060"/>
            </w:tabs>
            <w:rPr>
              <w:noProof/>
              <w:kern w:val="2"/>
              <w14:ligatures w14:val="standardContextual"/>
            </w:rPr>
          </w:pPr>
          <w:hyperlink w:anchor="_Toc158307238" w:history="1">
            <w:r w:rsidR="003E1EAA" w:rsidRPr="000436AB">
              <w:rPr>
                <w:rStyle w:val="Hyperlink"/>
                <w:noProof/>
              </w:rPr>
              <w:t>4.1</w:t>
            </w:r>
            <w:r w:rsidR="003E1EAA">
              <w:rPr>
                <w:noProof/>
                <w:kern w:val="2"/>
                <w14:ligatures w14:val="standardContextual"/>
              </w:rPr>
              <w:tab/>
            </w:r>
            <w:r w:rsidR="003E1EAA" w:rsidRPr="000436AB">
              <w:rPr>
                <w:rStyle w:val="Hyperlink"/>
                <w:noProof/>
              </w:rPr>
              <w:t>Quality Checks</w:t>
            </w:r>
            <w:r w:rsidR="003E1EAA">
              <w:rPr>
                <w:noProof/>
                <w:webHidden/>
              </w:rPr>
              <w:tab/>
            </w:r>
            <w:r w:rsidR="003E1EAA">
              <w:rPr>
                <w:noProof/>
                <w:webHidden/>
              </w:rPr>
              <w:fldChar w:fldCharType="begin"/>
            </w:r>
            <w:r w:rsidR="003E1EAA">
              <w:rPr>
                <w:noProof/>
                <w:webHidden/>
              </w:rPr>
              <w:instrText xml:space="preserve"> PAGEREF _Toc158307238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27456DB3" w14:textId="2B6FFA04" w:rsidR="003E1EAA" w:rsidRDefault="00000000">
          <w:pPr>
            <w:pStyle w:val="TOC3"/>
            <w:tabs>
              <w:tab w:val="left" w:pos="1320"/>
              <w:tab w:val="right" w:leader="dot" w:pos="9060"/>
            </w:tabs>
            <w:rPr>
              <w:noProof/>
              <w:kern w:val="2"/>
              <w14:ligatures w14:val="standardContextual"/>
            </w:rPr>
          </w:pPr>
          <w:hyperlink w:anchor="_Toc158307239" w:history="1">
            <w:r w:rsidR="003E1EAA" w:rsidRPr="000436AB">
              <w:rPr>
                <w:rStyle w:val="Hyperlink"/>
                <w:noProof/>
              </w:rPr>
              <w:t>4.1.1</w:t>
            </w:r>
            <w:r w:rsidR="003E1EAA">
              <w:rPr>
                <w:noProof/>
                <w:kern w:val="2"/>
                <w14:ligatures w14:val="standardContextual"/>
              </w:rPr>
              <w:tab/>
            </w:r>
            <w:r w:rsidR="003E1EAA" w:rsidRPr="000436AB">
              <w:rPr>
                <w:rStyle w:val="Hyperlink"/>
                <w:noProof/>
              </w:rPr>
              <w:t>Waves</w:t>
            </w:r>
            <w:r w:rsidR="003E1EAA">
              <w:rPr>
                <w:noProof/>
                <w:webHidden/>
              </w:rPr>
              <w:tab/>
            </w:r>
            <w:r w:rsidR="003E1EAA">
              <w:rPr>
                <w:noProof/>
                <w:webHidden/>
              </w:rPr>
              <w:fldChar w:fldCharType="begin"/>
            </w:r>
            <w:r w:rsidR="003E1EAA">
              <w:rPr>
                <w:noProof/>
                <w:webHidden/>
              </w:rPr>
              <w:instrText xml:space="preserve"> PAGEREF _Toc158307239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2D8E2413" w14:textId="3AB81DD9" w:rsidR="003E1EAA" w:rsidRDefault="00000000">
          <w:pPr>
            <w:pStyle w:val="TOC3"/>
            <w:tabs>
              <w:tab w:val="left" w:pos="1320"/>
              <w:tab w:val="right" w:leader="dot" w:pos="9060"/>
            </w:tabs>
            <w:rPr>
              <w:noProof/>
              <w:kern w:val="2"/>
              <w14:ligatures w14:val="standardContextual"/>
            </w:rPr>
          </w:pPr>
          <w:hyperlink w:anchor="_Toc158307240" w:history="1">
            <w:r w:rsidR="003E1EAA" w:rsidRPr="000436AB">
              <w:rPr>
                <w:rStyle w:val="Hyperlink"/>
                <w:noProof/>
              </w:rPr>
              <w:t>4.1.2</w:t>
            </w:r>
            <w:r w:rsidR="003E1EAA">
              <w:rPr>
                <w:noProof/>
                <w:kern w:val="2"/>
                <w14:ligatures w14:val="standardContextual"/>
              </w:rPr>
              <w:tab/>
            </w:r>
            <w:r w:rsidR="003E1EAA" w:rsidRPr="000436AB">
              <w:rPr>
                <w:rStyle w:val="Hyperlink"/>
                <w:noProof/>
              </w:rPr>
              <w:t>Water levels</w:t>
            </w:r>
            <w:r w:rsidR="003E1EAA">
              <w:rPr>
                <w:noProof/>
                <w:webHidden/>
              </w:rPr>
              <w:tab/>
            </w:r>
            <w:r w:rsidR="003E1EAA">
              <w:rPr>
                <w:noProof/>
                <w:webHidden/>
              </w:rPr>
              <w:fldChar w:fldCharType="begin"/>
            </w:r>
            <w:r w:rsidR="003E1EAA">
              <w:rPr>
                <w:noProof/>
                <w:webHidden/>
              </w:rPr>
              <w:instrText xml:space="preserve"> PAGEREF _Toc158307240 \h </w:instrText>
            </w:r>
            <w:r w:rsidR="003E1EAA">
              <w:rPr>
                <w:noProof/>
                <w:webHidden/>
              </w:rPr>
            </w:r>
            <w:r w:rsidR="003E1EAA">
              <w:rPr>
                <w:noProof/>
                <w:webHidden/>
              </w:rPr>
              <w:fldChar w:fldCharType="separate"/>
            </w:r>
            <w:r w:rsidR="00B12F30">
              <w:rPr>
                <w:noProof/>
                <w:webHidden/>
              </w:rPr>
              <w:t>25</w:t>
            </w:r>
            <w:r w:rsidR="003E1EAA">
              <w:rPr>
                <w:noProof/>
                <w:webHidden/>
              </w:rPr>
              <w:fldChar w:fldCharType="end"/>
            </w:r>
          </w:hyperlink>
        </w:p>
        <w:p w14:paraId="410AC1A6" w14:textId="631A484F" w:rsidR="003E1EAA" w:rsidRDefault="00000000">
          <w:pPr>
            <w:pStyle w:val="TOC2"/>
            <w:tabs>
              <w:tab w:val="left" w:pos="880"/>
              <w:tab w:val="right" w:leader="dot" w:pos="9060"/>
            </w:tabs>
            <w:rPr>
              <w:noProof/>
              <w:kern w:val="2"/>
              <w14:ligatures w14:val="standardContextual"/>
            </w:rPr>
          </w:pPr>
          <w:hyperlink w:anchor="_Toc158307241" w:history="1">
            <w:r w:rsidR="003E1EAA" w:rsidRPr="000436AB">
              <w:rPr>
                <w:rStyle w:val="Hyperlink"/>
                <w:noProof/>
              </w:rPr>
              <w:t>4.2</w:t>
            </w:r>
            <w:r w:rsidR="003E1EAA">
              <w:rPr>
                <w:noProof/>
                <w:kern w:val="2"/>
                <w14:ligatures w14:val="standardContextual"/>
              </w:rPr>
              <w:tab/>
            </w:r>
            <w:r w:rsidR="003E1EAA" w:rsidRPr="000436AB">
              <w:rPr>
                <w:rStyle w:val="Hyperlink"/>
                <w:noProof/>
              </w:rPr>
              <w:t>Grid and Mesh options</w:t>
            </w:r>
            <w:r w:rsidR="003E1EAA">
              <w:rPr>
                <w:noProof/>
                <w:webHidden/>
              </w:rPr>
              <w:tab/>
            </w:r>
            <w:r w:rsidR="003E1EAA">
              <w:rPr>
                <w:noProof/>
                <w:webHidden/>
              </w:rPr>
              <w:fldChar w:fldCharType="begin"/>
            </w:r>
            <w:r w:rsidR="003E1EAA">
              <w:rPr>
                <w:noProof/>
                <w:webHidden/>
              </w:rPr>
              <w:instrText xml:space="preserve"> PAGEREF _Toc158307241 \h </w:instrText>
            </w:r>
            <w:r w:rsidR="003E1EAA">
              <w:rPr>
                <w:noProof/>
                <w:webHidden/>
              </w:rPr>
            </w:r>
            <w:r w:rsidR="003E1EAA">
              <w:rPr>
                <w:noProof/>
                <w:webHidden/>
              </w:rPr>
              <w:fldChar w:fldCharType="separate"/>
            </w:r>
            <w:r w:rsidR="00B12F30">
              <w:rPr>
                <w:noProof/>
                <w:webHidden/>
              </w:rPr>
              <w:t>26</w:t>
            </w:r>
            <w:r w:rsidR="003E1EAA">
              <w:rPr>
                <w:noProof/>
                <w:webHidden/>
              </w:rPr>
              <w:fldChar w:fldCharType="end"/>
            </w:r>
          </w:hyperlink>
        </w:p>
        <w:p w14:paraId="54B3C17D" w14:textId="11595A61" w:rsidR="003E1EAA" w:rsidRDefault="00000000">
          <w:pPr>
            <w:pStyle w:val="TOC2"/>
            <w:tabs>
              <w:tab w:val="left" w:pos="880"/>
              <w:tab w:val="right" w:leader="dot" w:pos="9060"/>
            </w:tabs>
            <w:rPr>
              <w:noProof/>
              <w:kern w:val="2"/>
              <w14:ligatures w14:val="standardContextual"/>
            </w:rPr>
          </w:pPr>
          <w:hyperlink w:anchor="_Toc158307242" w:history="1">
            <w:r w:rsidR="003E1EAA" w:rsidRPr="000436AB">
              <w:rPr>
                <w:rStyle w:val="Hyperlink"/>
                <w:noProof/>
              </w:rPr>
              <w:t>4.3</w:t>
            </w:r>
            <w:r w:rsidR="003E1EAA">
              <w:rPr>
                <w:noProof/>
                <w:kern w:val="2"/>
                <w14:ligatures w14:val="standardContextual"/>
              </w:rPr>
              <w:tab/>
            </w:r>
            <w:r w:rsidR="003E1EAA" w:rsidRPr="000436AB">
              <w:rPr>
                <w:rStyle w:val="Hyperlink"/>
                <w:noProof/>
              </w:rPr>
              <w:t>Nearshore waves</w:t>
            </w:r>
            <w:r w:rsidR="003E1EAA">
              <w:rPr>
                <w:noProof/>
                <w:webHidden/>
              </w:rPr>
              <w:tab/>
            </w:r>
            <w:r w:rsidR="003E1EAA">
              <w:rPr>
                <w:noProof/>
                <w:webHidden/>
              </w:rPr>
              <w:fldChar w:fldCharType="begin"/>
            </w:r>
            <w:r w:rsidR="003E1EAA">
              <w:rPr>
                <w:noProof/>
                <w:webHidden/>
              </w:rPr>
              <w:instrText xml:space="preserve"> PAGEREF _Toc158307242 \h </w:instrText>
            </w:r>
            <w:r w:rsidR="003E1EAA">
              <w:rPr>
                <w:noProof/>
                <w:webHidden/>
              </w:rPr>
            </w:r>
            <w:r w:rsidR="003E1EAA">
              <w:rPr>
                <w:noProof/>
                <w:webHidden/>
              </w:rPr>
              <w:fldChar w:fldCharType="separate"/>
            </w:r>
            <w:r w:rsidR="00B12F30">
              <w:rPr>
                <w:noProof/>
                <w:webHidden/>
              </w:rPr>
              <w:t>26</w:t>
            </w:r>
            <w:r w:rsidR="003E1EAA">
              <w:rPr>
                <w:noProof/>
                <w:webHidden/>
              </w:rPr>
              <w:fldChar w:fldCharType="end"/>
            </w:r>
          </w:hyperlink>
        </w:p>
        <w:p w14:paraId="0F12BD7E" w14:textId="3B582D9D" w:rsidR="003E1EAA" w:rsidRDefault="00000000">
          <w:pPr>
            <w:pStyle w:val="TOC3"/>
            <w:tabs>
              <w:tab w:val="left" w:pos="1320"/>
              <w:tab w:val="right" w:leader="dot" w:pos="9060"/>
            </w:tabs>
            <w:rPr>
              <w:noProof/>
              <w:kern w:val="2"/>
              <w14:ligatures w14:val="standardContextual"/>
            </w:rPr>
          </w:pPr>
          <w:hyperlink w:anchor="_Toc158307243" w:history="1">
            <w:r w:rsidR="003E1EAA" w:rsidRPr="000436AB">
              <w:rPr>
                <w:rStyle w:val="Hyperlink"/>
                <w:noProof/>
              </w:rPr>
              <w:t>4.3.1</w:t>
            </w:r>
            <w:r w:rsidR="003E1EAA">
              <w:rPr>
                <w:noProof/>
                <w:kern w:val="2"/>
                <w14:ligatures w14:val="standardContextual"/>
              </w:rPr>
              <w:tab/>
            </w:r>
            <w:r w:rsidR="003E1EAA" w:rsidRPr="000436AB">
              <w:rPr>
                <w:rStyle w:val="Hyperlink"/>
                <w:noProof/>
              </w:rPr>
              <w:t>Ray tracing</w:t>
            </w:r>
            <w:r w:rsidR="003E1EAA">
              <w:rPr>
                <w:noProof/>
                <w:webHidden/>
              </w:rPr>
              <w:tab/>
            </w:r>
            <w:r w:rsidR="003E1EAA">
              <w:rPr>
                <w:noProof/>
                <w:webHidden/>
              </w:rPr>
              <w:fldChar w:fldCharType="begin"/>
            </w:r>
            <w:r w:rsidR="003E1EAA">
              <w:rPr>
                <w:noProof/>
                <w:webHidden/>
              </w:rPr>
              <w:instrText xml:space="preserve"> PAGEREF _Toc158307243 \h </w:instrText>
            </w:r>
            <w:r w:rsidR="003E1EAA">
              <w:rPr>
                <w:noProof/>
                <w:webHidden/>
              </w:rPr>
            </w:r>
            <w:r w:rsidR="003E1EAA">
              <w:rPr>
                <w:noProof/>
                <w:webHidden/>
              </w:rPr>
              <w:fldChar w:fldCharType="separate"/>
            </w:r>
            <w:r w:rsidR="00B12F30">
              <w:rPr>
                <w:noProof/>
                <w:webHidden/>
              </w:rPr>
              <w:t>28</w:t>
            </w:r>
            <w:r w:rsidR="003E1EAA">
              <w:rPr>
                <w:noProof/>
                <w:webHidden/>
              </w:rPr>
              <w:fldChar w:fldCharType="end"/>
            </w:r>
          </w:hyperlink>
        </w:p>
        <w:p w14:paraId="5CFC3F86" w14:textId="20E8E5C2" w:rsidR="003E1EAA" w:rsidRDefault="00000000">
          <w:pPr>
            <w:pStyle w:val="TOC3"/>
            <w:tabs>
              <w:tab w:val="left" w:pos="1320"/>
              <w:tab w:val="right" w:leader="dot" w:pos="9060"/>
            </w:tabs>
            <w:rPr>
              <w:noProof/>
              <w:kern w:val="2"/>
              <w14:ligatures w14:val="standardContextual"/>
            </w:rPr>
          </w:pPr>
          <w:hyperlink w:anchor="_Toc158307244" w:history="1">
            <w:r w:rsidR="003E1EAA" w:rsidRPr="000436AB">
              <w:rPr>
                <w:rStyle w:val="Hyperlink"/>
                <w:noProof/>
              </w:rPr>
              <w:t>4.3.2</w:t>
            </w:r>
            <w:r w:rsidR="003E1EAA">
              <w:rPr>
                <w:noProof/>
                <w:kern w:val="2"/>
                <w14:ligatures w14:val="standardContextual"/>
              </w:rPr>
              <w:tab/>
            </w:r>
            <w:r w:rsidR="003E1EAA" w:rsidRPr="000436AB">
              <w:rPr>
                <w:rStyle w:val="Hyperlink"/>
                <w:noProof/>
              </w:rPr>
              <w:t>Spectral transfer</w:t>
            </w:r>
            <w:r w:rsidR="003E1EAA">
              <w:rPr>
                <w:noProof/>
                <w:webHidden/>
              </w:rPr>
              <w:tab/>
            </w:r>
            <w:r w:rsidR="003E1EAA">
              <w:rPr>
                <w:noProof/>
                <w:webHidden/>
              </w:rPr>
              <w:fldChar w:fldCharType="begin"/>
            </w:r>
            <w:r w:rsidR="003E1EAA">
              <w:rPr>
                <w:noProof/>
                <w:webHidden/>
              </w:rPr>
              <w:instrText xml:space="preserve"> PAGEREF _Toc158307244 \h </w:instrText>
            </w:r>
            <w:r w:rsidR="003E1EAA">
              <w:rPr>
                <w:noProof/>
                <w:webHidden/>
              </w:rPr>
            </w:r>
            <w:r w:rsidR="003E1EAA">
              <w:rPr>
                <w:noProof/>
                <w:webHidden/>
              </w:rPr>
              <w:fldChar w:fldCharType="separate"/>
            </w:r>
            <w:r w:rsidR="00B12F30">
              <w:rPr>
                <w:noProof/>
                <w:webHidden/>
              </w:rPr>
              <w:t>28</w:t>
            </w:r>
            <w:r w:rsidR="003E1EAA">
              <w:rPr>
                <w:noProof/>
                <w:webHidden/>
              </w:rPr>
              <w:fldChar w:fldCharType="end"/>
            </w:r>
          </w:hyperlink>
        </w:p>
        <w:p w14:paraId="541DCCB9" w14:textId="51B0A77B" w:rsidR="003E1EAA" w:rsidRDefault="00000000">
          <w:pPr>
            <w:pStyle w:val="TOC3"/>
            <w:tabs>
              <w:tab w:val="left" w:pos="1320"/>
              <w:tab w:val="right" w:leader="dot" w:pos="9060"/>
            </w:tabs>
            <w:rPr>
              <w:noProof/>
              <w:kern w:val="2"/>
              <w14:ligatures w14:val="standardContextual"/>
            </w:rPr>
          </w:pPr>
          <w:hyperlink w:anchor="_Toc158307245" w:history="1">
            <w:r w:rsidR="003E1EAA" w:rsidRPr="000436AB">
              <w:rPr>
                <w:rStyle w:val="Hyperlink"/>
                <w:noProof/>
              </w:rPr>
              <w:t>4.3.3</w:t>
            </w:r>
            <w:r w:rsidR="003E1EAA">
              <w:rPr>
                <w:noProof/>
                <w:kern w:val="2"/>
                <w14:ligatures w14:val="standardContextual"/>
              </w:rPr>
              <w:tab/>
            </w:r>
            <w:r w:rsidR="003E1EAA" w:rsidRPr="000436AB">
              <w:rPr>
                <w:rStyle w:val="Hyperlink"/>
                <w:noProof/>
              </w:rPr>
              <w:t>Wave spectra</w:t>
            </w:r>
            <w:r w:rsidR="003E1EAA">
              <w:rPr>
                <w:noProof/>
                <w:webHidden/>
              </w:rPr>
              <w:tab/>
            </w:r>
            <w:r w:rsidR="003E1EAA">
              <w:rPr>
                <w:noProof/>
                <w:webHidden/>
              </w:rPr>
              <w:fldChar w:fldCharType="begin"/>
            </w:r>
            <w:r w:rsidR="003E1EAA">
              <w:rPr>
                <w:noProof/>
                <w:webHidden/>
              </w:rPr>
              <w:instrText xml:space="preserve"> PAGEREF _Toc158307245 \h </w:instrText>
            </w:r>
            <w:r w:rsidR="003E1EAA">
              <w:rPr>
                <w:noProof/>
                <w:webHidden/>
              </w:rPr>
            </w:r>
            <w:r w:rsidR="003E1EAA">
              <w:rPr>
                <w:noProof/>
                <w:webHidden/>
              </w:rPr>
              <w:fldChar w:fldCharType="separate"/>
            </w:r>
            <w:r w:rsidR="00B12F30">
              <w:rPr>
                <w:noProof/>
                <w:webHidden/>
              </w:rPr>
              <w:t>29</w:t>
            </w:r>
            <w:r w:rsidR="003E1EAA">
              <w:rPr>
                <w:noProof/>
                <w:webHidden/>
              </w:rPr>
              <w:fldChar w:fldCharType="end"/>
            </w:r>
          </w:hyperlink>
        </w:p>
        <w:p w14:paraId="1643B545" w14:textId="4442D54C" w:rsidR="003E1EAA" w:rsidRDefault="00000000">
          <w:pPr>
            <w:pStyle w:val="TOC3"/>
            <w:tabs>
              <w:tab w:val="left" w:pos="1320"/>
              <w:tab w:val="right" w:leader="dot" w:pos="9060"/>
            </w:tabs>
            <w:rPr>
              <w:noProof/>
              <w:kern w:val="2"/>
              <w14:ligatures w14:val="standardContextual"/>
            </w:rPr>
          </w:pPr>
          <w:hyperlink w:anchor="_Toc158307246" w:history="1">
            <w:r w:rsidR="003E1EAA" w:rsidRPr="000436AB">
              <w:rPr>
                <w:rStyle w:val="Hyperlink"/>
                <w:noProof/>
              </w:rPr>
              <w:t>4.3.4</w:t>
            </w:r>
            <w:r w:rsidR="003E1EAA">
              <w:rPr>
                <w:noProof/>
                <w:kern w:val="2"/>
                <w14:ligatures w14:val="standardContextual"/>
              </w:rPr>
              <w:tab/>
            </w:r>
            <w:r w:rsidR="003E1EAA" w:rsidRPr="000436AB">
              <w:rPr>
                <w:rStyle w:val="Hyperlink"/>
                <w:noProof/>
              </w:rPr>
              <w:t>Direction spreading</w:t>
            </w:r>
            <w:r w:rsidR="003E1EAA">
              <w:rPr>
                <w:noProof/>
                <w:webHidden/>
              </w:rPr>
              <w:tab/>
            </w:r>
            <w:r w:rsidR="003E1EAA">
              <w:rPr>
                <w:noProof/>
                <w:webHidden/>
              </w:rPr>
              <w:fldChar w:fldCharType="begin"/>
            </w:r>
            <w:r w:rsidR="003E1EAA">
              <w:rPr>
                <w:noProof/>
                <w:webHidden/>
              </w:rPr>
              <w:instrText xml:space="preserve"> PAGEREF _Toc158307246 \h </w:instrText>
            </w:r>
            <w:r w:rsidR="003E1EAA">
              <w:rPr>
                <w:noProof/>
                <w:webHidden/>
              </w:rPr>
            </w:r>
            <w:r w:rsidR="003E1EAA">
              <w:rPr>
                <w:noProof/>
                <w:webHidden/>
              </w:rPr>
              <w:fldChar w:fldCharType="separate"/>
            </w:r>
            <w:r w:rsidR="00B12F30">
              <w:rPr>
                <w:noProof/>
                <w:webHidden/>
              </w:rPr>
              <w:t>31</w:t>
            </w:r>
            <w:r w:rsidR="003E1EAA">
              <w:rPr>
                <w:noProof/>
                <w:webHidden/>
              </w:rPr>
              <w:fldChar w:fldCharType="end"/>
            </w:r>
          </w:hyperlink>
        </w:p>
        <w:p w14:paraId="3E8DC64C" w14:textId="66BFFE65" w:rsidR="003E1EAA" w:rsidRDefault="00000000">
          <w:pPr>
            <w:pStyle w:val="TOC3"/>
            <w:tabs>
              <w:tab w:val="left" w:pos="1320"/>
              <w:tab w:val="right" w:leader="dot" w:pos="9060"/>
            </w:tabs>
            <w:rPr>
              <w:noProof/>
              <w:kern w:val="2"/>
              <w14:ligatures w14:val="standardContextual"/>
            </w:rPr>
          </w:pPr>
          <w:hyperlink w:anchor="_Toc158307247" w:history="1">
            <w:r w:rsidR="003E1EAA" w:rsidRPr="000436AB">
              <w:rPr>
                <w:rStyle w:val="Hyperlink"/>
                <w:noProof/>
              </w:rPr>
              <w:t>4.3.5</w:t>
            </w:r>
            <w:r w:rsidR="003E1EAA">
              <w:rPr>
                <w:noProof/>
                <w:kern w:val="2"/>
                <w14:ligatures w14:val="standardContextual"/>
              </w:rPr>
              <w:tab/>
            </w:r>
            <w:r w:rsidR="003E1EAA" w:rsidRPr="000436AB">
              <w:rPr>
                <w:rStyle w:val="Hyperlink"/>
                <w:noProof/>
              </w:rPr>
              <w:t>Wave buoy directional spreading</w:t>
            </w:r>
            <w:r w:rsidR="003E1EAA">
              <w:rPr>
                <w:noProof/>
                <w:webHidden/>
              </w:rPr>
              <w:tab/>
            </w:r>
            <w:r w:rsidR="003E1EAA">
              <w:rPr>
                <w:noProof/>
                <w:webHidden/>
              </w:rPr>
              <w:fldChar w:fldCharType="begin"/>
            </w:r>
            <w:r w:rsidR="003E1EAA">
              <w:rPr>
                <w:noProof/>
                <w:webHidden/>
              </w:rPr>
              <w:instrText xml:space="preserve"> PAGEREF _Toc158307247 \h </w:instrText>
            </w:r>
            <w:r w:rsidR="003E1EAA">
              <w:rPr>
                <w:noProof/>
                <w:webHidden/>
              </w:rPr>
            </w:r>
            <w:r w:rsidR="003E1EAA">
              <w:rPr>
                <w:noProof/>
                <w:webHidden/>
              </w:rPr>
              <w:fldChar w:fldCharType="separate"/>
            </w:r>
            <w:r w:rsidR="00B12F30">
              <w:rPr>
                <w:noProof/>
                <w:webHidden/>
              </w:rPr>
              <w:t>31</w:t>
            </w:r>
            <w:r w:rsidR="003E1EAA">
              <w:rPr>
                <w:noProof/>
                <w:webHidden/>
              </w:rPr>
              <w:fldChar w:fldCharType="end"/>
            </w:r>
          </w:hyperlink>
        </w:p>
        <w:p w14:paraId="5FFD2E38" w14:textId="0AFAB5EF" w:rsidR="003E1EAA" w:rsidRDefault="00000000">
          <w:pPr>
            <w:pStyle w:val="TOC2"/>
            <w:tabs>
              <w:tab w:val="left" w:pos="880"/>
              <w:tab w:val="right" w:leader="dot" w:pos="9060"/>
            </w:tabs>
            <w:rPr>
              <w:noProof/>
              <w:kern w:val="2"/>
              <w14:ligatures w14:val="standardContextual"/>
            </w:rPr>
          </w:pPr>
          <w:hyperlink w:anchor="_Toc158307248" w:history="1">
            <w:r w:rsidR="003E1EAA" w:rsidRPr="000436AB">
              <w:rPr>
                <w:rStyle w:val="Hyperlink"/>
                <w:noProof/>
              </w:rPr>
              <w:t>4.4</w:t>
            </w:r>
            <w:r w:rsidR="003E1EAA">
              <w:rPr>
                <w:noProof/>
                <w:kern w:val="2"/>
                <w14:ligatures w14:val="standardContextual"/>
              </w:rPr>
              <w:tab/>
            </w:r>
            <w:r w:rsidR="003E1EAA" w:rsidRPr="000436AB">
              <w:rPr>
                <w:rStyle w:val="Hyperlink"/>
                <w:noProof/>
              </w:rPr>
              <w:t>Output tables</w:t>
            </w:r>
            <w:r w:rsidR="003E1EAA">
              <w:rPr>
                <w:noProof/>
                <w:webHidden/>
              </w:rPr>
              <w:tab/>
            </w:r>
            <w:r w:rsidR="003E1EAA">
              <w:rPr>
                <w:noProof/>
                <w:webHidden/>
              </w:rPr>
              <w:fldChar w:fldCharType="begin"/>
            </w:r>
            <w:r w:rsidR="003E1EAA">
              <w:rPr>
                <w:noProof/>
                <w:webHidden/>
              </w:rPr>
              <w:instrText xml:space="preserve"> PAGEREF _Toc158307248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0EE307AB" w14:textId="6F6ABC6B" w:rsidR="003E1EAA" w:rsidRDefault="00000000">
          <w:pPr>
            <w:pStyle w:val="TOC3"/>
            <w:tabs>
              <w:tab w:val="left" w:pos="1320"/>
              <w:tab w:val="right" w:leader="dot" w:pos="9060"/>
            </w:tabs>
            <w:rPr>
              <w:noProof/>
              <w:kern w:val="2"/>
              <w14:ligatures w14:val="standardContextual"/>
            </w:rPr>
          </w:pPr>
          <w:hyperlink w:anchor="_Toc158307249" w:history="1">
            <w:r w:rsidR="003E1EAA" w:rsidRPr="000436AB">
              <w:rPr>
                <w:rStyle w:val="Hyperlink"/>
                <w:noProof/>
              </w:rPr>
              <w:t>4.4.1</w:t>
            </w:r>
            <w:r w:rsidR="003E1EAA">
              <w:rPr>
                <w:noProof/>
                <w:kern w:val="2"/>
                <w14:ligatures w14:val="standardContextual"/>
              </w:rPr>
              <w:tab/>
            </w:r>
            <w:r w:rsidR="003E1EAA" w:rsidRPr="000436AB">
              <w:rPr>
                <w:rStyle w:val="Hyperlink"/>
                <w:noProof/>
              </w:rPr>
              <w:t>Ray models</w:t>
            </w:r>
            <w:r w:rsidR="003E1EAA">
              <w:rPr>
                <w:noProof/>
                <w:webHidden/>
              </w:rPr>
              <w:tab/>
            </w:r>
            <w:r w:rsidR="003E1EAA">
              <w:rPr>
                <w:noProof/>
                <w:webHidden/>
              </w:rPr>
              <w:fldChar w:fldCharType="begin"/>
            </w:r>
            <w:r w:rsidR="003E1EAA">
              <w:rPr>
                <w:noProof/>
                <w:webHidden/>
              </w:rPr>
              <w:instrText xml:space="preserve"> PAGEREF _Toc158307249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36A9DF1F" w14:textId="50158571" w:rsidR="003E1EAA" w:rsidRDefault="00000000">
          <w:pPr>
            <w:pStyle w:val="TOC3"/>
            <w:tabs>
              <w:tab w:val="left" w:pos="1320"/>
              <w:tab w:val="right" w:leader="dot" w:pos="9060"/>
            </w:tabs>
            <w:rPr>
              <w:noProof/>
              <w:kern w:val="2"/>
              <w14:ligatures w14:val="standardContextual"/>
            </w:rPr>
          </w:pPr>
          <w:hyperlink w:anchor="_Toc158307250" w:history="1">
            <w:r w:rsidR="003E1EAA" w:rsidRPr="000436AB">
              <w:rPr>
                <w:rStyle w:val="Hyperlink"/>
                <w:noProof/>
              </w:rPr>
              <w:t>4.4.2</w:t>
            </w:r>
            <w:r w:rsidR="003E1EAA">
              <w:rPr>
                <w:noProof/>
                <w:kern w:val="2"/>
                <w14:ligatures w14:val="standardContextual"/>
              </w:rPr>
              <w:tab/>
            </w:r>
            <w:r w:rsidR="003E1EAA" w:rsidRPr="000436AB">
              <w:rPr>
                <w:rStyle w:val="Hyperlink"/>
                <w:noProof/>
              </w:rPr>
              <w:t>Transfer Table</w:t>
            </w:r>
            <w:r w:rsidR="003E1EAA">
              <w:rPr>
                <w:noProof/>
                <w:webHidden/>
              </w:rPr>
              <w:tab/>
            </w:r>
            <w:r w:rsidR="003E1EAA">
              <w:rPr>
                <w:noProof/>
                <w:webHidden/>
              </w:rPr>
              <w:fldChar w:fldCharType="begin"/>
            </w:r>
            <w:r w:rsidR="003E1EAA">
              <w:rPr>
                <w:noProof/>
                <w:webHidden/>
              </w:rPr>
              <w:instrText xml:space="preserve"> PAGEREF _Toc158307250 \h </w:instrText>
            </w:r>
            <w:r w:rsidR="003E1EAA">
              <w:rPr>
                <w:noProof/>
                <w:webHidden/>
              </w:rPr>
            </w:r>
            <w:r w:rsidR="003E1EAA">
              <w:rPr>
                <w:noProof/>
                <w:webHidden/>
              </w:rPr>
              <w:fldChar w:fldCharType="separate"/>
            </w:r>
            <w:r w:rsidR="00B12F30">
              <w:rPr>
                <w:noProof/>
                <w:webHidden/>
              </w:rPr>
              <w:t>32</w:t>
            </w:r>
            <w:r w:rsidR="003E1EAA">
              <w:rPr>
                <w:noProof/>
                <w:webHidden/>
              </w:rPr>
              <w:fldChar w:fldCharType="end"/>
            </w:r>
          </w:hyperlink>
        </w:p>
        <w:p w14:paraId="2DE1845A" w14:textId="5FDE1077" w:rsidR="003E1EAA" w:rsidRDefault="00000000">
          <w:pPr>
            <w:pStyle w:val="TOC3"/>
            <w:tabs>
              <w:tab w:val="left" w:pos="1320"/>
              <w:tab w:val="right" w:leader="dot" w:pos="9060"/>
            </w:tabs>
            <w:rPr>
              <w:noProof/>
              <w:kern w:val="2"/>
              <w14:ligatures w14:val="standardContextual"/>
            </w:rPr>
          </w:pPr>
          <w:hyperlink w:anchor="_Toc158307251" w:history="1">
            <w:r w:rsidR="003E1EAA" w:rsidRPr="000436AB">
              <w:rPr>
                <w:rStyle w:val="Hyperlink"/>
                <w:noProof/>
              </w:rPr>
              <w:t>4.4.3</w:t>
            </w:r>
            <w:r w:rsidR="003E1EAA">
              <w:rPr>
                <w:noProof/>
                <w:kern w:val="2"/>
                <w14:ligatures w14:val="standardContextual"/>
              </w:rPr>
              <w:tab/>
            </w:r>
            <w:r w:rsidR="003E1EAA" w:rsidRPr="000436AB">
              <w:rPr>
                <w:rStyle w:val="Hyperlink"/>
                <w:noProof/>
              </w:rPr>
              <w:t>Wave transfer model outputs</w:t>
            </w:r>
            <w:r w:rsidR="003E1EAA">
              <w:rPr>
                <w:noProof/>
                <w:webHidden/>
              </w:rPr>
              <w:tab/>
            </w:r>
            <w:r w:rsidR="003E1EAA">
              <w:rPr>
                <w:noProof/>
                <w:webHidden/>
              </w:rPr>
              <w:fldChar w:fldCharType="begin"/>
            </w:r>
            <w:r w:rsidR="003E1EAA">
              <w:rPr>
                <w:noProof/>
                <w:webHidden/>
              </w:rPr>
              <w:instrText xml:space="preserve"> PAGEREF _Toc158307251 \h </w:instrText>
            </w:r>
            <w:r w:rsidR="003E1EAA">
              <w:rPr>
                <w:noProof/>
                <w:webHidden/>
              </w:rPr>
            </w:r>
            <w:r w:rsidR="003E1EAA">
              <w:rPr>
                <w:noProof/>
                <w:webHidden/>
              </w:rPr>
              <w:fldChar w:fldCharType="separate"/>
            </w:r>
            <w:r w:rsidR="00B12F30">
              <w:rPr>
                <w:noProof/>
                <w:webHidden/>
              </w:rPr>
              <w:t>33</w:t>
            </w:r>
            <w:r w:rsidR="003E1EAA">
              <w:rPr>
                <w:noProof/>
                <w:webHidden/>
              </w:rPr>
              <w:fldChar w:fldCharType="end"/>
            </w:r>
          </w:hyperlink>
        </w:p>
        <w:p w14:paraId="3F9F2D3D" w14:textId="2B175EAD" w:rsidR="003E1EAA" w:rsidRDefault="00000000">
          <w:pPr>
            <w:pStyle w:val="TOC2"/>
            <w:tabs>
              <w:tab w:val="left" w:pos="880"/>
              <w:tab w:val="right" w:leader="dot" w:pos="9060"/>
            </w:tabs>
            <w:rPr>
              <w:noProof/>
              <w:kern w:val="2"/>
              <w14:ligatures w14:val="standardContextual"/>
            </w:rPr>
          </w:pPr>
          <w:hyperlink w:anchor="_Toc158307252" w:history="1">
            <w:r w:rsidR="003E1EAA" w:rsidRPr="000436AB">
              <w:rPr>
                <w:rStyle w:val="Hyperlink"/>
                <w:noProof/>
              </w:rPr>
              <w:t>4.5</w:t>
            </w:r>
            <w:r w:rsidR="003E1EAA">
              <w:rPr>
                <w:noProof/>
                <w:kern w:val="2"/>
                <w14:ligatures w14:val="standardContextual"/>
              </w:rPr>
              <w:tab/>
            </w:r>
            <w:r w:rsidR="003E1EAA" w:rsidRPr="000436AB">
              <w:rPr>
                <w:rStyle w:val="Hyperlink"/>
                <w:noProof/>
              </w:rPr>
              <w:t>Model and program assumptions</w:t>
            </w:r>
            <w:r w:rsidR="003E1EAA">
              <w:rPr>
                <w:noProof/>
                <w:webHidden/>
              </w:rPr>
              <w:tab/>
            </w:r>
            <w:r w:rsidR="003E1EAA">
              <w:rPr>
                <w:noProof/>
                <w:webHidden/>
              </w:rPr>
              <w:fldChar w:fldCharType="begin"/>
            </w:r>
            <w:r w:rsidR="003E1EAA">
              <w:rPr>
                <w:noProof/>
                <w:webHidden/>
              </w:rPr>
              <w:instrText xml:space="preserve"> PAGEREF _Toc158307252 \h </w:instrText>
            </w:r>
            <w:r w:rsidR="003E1EAA">
              <w:rPr>
                <w:noProof/>
                <w:webHidden/>
              </w:rPr>
            </w:r>
            <w:r w:rsidR="003E1EAA">
              <w:rPr>
                <w:noProof/>
                <w:webHidden/>
              </w:rPr>
              <w:fldChar w:fldCharType="separate"/>
            </w:r>
            <w:r w:rsidR="00B12F30">
              <w:rPr>
                <w:noProof/>
                <w:webHidden/>
              </w:rPr>
              <w:t>33</w:t>
            </w:r>
            <w:r w:rsidR="003E1EAA">
              <w:rPr>
                <w:noProof/>
                <w:webHidden/>
              </w:rPr>
              <w:fldChar w:fldCharType="end"/>
            </w:r>
          </w:hyperlink>
        </w:p>
        <w:p w14:paraId="58974E02" w14:textId="70CA7455" w:rsidR="003E1EAA" w:rsidRDefault="00000000">
          <w:pPr>
            <w:pStyle w:val="TOC2"/>
            <w:tabs>
              <w:tab w:val="left" w:pos="880"/>
              <w:tab w:val="right" w:leader="dot" w:pos="9060"/>
            </w:tabs>
            <w:rPr>
              <w:noProof/>
              <w:kern w:val="2"/>
              <w14:ligatures w14:val="standardContextual"/>
            </w:rPr>
          </w:pPr>
          <w:hyperlink w:anchor="_Toc158307253" w:history="1">
            <w:r w:rsidR="003E1EAA" w:rsidRPr="000436AB">
              <w:rPr>
                <w:rStyle w:val="Hyperlink"/>
                <w:noProof/>
              </w:rPr>
              <w:t>4.6</w:t>
            </w:r>
            <w:r w:rsidR="003E1EAA">
              <w:rPr>
                <w:noProof/>
                <w:kern w:val="2"/>
                <w14:ligatures w14:val="standardContextual"/>
              </w:rPr>
              <w:tab/>
            </w:r>
            <w:r w:rsidR="003E1EAA" w:rsidRPr="000436AB">
              <w:rPr>
                <w:rStyle w:val="Hyperlink"/>
                <w:noProof/>
              </w:rPr>
              <w:t>Taylor diagram</w:t>
            </w:r>
            <w:r w:rsidR="003E1EAA">
              <w:rPr>
                <w:noProof/>
                <w:webHidden/>
              </w:rPr>
              <w:tab/>
            </w:r>
            <w:r w:rsidR="003E1EAA">
              <w:rPr>
                <w:noProof/>
                <w:webHidden/>
              </w:rPr>
              <w:fldChar w:fldCharType="begin"/>
            </w:r>
            <w:r w:rsidR="003E1EAA">
              <w:rPr>
                <w:noProof/>
                <w:webHidden/>
              </w:rPr>
              <w:instrText xml:space="preserve"> PAGEREF _Toc158307253 \h </w:instrText>
            </w:r>
            <w:r w:rsidR="003E1EAA">
              <w:rPr>
                <w:noProof/>
                <w:webHidden/>
              </w:rPr>
            </w:r>
            <w:r w:rsidR="003E1EAA">
              <w:rPr>
                <w:noProof/>
                <w:webHidden/>
              </w:rPr>
              <w:fldChar w:fldCharType="separate"/>
            </w:r>
            <w:r w:rsidR="00B12F30">
              <w:rPr>
                <w:noProof/>
                <w:webHidden/>
              </w:rPr>
              <w:t>34</w:t>
            </w:r>
            <w:r w:rsidR="003E1EAA">
              <w:rPr>
                <w:noProof/>
                <w:webHidden/>
              </w:rPr>
              <w:fldChar w:fldCharType="end"/>
            </w:r>
          </w:hyperlink>
        </w:p>
        <w:p w14:paraId="3F987C31" w14:textId="559E1091" w:rsidR="003E1EAA" w:rsidRDefault="00000000">
          <w:pPr>
            <w:pStyle w:val="TOC3"/>
            <w:tabs>
              <w:tab w:val="left" w:pos="1320"/>
              <w:tab w:val="right" w:leader="dot" w:pos="9060"/>
            </w:tabs>
            <w:rPr>
              <w:noProof/>
              <w:kern w:val="2"/>
              <w14:ligatures w14:val="standardContextual"/>
            </w:rPr>
          </w:pPr>
          <w:hyperlink w:anchor="_Toc158307254" w:history="1">
            <w:r w:rsidR="003E1EAA" w:rsidRPr="000436AB">
              <w:rPr>
                <w:rStyle w:val="Hyperlink"/>
                <w:noProof/>
              </w:rPr>
              <w:t>4.6.1</w:t>
            </w:r>
            <w:r w:rsidR="003E1EAA">
              <w:rPr>
                <w:noProof/>
                <w:kern w:val="2"/>
                <w14:ligatures w14:val="standardContextual"/>
              </w:rPr>
              <w:tab/>
            </w:r>
            <w:r w:rsidR="003E1EAA" w:rsidRPr="000436AB">
              <w:rPr>
                <w:rStyle w:val="Hyperlink"/>
                <w:noProof/>
              </w:rPr>
              <w:t>Taylor diagram theory</w:t>
            </w:r>
            <w:r w:rsidR="003E1EAA">
              <w:rPr>
                <w:noProof/>
                <w:webHidden/>
              </w:rPr>
              <w:tab/>
            </w:r>
            <w:r w:rsidR="003E1EAA">
              <w:rPr>
                <w:noProof/>
                <w:webHidden/>
              </w:rPr>
              <w:fldChar w:fldCharType="begin"/>
            </w:r>
            <w:r w:rsidR="003E1EAA">
              <w:rPr>
                <w:noProof/>
                <w:webHidden/>
              </w:rPr>
              <w:instrText xml:space="preserve"> PAGEREF _Toc158307254 \h </w:instrText>
            </w:r>
            <w:r w:rsidR="003E1EAA">
              <w:rPr>
                <w:noProof/>
                <w:webHidden/>
              </w:rPr>
            </w:r>
            <w:r w:rsidR="003E1EAA">
              <w:rPr>
                <w:noProof/>
                <w:webHidden/>
              </w:rPr>
              <w:fldChar w:fldCharType="separate"/>
            </w:r>
            <w:r w:rsidR="00B12F30">
              <w:rPr>
                <w:noProof/>
                <w:webHidden/>
              </w:rPr>
              <w:t>34</w:t>
            </w:r>
            <w:r w:rsidR="003E1EAA">
              <w:rPr>
                <w:noProof/>
                <w:webHidden/>
              </w:rPr>
              <w:fldChar w:fldCharType="end"/>
            </w:r>
          </w:hyperlink>
        </w:p>
        <w:p w14:paraId="57E138FE" w14:textId="76F426B2" w:rsidR="003E1EAA" w:rsidRDefault="00000000">
          <w:pPr>
            <w:pStyle w:val="TOC3"/>
            <w:tabs>
              <w:tab w:val="left" w:pos="1320"/>
              <w:tab w:val="right" w:leader="dot" w:pos="9060"/>
            </w:tabs>
            <w:rPr>
              <w:noProof/>
              <w:kern w:val="2"/>
              <w14:ligatures w14:val="standardContextual"/>
            </w:rPr>
          </w:pPr>
          <w:hyperlink w:anchor="_Toc158307255" w:history="1">
            <w:r w:rsidR="003E1EAA" w:rsidRPr="000436AB">
              <w:rPr>
                <w:rStyle w:val="Hyperlink"/>
                <w:noProof/>
              </w:rPr>
              <w:t>4.6.2</w:t>
            </w:r>
            <w:r w:rsidR="003E1EAA">
              <w:rPr>
                <w:noProof/>
                <w:kern w:val="2"/>
                <w14:ligatures w14:val="standardContextual"/>
              </w:rPr>
              <w:tab/>
            </w:r>
            <w:r w:rsidR="003E1EAA" w:rsidRPr="000436AB">
              <w:rPr>
                <w:rStyle w:val="Hyperlink"/>
                <w:noProof/>
              </w:rPr>
              <w:t>Skill score</w:t>
            </w:r>
            <w:r w:rsidR="003E1EAA">
              <w:rPr>
                <w:noProof/>
                <w:webHidden/>
              </w:rPr>
              <w:tab/>
            </w:r>
            <w:r w:rsidR="003E1EAA">
              <w:rPr>
                <w:noProof/>
                <w:webHidden/>
              </w:rPr>
              <w:fldChar w:fldCharType="begin"/>
            </w:r>
            <w:r w:rsidR="003E1EAA">
              <w:rPr>
                <w:noProof/>
                <w:webHidden/>
              </w:rPr>
              <w:instrText xml:space="preserve"> PAGEREF _Toc158307255 \h </w:instrText>
            </w:r>
            <w:r w:rsidR="003E1EAA">
              <w:rPr>
                <w:noProof/>
                <w:webHidden/>
              </w:rPr>
            </w:r>
            <w:r w:rsidR="003E1EAA">
              <w:rPr>
                <w:noProof/>
                <w:webHidden/>
              </w:rPr>
              <w:fldChar w:fldCharType="separate"/>
            </w:r>
            <w:r w:rsidR="00B12F30">
              <w:rPr>
                <w:noProof/>
                <w:webHidden/>
              </w:rPr>
              <w:t>35</w:t>
            </w:r>
            <w:r w:rsidR="003E1EAA">
              <w:rPr>
                <w:noProof/>
                <w:webHidden/>
              </w:rPr>
              <w:fldChar w:fldCharType="end"/>
            </w:r>
          </w:hyperlink>
        </w:p>
        <w:p w14:paraId="76545644" w14:textId="59E29F5C" w:rsidR="003E1EAA" w:rsidRDefault="00000000">
          <w:pPr>
            <w:pStyle w:val="TOC2"/>
            <w:tabs>
              <w:tab w:val="left" w:pos="880"/>
              <w:tab w:val="right" w:leader="dot" w:pos="9060"/>
            </w:tabs>
            <w:rPr>
              <w:noProof/>
              <w:kern w:val="2"/>
              <w14:ligatures w14:val="standardContextual"/>
            </w:rPr>
          </w:pPr>
          <w:hyperlink w:anchor="_Toc158307256" w:history="1">
            <w:r w:rsidR="003E1EAA" w:rsidRPr="000436AB">
              <w:rPr>
                <w:rStyle w:val="Hyperlink"/>
                <w:noProof/>
              </w:rPr>
              <w:t>4.7</w:t>
            </w:r>
            <w:r w:rsidR="003E1EAA">
              <w:rPr>
                <w:noProof/>
                <w:kern w:val="2"/>
                <w14:ligatures w14:val="standardContextual"/>
              </w:rPr>
              <w:tab/>
            </w:r>
            <w:r w:rsidR="003E1EAA" w:rsidRPr="000436AB">
              <w:rPr>
                <w:rStyle w:val="Hyperlink"/>
                <w:noProof/>
              </w:rPr>
              <w:t>Derive Output</w:t>
            </w:r>
            <w:r w:rsidR="003E1EAA">
              <w:rPr>
                <w:noProof/>
                <w:webHidden/>
              </w:rPr>
              <w:tab/>
            </w:r>
            <w:r w:rsidR="003E1EAA">
              <w:rPr>
                <w:noProof/>
                <w:webHidden/>
              </w:rPr>
              <w:fldChar w:fldCharType="begin"/>
            </w:r>
            <w:r w:rsidR="003E1EAA">
              <w:rPr>
                <w:noProof/>
                <w:webHidden/>
              </w:rPr>
              <w:instrText xml:space="preserve"> PAGEREF _Toc158307256 \h </w:instrText>
            </w:r>
            <w:r w:rsidR="003E1EAA">
              <w:rPr>
                <w:noProof/>
                <w:webHidden/>
              </w:rPr>
            </w:r>
            <w:r w:rsidR="003E1EAA">
              <w:rPr>
                <w:noProof/>
                <w:webHidden/>
              </w:rPr>
              <w:fldChar w:fldCharType="separate"/>
            </w:r>
            <w:r w:rsidR="00B12F30">
              <w:rPr>
                <w:noProof/>
                <w:webHidden/>
              </w:rPr>
              <w:t>36</w:t>
            </w:r>
            <w:r w:rsidR="003E1EAA">
              <w:rPr>
                <w:noProof/>
                <w:webHidden/>
              </w:rPr>
              <w:fldChar w:fldCharType="end"/>
            </w:r>
          </w:hyperlink>
        </w:p>
        <w:p w14:paraId="1C7E616C" w14:textId="6D6171D3" w:rsidR="003E1EAA" w:rsidRDefault="00000000">
          <w:pPr>
            <w:pStyle w:val="TOC3"/>
            <w:tabs>
              <w:tab w:val="left" w:pos="1320"/>
              <w:tab w:val="right" w:leader="dot" w:pos="9060"/>
            </w:tabs>
            <w:rPr>
              <w:noProof/>
              <w:kern w:val="2"/>
              <w14:ligatures w14:val="standardContextual"/>
            </w:rPr>
          </w:pPr>
          <w:hyperlink w:anchor="_Toc158307257" w:history="1">
            <w:r w:rsidR="003E1EAA" w:rsidRPr="000436AB">
              <w:rPr>
                <w:rStyle w:val="Hyperlink"/>
                <w:noProof/>
              </w:rPr>
              <w:t>4.7.1</w:t>
            </w:r>
            <w:r w:rsidR="003E1EAA">
              <w:rPr>
                <w:noProof/>
                <w:kern w:val="2"/>
                <w14:ligatures w14:val="standardContextual"/>
              </w:rPr>
              <w:tab/>
            </w:r>
            <w:r w:rsidR="003E1EAA" w:rsidRPr="000436AB">
              <w:rPr>
                <w:rStyle w:val="Hyperlink"/>
                <w:noProof/>
              </w:rPr>
              <w:t>Calling an external function</w:t>
            </w:r>
            <w:r w:rsidR="003E1EAA">
              <w:rPr>
                <w:noProof/>
                <w:webHidden/>
              </w:rPr>
              <w:tab/>
            </w:r>
            <w:r w:rsidR="003E1EAA">
              <w:rPr>
                <w:noProof/>
                <w:webHidden/>
              </w:rPr>
              <w:fldChar w:fldCharType="begin"/>
            </w:r>
            <w:r w:rsidR="003E1EAA">
              <w:rPr>
                <w:noProof/>
                <w:webHidden/>
              </w:rPr>
              <w:instrText xml:space="preserve"> PAGEREF _Toc158307257 \h </w:instrText>
            </w:r>
            <w:r w:rsidR="003E1EAA">
              <w:rPr>
                <w:noProof/>
                <w:webHidden/>
              </w:rPr>
            </w:r>
            <w:r w:rsidR="003E1EAA">
              <w:rPr>
                <w:noProof/>
                <w:webHidden/>
              </w:rPr>
              <w:fldChar w:fldCharType="separate"/>
            </w:r>
            <w:r w:rsidR="00B12F30">
              <w:rPr>
                <w:noProof/>
                <w:webHidden/>
              </w:rPr>
              <w:t>37</w:t>
            </w:r>
            <w:r w:rsidR="003E1EAA">
              <w:rPr>
                <w:noProof/>
                <w:webHidden/>
              </w:rPr>
              <w:fldChar w:fldCharType="end"/>
            </w:r>
          </w:hyperlink>
        </w:p>
        <w:p w14:paraId="376C234F" w14:textId="3A3328D4" w:rsidR="003E1EAA" w:rsidRDefault="00000000">
          <w:pPr>
            <w:pStyle w:val="TOC3"/>
            <w:tabs>
              <w:tab w:val="left" w:pos="1320"/>
              <w:tab w:val="right" w:leader="dot" w:pos="9060"/>
            </w:tabs>
            <w:rPr>
              <w:noProof/>
              <w:kern w:val="2"/>
              <w14:ligatures w14:val="standardContextual"/>
            </w:rPr>
          </w:pPr>
          <w:hyperlink w:anchor="_Toc158307258" w:history="1">
            <w:r w:rsidR="003E1EAA" w:rsidRPr="000436AB">
              <w:rPr>
                <w:rStyle w:val="Hyperlink"/>
                <w:noProof/>
              </w:rPr>
              <w:t>4.7.2</w:t>
            </w:r>
            <w:r w:rsidR="003E1EAA">
              <w:rPr>
                <w:noProof/>
                <w:kern w:val="2"/>
                <w14:ligatures w14:val="standardContextual"/>
              </w:rPr>
              <w:tab/>
            </w:r>
            <w:r w:rsidR="003E1EAA" w:rsidRPr="000436AB">
              <w:rPr>
                <w:rStyle w:val="Hyperlink"/>
                <w:noProof/>
              </w:rPr>
              <w:t>Input and output format for external functions</w:t>
            </w:r>
            <w:r w:rsidR="003E1EAA">
              <w:rPr>
                <w:noProof/>
                <w:webHidden/>
              </w:rPr>
              <w:tab/>
            </w:r>
            <w:r w:rsidR="003E1EAA">
              <w:rPr>
                <w:noProof/>
                <w:webHidden/>
              </w:rPr>
              <w:fldChar w:fldCharType="begin"/>
            </w:r>
            <w:r w:rsidR="003E1EAA">
              <w:rPr>
                <w:noProof/>
                <w:webHidden/>
              </w:rPr>
              <w:instrText xml:space="preserve"> PAGEREF _Toc158307258 \h </w:instrText>
            </w:r>
            <w:r w:rsidR="003E1EAA">
              <w:rPr>
                <w:noProof/>
                <w:webHidden/>
              </w:rPr>
            </w:r>
            <w:r w:rsidR="003E1EAA">
              <w:rPr>
                <w:noProof/>
                <w:webHidden/>
              </w:rPr>
              <w:fldChar w:fldCharType="separate"/>
            </w:r>
            <w:r w:rsidR="00B12F30">
              <w:rPr>
                <w:noProof/>
                <w:webHidden/>
              </w:rPr>
              <w:t>38</w:t>
            </w:r>
            <w:r w:rsidR="003E1EAA">
              <w:rPr>
                <w:noProof/>
                <w:webHidden/>
              </w:rPr>
              <w:fldChar w:fldCharType="end"/>
            </w:r>
          </w:hyperlink>
        </w:p>
        <w:p w14:paraId="4A935495" w14:textId="6578B489" w:rsidR="003E1EAA" w:rsidRDefault="00000000">
          <w:pPr>
            <w:pStyle w:val="TOC3"/>
            <w:tabs>
              <w:tab w:val="left" w:pos="1320"/>
              <w:tab w:val="right" w:leader="dot" w:pos="9060"/>
            </w:tabs>
            <w:rPr>
              <w:noProof/>
              <w:kern w:val="2"/>
              <w14:ligatures w14:val="standardContextual"/>
            </w:rPr>
          </w:pPr>
          <w:hyperlink w:anchor="_Toc158307259" w:history="1">
            <w:r w:rsidR="003E1EAA" w:rsidRPr="000436AB">
              <w:rPr>
                <w:rStyle w:val="Hyperlink"/>
                <w:noProof/>
              </w:rPr>
              <w:t>4.7.3</w:t>
            </w:r>
            <w:r w:rsidR="003E1EAA">
              <w:rPr>
                <w:noProof/>
                <w:kern w:val="2"/>
                <w14:ligatures w14:val="standardContextual"/>
              </w:rPr>
              <w:tab/>
            </w:r>
            <w:r w:rsidR="003E1EAA" w:rsidRPr="000436AB">
              <w:rPr>
                <w:rStyle w:val="Hyperlink"/>
                <w:noProof/>
              </w:rPr>
              <w:t>Pre-defined functions</w:t>
            </w:r>
            <w:r w:rsidR="003E1EAA">
              <w:rPr>
                <w:noProof/>
                <w:webHidden/>
              </w:rPr>
              <w:tab/>
            </w:r>
            <w:r w:rsidR="003E1EAA">
              <w:rPr>
                <w:noProof/>
                <w:webHidden/>
              </w:rPr>
              <w:fldChar w:fldCharType="begin"/>
            </w:r>
            <w:r w:rsidR="003E1EAA">
              <w:rPr>
                <w:noProof/>
                <w:webHidden/>
              </w:rPr>
              <w:instrText xml:space="preserve"> PAGEREF _Toc158307259 \h </w:instrText>
            </w:r>
            <w:r w:rsidR="003E1EAA">
              <w:rPr>
                <w:noProof/>
                <w:webHidden/>
              </w:rPr>
            </w:r>
            <w:r w:rsidR="003E1EAA">
              <w:rPr>
                <w:noProof/>
                <w:webHidden/>
              </w:rPr>
              <w:fldChar w:fldCharType="separate"/>
            </w:r>
            <w:r w:rsidR="00B12F30">
              <w:rPr>
                <w:noProof/>
                <w:webHidden/>
              </w:rPr>
              <w:t>40</w:t>
            </w:r>
            <w:r w:rsidR="003E1EAA">
              <w:rPr>
                <w:noProof/>
                <w:webHidden/>
              </w:rPr>
              <w:fldChar w:fldCharType="end"/>
            </w:r>
          </w:hyperlink>
        </w:p>
        <w:p w14:paraId="1120AB87" w14:textId="01228E87" w:rsidR="003E1EAA" w:rsidRDefault="00000000">
          <w:pPr>
            <w:pStyle w:val="TOC3"/>
            <w:tabs>
              <w:tab w:val="left" w:pos="1320"/>
              <w:tab w:val="right" w:leader="dot" w:pos="9060"/>
            </w:tabs>
            <w:rPr>
              <w:noProof/>
              <w:kern w:val="2"/>
              <w14:ligatures w14:val="standardContextual"/>
            </w:rPr>
          </w:pPr>
          <w:hyperlink w:anchor="_Toc158307260" w:history="1">
            <w:r w:rsidR="003E1EAA" w:rsidRPr="000436AB">
              <w:rPr>
                <w:rStyle w:val="Hyperlink"/>
                <w:noProof/>
              </w:rPr>
              <w:t>4.7.4</w:t>
            </w:r>
            <w:r w:rsidR="003E1EAA">
              <w:rPr>
                <w:noProof/>
                <w:kern w:val="2"/>
                <w14:ligatures w14:val="standardContextual"/>
              </w:rPr>
              <w:tab/>
            </w:r>
            <w:r w:rsidR="003E1EAA" w:rsidRPr="000436AB">
              <w:rPr>
                <w:rStyle w:val="Hyperlink"/>
                <w:noProof/>
              </w:rPr>
              <w:t>Adding variables to peak and cluster time series</w:t>
            </w:r>
            <w:r w:rsidR="003E1EAA">
              <w:rPr>
                <w:noProof/>
                <w:webHidden/>
              </w:rPr>
              <w:tab/>
            </w:r>
            <w:r w:rsidR="003E1EAA">
              <w:rPr>
                <w:noProof/>
                <w:webHidden/>
              </w:rPr>
              <w:fldChar w:fldCharType="begin"/>
            </w:r>
            <w:r w:rsidR="003E1EAA">
              <w:rPr>
                <w:noProof/>
                <w:webHidden/>
              </w:rPr>
              <w:instrText xml:space="preserve"> PAGEREF _Toc158307260 \h </w:instrText>
            </w:r>
            <w:r w:rsidR="003E1EAA">
              <w:rPr>
                <w:noProof/>
                <w:webHidden/>
              </w:rPr>
            </w:r>
            <w:r w:rsidR="003E1EAA">
              <w:rPr>
                <w:noProof/>
                <w:webHidden/>
              </w:rPr>
              <w:fldChar w:fldCharType="separate"/>
            </w:r>
            <w:r w:rsidR="00B12F30">
              <w:rPr>
                <w:noProof/>
                <w:webHidden/>
              </w:rPr>
              <w:t>44</w:t>
            </w:r>
            <w:r w:rsidR="003E1EAA">
              <w:rPr>
                <w:noProof/>
                <w:webHidden/>
              </w:rPr>
              <w:fldChar w:fldCharType="end"/>
            </w:r>
          </w:hyperlink>
        </w:p>
        <w:p w14:paraId="2D6113E4" w14:textId="309F684B" w:rsidR="003E1EAA" w:rsidRDefault="00000000">
          <w:pPr>
            <w:pStyle w:val="TOC1"/>
            <w:rPr>
              <w:noProof/>
              <w:kern w:val="2"/>
              <w14:ligatures w14:val="standardContextual"/>
            </w:rPr>
          </w:pPr>
          <w:hyperlink w:anchor="_Toc158307261" w:history="1">
            <w:r w:rsidR="003E1EAA" w:rsidRPr="000436AB">
              <w:rPr>
                <w:rStyle w:val="Hyperlink"/>
                <w:noProof/>
              </w:rPr>
              <w:t>5</w:t>
            </w:r>
            <w:r w:rsidR="003E1EAA">
              <w:rPr>
                <w:noProof/>
                <w:kern w:val="2"/>
                <w14:ligatures w14:val="standardContextual"/>
              </w:rPr>
              <w:tab/>
            </w:r>
            <w:r w:rsidR="003E1EAA" w:rsidRPr="000436AB">
              <w:rPr>
                <w:rStyle w:val="Hyperlink"/>
                <w:noProof/>
              </w:rPr>
              <w:t>User functions</w:t>
            </w:r>
            <w:r w:rsidR="003E1EAA">
              <w:rPr>
                <w:noProof/>
                <w:webHidden/>
              </w:rPr>
              <w:tab/>
            </w:r>
            <w:r w:rsidR="003E1EAA">
              <w:rPr>
                <w:noProof/>
                <w:webHidden/>
              </w:rPr>
              <w:fldChar w:fldCharType="begin"/>
            </w:r>
            <w:r w:rsidR="003E1EAA">
              <w:rPr>
                <w:noProof/>
                <w:webHidden/>
              </w:rPr>
              <w:instrText xml:space="preserve"> PAGEREF _Toc158307261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0044CE00" w14:textId="7C0CC682" w:rsidR="003E1EAA" w:rsidRDefault="00000000">
          <w:pPr>
            <w:pStyle w:val="TOC2"/>
            <w:tabs>
              <w:tab w:val="left" w:pos="880"/>
              <w:tab w:val="right" w:leader="dot" w:pos="9060"/>
            </w:tabs>
            <w:rPr>
              <w:noProof/>
              <w:kern w:val="2"/>
              <w14:ligatures w14:val="standardContextual"/>
            </w:rPr>
          </w:pPr>
          <w:hyperlink w:anchor="_Toc158307262" w:history="1">
            <w:r w:rsidR="003E1EAA" w:rsidRPr="000436AB">
              <w:rPr>
                <w:rStyle w:val="Hyperlink"/>
                <w:noProof/>
              </w:rPr>
              <w:t>5.1</w:t>
            </w:r>
            <w:r w:rsidR="003E1EAA">
              <w:rPr>
                <w:noProof/>
                <w:kern w:val="2"/>
                <w14:ligatures w14:val="standardContextual"/>
              </w:rPr>
              <w:tab/>
            </w:r>
            <w:r w:rsidR="003E1EAA" w:rsidRPr="000436AB">
              <w:rPr>
                <w:rStyle w:val="Hyperlink"/>
                <w:noProof/>
              </w:rPr>
              <w:t>User Statistics</w:t>
            </w:r>
            <w:r w:rsidR="003E1EAA">
              <w:rPr>
                <w:noProof/>
                <w:webHidden/>
              </w:rPr>
              <w:tab/>
            </w:r>
            <w:r w:rsidR="003E1EAA">
              <w:rPr>
                <w:noProof/>
                <w:webHidden/>
              </w:rPr>
              <w:fldChar w:fldCharType="begin"/>
            </w:r>
            <w:r w:rsidR="003E1EAA">
              <w:rPr>
                <w:noProof/>
                <w:webHidden/>
              </w:rPr>
              <w:instrText xml:space="preserve"> PAGEREF _Toc158307262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6A9F8401" w14:textId="56B7AED4" w:rsidR="003E1EAA" w:rsidRDefault="00000000">
          <w:pPr>
            <w:pStyle w:val="TOC2"/>
            <w:tabs>
              <w:tab w:val="left" w:pos="880"/>
              <w:tab w:val="right" w:leader="dot" w:pos="9060"/>
            </w:tabs>
            <w:rPr>
              <w:noProof/>
              <w:kern w:val="2"/>
              <w14:ligatures w14:val="standardContextual"/>
            </w:rPr>
          </w:pPr>
          <w:hyperlink w:anchor="_Toc158307263" w:history="1">
            <w:r w:rsidR="003E1EAA" w:rsidRPr="000436AB">
              <w:rPr>
                <w:rStyle w:val="Hyperlink"/>
                <w:noProof/>
              </w:rPr>
              <w:t>5.2</w:t>
            </w:r>
            <w:r w:rsidR="003E1EAA">
              <w:rPr>
                <w:noProof/>
                <w:kern w:val="2"/>
                <w14:ligatures w14:val="standardContextual"/>
              </w:rPr>
              <w:tab/>
            </w:r>
            <w:r w:rsidR="003E1EAA" w:rsidRPr="000436AB">
              <w:rPr>
                <w:rStyle w:val="Hyperlink"/>
                <w:noProof/>
              </w:rPr>
              <w:t>User Plots</w:t>
            </w:r>
            <w:r w:rsidR="003E1EAA">
              <w:rPr>
                <w:noProof/>
                <w:webHidden/>
              </w:rPr>
              <w:tab/>
            </w:r>
            <w:r w:rsidR="003E1EAA">
              <w:rPr>
                <w:noProof/>
                <w:webHidden/>
              </w:rPr>
              <w:fldChar w:fldCharType="begin"/>
            </w:r>
            <w:r w:rsidR="003E1EAA">
              <w:rPr>
                <w:noProof/>
                <w:webHidden/>
              </w:rPr>
              <w:instrText xml:space="preserve"> PAGEREF _Toc158307263 \h </w:instrText>
            </w:r>
            <w:r w:rsidR="003E1EAA">
              <w:rPr>
                <w:noProof/>
                <w:webHidden/>
              </w:rPr>
            </w:r>
            <w:r w:rsidR="003E1EAA">
              <w:rPr>
                <w:noProof/>
                <w:webHidden/>
              </w:rPr>
              <w:fldChar w:fldCharType="separate"/>
            </w:r>
            <w:r w:rsidR="00B12F30">
              <w:rPr>
                <w:noProof/>
                <w:webHidden/>
              </w:rPr>
              <w:t>45</w:t>
            </w:r>
            <w:r w:rsidR="003E1EAA">
              <w:rPr>
                <w:noProof/>
                <w:webHidden/>
              </w:rPr>
              <w:fldChar w:fldCharType="end"/>
            </w:r>
          </w:hyperlink>
        </w:p>
        <w:p w14:paraId="04980870" w14:textId="1D370ABA" w:rsidR="003E1EAA" w:rsidRDefault="00000000">
          <w:pPr>
            <w:pStyle w:val="TOC1"/>
            <w:rPr>
              <w:noProof/>
              <w:kern w:val="2"/>
              <w14:ligatures w14:val="standardContextual"/>
            </w:rPr>
          </w:pPr>
          <w:hyperlink w:anchor="_Toc158307264" w:history="1">
            <w:r w:rsidR="003E1EAA" w:rsidRPr="000436AB">
              <w:rPr>
                <w:rStyle w:val="Hyperlink"/>
                <w:noProof/>
              </w:rPr>
              <w:t>6</w:t>
            </w:r>
            <w:r w:rsidR="003E1EAA">
              <w:rPr>
                <w:noProof/>
                <w:kern w:val="2"/>
                <w14:ligatures w14:val="standardContextual"/>
              </w:rPr>
              <w:tab/>
            </w:r>
            <w:r w:rsidR="003E1EAA" w:rsidRPr="000436AB">
              <w:rPr>
                <w:rStyle w:val="Hyperlink"/>
                <w:noProof/>
              </w:rPr>
              <w:t>Program Structure</w:t>
            </w:r>
            <w:r w:rsidR="003E1EAA">
              <w:rPr>
                <w:noProof/>
                <w:webHidden/>
              </w:rPr>
              <w:tab/>
            </w:r>
            <w:r w:rsidR="003E1EAA">
              <w:rPr>
                <w:noProof/>
                <w:webHidden/>
              </w:rPr>
              <w:fldChar w:fldCharType="begin"/>
            </w:r>
            <w:r w:rsidR="003E1EAA">
              <w:rPr>
                <w:noProof/>
                <w:webHidden/>
              </w:rPr>
              <w:instrText xml:space="preserve"> PAGEREF _Toc158307264 \h </w:instrText>
            </w:r>
            <w:r w:rsidR="003E1EAA">
              <w:rPr>
                <w:noProof/>
                <w:webHidden/>
              </w:rPr>
            </w:r>
            <w:r w:rsidR="003E1EAA">
              <w:rPr>
                <w:noProof/>
                <w:webHidden/>
              </w:rPr>
              <w:fldChar w:fldCharType="separate"/>
            </w:r>
            <w:r w:rsidR="00B12F30">
              <w:rPr>
                <w:noProof/>
                <w:webHidden/>
              </w:rPr>
              <w:t>46</w:t>
            </w:r>
            <w:r w:rsidR="003E1EAA">
              <w:rPr>
                <w:noProof/>
                <w:webHidden/>
              </w:rPr>
              <w:fldChar w:fldCharType="end"/>
            </w:r>
          </w:hyperlink>
        </w:p>
        <w:p w14:paraId="57886C08" w14:textId="06930668" w:rsidR="003E1EAA" w:rsidRDefault="00000000">
          <w:pPr>
            <w:pStyle w:val="TOC1"/>
            <w:rPr>
              <w:noProof/>
              <w:kern w:val="2"/>
              <w14:ligatures w14:val="standardContextual"/>
            </w:rPr>
          </w:pPr>
          <w:hyperlink w:anchor="_Toc158307265" w:history="1">
            <w:r w:rsidR="003E1EAA" w:rsidRPr="000436AB">
              <w:rPr>
                <w:rStyle w:val="Hyperlink"/>
                <w:noProof/>
              </w:rPr>
              <w:t>7</w:t>
            </w:r>
            <w:r w:rsidR="003E1EAA">
              <w:rPr>
                <w:noProof/>
                <w:kern w:val="2"/>
                <w14:ligatures w14:val="standardContextual"/>
              </w:rPr>
              <w:tab/>
            </w:r>
            <w:r w:rsidR="003E1EAA" w:rsidRPr="000436AB">
              <w:rPr>
                <w:rStyle w:val="Hyperlink"/>
                <w:noProof/>
              </w:rPr>
              <w:t>Bibliography</w:t>
            </w:r>
            <w:r w:rsidR="003E1EAA">
              <w:rPr>
                <w:noProof/>
                <w:webHidden/>
              </w:rPr>
              <w:tab/>
            </w:r>
            <w:r w:rsidR="003E1EAA">
              <w:rPr>
                <w:noProof/>
                <w:webHidden/>
              </w:rPr>
              <w:fldChar w:fldCharType="begin"/>
            </w:r>
            <w:r w:rsidR="003E1EAA">
              <w:rPr>
                <w:noProof/>
                <w:webHidden/>
              </w:rPr>
              <w:instrText xml:space="preserve"> PAGEREF _Toc158307265 \h </w:instrText>
            </w:r>
            <w:r w:rsidR="003E1EAA">
              <w:rPr>
                <w:noProof/>
                <w:webHidden/>
              </w:rPr>
            </w:r>
            <w:r w:rsidR="003E1EAA">
              <w:rPr>
                <w:noProof/>
                <w:webHidden/>
              </w:rPr>
              <w:fldChar w:fldCharType="separate"/>
            </w:r>
            <w:r w:rsidR="00B12F30">
              <w:rPr>
                <w:noProof/>
                <w:webHidden/>
              </w:rPr>
              <w:t>51</w:t>
            </w:r>
            <w:r w:rsidR="003E1EAA">
              <w:rPr>
                <w:noProof/>
                <w:webHidden/>
              </w:rPr>
              <w:fldChar w:fldCharType="end"/>
            </w:r>
          </w:hyperlink>
        </w:p>
        <w:p w14:paraId="27A5435A" w14:textId="56B4C947" w:rsidR="003E1EAA" w:rsidRDefault="00000000">
          <w:pPr>
            <w:pStyle w:val="TOC1"/>
            <w:rPr>
              <w:noProof/>
              <w:kern w:val="2"/>
              <w14:ligatures w14:val="standardContextual"/>
            </w:rPr>
          </w:pPr>
          <w:hyperlink w:anchor="_Toc158307266" w:history="1">
            <w:r w:rsidR="003E1EAA" w:rsidRPr="000436AB">
              <w:rPr>
                <w:rStyle w:val="Hyperlink"/>
                <w:noProof/>
              </w:rPr>
              <w:t>Appendix A – Input Data File Formats</w:t>
            </w:r>
            <w:r w:rsidR="003E1EAA">
              <w:rPr>
                <w:noProof/>
                <w:webHidden/>
              </w:rPr>
              <w:tab/>
            </w:r>
            <w:r w:rsidR="003E1EAA">
              <w:rPr>
                <w:noProof/>
                <w:webHidden/>
              </w:rPr>
              <w:fldChar w:fldCharType="begin"/>
            </w:r>
            <w:r w:rsidR="003E1EAA">
              <w:rPr>
                <w:noProof/>
                <w:webHidden/>
              </w:rPr>
              <w:instrText xml:space="preserve"> PAGEREF _Toc158307266 \h </w:instrText>
            </w:r>
            <w:r w:rsidR="003E1EAA">
              <w:rPr>
                <w:noProof/>
                <w:webHidden/>
              </w:rPr>
            </w:r>
            <w:r w:rsidR="003E1EAA">
              <w:rPr>
                <w:noProof/>
                <w:webHidden/>
              </w:rPr>
              <w:fldChar w:fldCharType="separate"/>
            </w:r>
            <w:r w:rsidR="00B12F30">
              <w:rPr>
                <w:noProof/>
                <w:webHidden/>
              </w:rPr>
              <w:t>53</w:t>
            </w:r>
            <w:r w:rsidR="003E1EAA">
              <w:rPr>
                <w:noProof/>
                <w:webHidden/>
              </w:rPr>
              <w:fldChar w:fldCharType="end"/>
            </w:r>
          </w:hyperlink>
        </w:p>
        <w:p w14:paraId="0A15A260" w14:textId="71CBFB72" w:rsidR="003E1EAA" w:rsidRDefault="00000000">
          <w:pPr>
            <w:pStyle w:val="TOC1"/>
            <w:rPr>
              <w:noProof/>
              <w:kern w:val="2"/>
              <w14:ligatures w14:val="standardContextual"/>
            </w:rPr>
          </w:pPr>
          <w:hyperlink w:anchor="_Toc158307267" w:history="1">
            <w:r w:rsidR="003E1EAA" w:rsidRPr="000436AB">
              <w:rPr>
                <w:rStyle w:val="Hyperlink"/>
                <w:noProof/>
              </w:rPr>
              <w:t>Appendix B – Data set properties (DSproperties)</w:t>
            </w:r>
            <w:r w:rsidR="003E1EAA">
              <w:rPr>
                <w:noProof/>
                <w:webHidden/>
              </w:rPr>
              <w:tab/>
            </w:r>
            <w:r w:rsidR="003E1EAA">
              <w:rPr>
                <w:noProof/>
                <w:webHidden/>
              </w:rPr>
              <w:fldChar w:fldCharType="begin"/>
            </w:r>
            <w:r w:rsidR="003E1EAA">
              <w:rPr>
                <w:noProof/>
                <w:webHidden/>
              </w:rPr>
              <w:instrText xml:space="preserve"> PAGEREF _Toc158307267 \h </w:instrText>
            </w:r>
            <w:r w:rsidR="003E1EAA">
              <w:rPr>
                <w:noProof/>
                <w:webHidden/>
              </w:rPr>
            </w:r>
            <w:r w:rsidR="003E1EAA">
              <w:rPr>
                <w:noProof/>
                <w:webHidden/>
              </w:rPr>
              <w:fldChar w:fldCharType="separate"/>
            </w:r>
            <w:r w:rsidR="00B12F30">
              <w:rPr>
                <w:noProof/>
                <w:webHidden/>
              </w:rPr>
              <w:t>60</w:t>
            </w:r>
            <w:r w:rsidR="003E1EAA">
              <w:rPr>
                <w:noProof/>
                <w:webHidden/>
              </w:rPr>
              <w:fldChar w:fldCharType="end"/>
            </w:r>
          </w:hyperlink>
        </w:p>
        <w:p w14:paraId="7B02E5B5" w14:textId="1F379AB9" w:rsidR="003E1EAA" w:rsidRDefault="00000000">
          <w:pPr>
            <w:pStyle w:val="TOC1"/>
            <w:rPr>
              <w:noProof/>
              <w:kern w:val="2"/>
              <w14:ligatures w14:val="standardContextual"/>
            </w:rPr>
          </w:pPr>
          <w:hyperlink w:anchor="_Toc158307268" w:history="1">
            <w:r w:rsidR="003E1EAA" w:rsidRPr="000436AB">
              <w:rPr>
                <w:rStyle w:val="Hyperlink"/>
                <w:noProof/>
              </w:rPr>
              <w:t>Appendix C - Date and Time Locale</w:t>
            </w:r>
            <w:r w:rsidR="003E1EAA">
              <w:rPr>
                <w:noProof/>
                <w:webHidden/>
              </w:rPr>
              <w:tab/>
            </w:r>
            <w:r w:rsidR="003E1EAA">
              <w:rPr>
                <w:noProof/>
                <w:webHidden/>
              </w:rPr>
              <w:fldChar w:fldCharType="begin"/>
            </w:r>
            <w:r w:rsidR="003E1EAA">
              <w:rPr>
                <w:noProof/>
                <w:webHidden/>
              </w:rPr>
              <w:instrText xml:space="preserve"> PAGEREF _Toc158307268 \h </w:instrText>
            </w:r>
            <w:r w:rsidR="003E1EAA">
              <w:rPr>
                <w:noProof/>
                <w:webHidden/>
              </w:rPr>
            </w:r>
            <w:r w:rsidR="003E1EAA">
              <w:rPr>
                <w:noProof/>
                <w:webHidden/>
              </w:rPr>
              <w:fldChar w:fldCharType="separate"/>
            </w:r>
            <w:r w:rsidR="00B12F30">
              <w:rPr>
                <w:noProof/>
                <w:webHidden/>
              </w:rPr>
              <w:t>61</w:t>
            </w:r>
            <w:r w:rsidR="003E1EAA">
              <w:rPr>
                <w:noProof/>
                <w:webHidden/>
              </w:rPr>
              <w:fldChar w:fldCharType="end"/>
            </w:r>
          </w:hyperlink>
        </w:p>
        <w:p w14:paraId="393350BB" w14:textId="6E748E87" w:rsidR="003E1EAA" w:rsidRDefault="00000000">
          <w:pPr>
            <w:pStyle w:val="TOC1"/>
            <w:rPr>
              <w:noProof/>
              <w:kern w:val="2"/>
              <w14:ligatures w14:val="standardContextual"/>
            </w:rPr>
          </w:pPr>
          <w:hyperlink w:anchor="_Toc158307269" w:history="1">
            <w:r w:rsidR="003E1EAA" w:rsidRPr="000436AB">
              <w:rPr>
                <w:rStyle w:val="Hyperlink"/>
                <w:noProof/>
              </w:rPr>
              <w:t>Appendix D – Mesh parameters</w:t>
            </w:r>
            <w:r w:rsidR="003E1EAA">
              <w:rPr>
                <w:noProof/>
                <w:webHidden/>
              </w:rPr>
              <w:tab/>
            </w:r>
            <w:r w:rsidR="003E1EAA">
              <w:rPr>
                <w:noProof/>
                <w:webHidden/>
              </w:rPr>
              <w:fldChar w:fldCharType="begin"/>
            </w:r>
            <w:r w:rsidR="003E1EAA">
              <w:rPr>
                <w:noProof/>
                <w:webHidden/>
              </w:rPr>
              <w:instrText xml:space="preserve"> PAGEREF _Toc158307269 \h </w:instrText>
            </w:r>
            <w:r w:rsidR="003E1EAA">
              <w:rPr>
                <w:noProof/>
                <w:webHidden/>
              </w:rPr>
            </w:r>
            <w:r w:rsidR="003E1EAA">
              <w:rPr>
                <w:noProof/>
                <w:webHidden/>
              </w:rPr>
              <w:fldChar w:fldCharType="separate"/>
            </w:r>
            <w:r w:rsidR="00B12F30">
              <w:rPr>
                <w:noProof/>
                <w:webHidden/>
              </w:rPr>
              <w:t>62</w:t>
            </w:r>
            <w:r w:rsidR="003E1EAA">
              <w:rPr>
                <w:noProof/>
                <w:webHidden/>
              </w:rPr>
              <w:fldChar w:fldCharType="end"/>
            </w:r>
          </w:hyperlink>
        </w:p>
        <w:p w14:paraId="5716F710" w14:textId="00ACF911"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Toc158307213"/>
      <w:r w:rsidRPr="006E07E6">
        <w:lastRenderedPageBreak/>
        <w:t>Introduction</w:t>
      </w:r>
      <w:bookmarkEnd w:id="9"/>
      <w:bookmarkEnd w:id="10"/>
      <w:bookmarkEnd w:id="11"/>
      <w:bookmarkEnd w:id="12"/>
    </w:p>
    <w:p w14:paraId="08440853" w14:textId="1119078E" w:rsidR="005A0DA4" w:rsidRDefault="005A0DA4" w:rsidP="007C66AB">
      <w:pPr>
        <w:spacing w:after="160"/>
      </w:pPr>
      <w:bookmarkStart w:id="13" w:name="_Hlk89070829"/>
      <w:r>
        <w:t>When computing power was scarce and before the advent of more sophisticated discretisation methods</w:t>
      </w:r>
      <w:r w:rsidR="007C66AB">
        <w:t xml:space="preserve">, ray tracing methods provided a powerful way of analysing wave propagation problems. </w:t>
      </w:r>
      <w:bookmarkStart w:id="14"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4"/>
    </w:p>
    <w:p w14:paraId="2A0A8433" w14:textId="2349B928" w:rsidR="005A0DA4" w:rsidRDefault="004A6158" w:rsidP="00042788">
      <w:pPr>
        <w:spacing w:after="160"/>
      </w:pPr>
      <w:r>
        <w:fldChar w:fldCharType="begin"/>
      </w:r>
      <w:r>
        <w:rPr>
          <w:rFonts w:cstheme="minorHAnsi"/>
        </w:rPr>
        <w:instrText xml:space="preserve"> REF Model_name \h </w:instrText>
      </w:r>
      <w:r>
        <w:fldChar w:fldCharType="separate"/>
      </w:r>
      <w:r w:rsidR="00B12F30">
        <w:t>WaveRayModel</w:t>
      </w:r>
      <w:r>
        <w:fldChar w:fldCharType="end"/>
      </w:r>
      <w:r>
        <w:t xml:space="preserve"> </w:t>
      </w:r>
      <w:bookmarkEnd w:id="13"/>
      <w:r w:rsidR="005A0DA4" w:rsidRPr="004A6158">
        <w:t>is a Matlab</w:t>
      </w:r>
      <w:r w:rsidR="005A0DA4" w:rsidRPr="004A6158">
        <w:rPr>
          <w:vertAlign w:val="superscript"/>
        </w:rPr>
        <w:t>TM</w:t>
      </w:r>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5" w:name="_Toc158307214"/>
      <w:r>
        <w:lastRenderedPageBreak/>
        <w:t>Getting started</w:t>
      </w:r>
      <w:bookmarkEnd w:id="15"/>
    </w:p>
    <w:p w14:paraId="5135D237" w14:textId="77777777" w:rsidR="007A0988" w:rsidRPr="00742FB7" w:rsidRDefault="007A0988" w:rsidP="007A0988">
      <w:pPr>
        <w:pStyle w:val="Heading2"/>
      </w:pPr>
      <w:bookmarkStart w:id="16" w:name="_Toc158307215"/>
      <w:r w:rsidRPr="00517B17">
        <w:t>Configuration</w:t>
      </w:r>
      <w:bookmarkEnd w:id="16"/>
    </w:p>
    <w:p w14:paraId="18CE6A97" w14:textId="6EB952E3" w:rsidR="007A0988" w:rsidRPr="00742FB7" w:rsidRDefault="007A0988" w:rsidP="007A0988">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is installed as an App and requires muitoolbox and dstoolbox to be installed. The download for each of these includes the code, documentation and example files. The files required are: </w:t>
      </w:r>
    </w:p>
    <w:p w14:paraId="41DBD7D4" w14:textId="77777777" w:rsidR="007A0988" w:rsidRPr="00742FB7" w:rsidRDefault="007A0988" w:rsidP="007A0988">
      <w:r w:rsidRPr="00742FB7">
        <w:t xml:space="preserve">dstoolbox: </w:t>
      </w:r>
      <w:proofErr w:type="spellStart"/>
      <w:r w:rsidRPr="00725C2D">
        <w:rPr>
          <w:color w:val="2A659C" w:themeColor="accent6"/>
        </w:rPr>
        <w:t>dstoolbox.mltbx</w:t>
      </w:r>
      <w:proofErr w:type="spellEnd"/>
    </w:p>
    <w:p w14:paraId="29F3C9F7" w14:textId="77777777" w:rsidR="007A0988" w:rsidRPr="00725C2D" w:rsidRDefault="007A0988" w:rsidP="007A0988">
      <w:pPr>
        <w:rPr>
          <w:color w:val="2A659C" w:themeColor="accent6"/>
        </w:rPr>
      </w:pPr>
      <w:r w:rsidRPr="00742FB7">
        <w:t xml:space="preserve">muitoolbox: </w:t>
      </w:r>
      <w:proofErr w:type="spellStart"/>
      <w:r w:rsidRPr="00725C2D">
        <w:rPr>
          <w:color w:val="2A659C" w:themeColor="accent6"/>
        </w:rPr>
        <w:t>muitoolbox.mltbx</w:t>
      </w:r>
      <w:proofErr w:type="spellEnd"/>
    </w:p>
    <w:p w14:paraId="0897DC6E" w14:textId="0473DE31"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proofErr w:type="spellStart"/>
      <w:r w:rsidR="00B12F30">
        <w:t>WaveRayModel</w:t>
      </w:r>
      <w:r w:rsidRPr="00725C2D">
        <w:rPr>
          <w:color w:val="2A659C" w:themeColor="accent6"/>
        </w:rPr>
        <w:fldChar w:fldCharType="end"/>
      </w:r>
      <w:r w:rsidRPr="00725C2D">
        <w:rPr>
          <w:color w:val="2A659C" w:themeColor="accent6"/>
        </w:rPr>
        <w:t>.mlappinstall</w:t>
      </w:r>
      <w:proofErr w:type="spellEnd"/>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7" w:name="_Toc158307216"/>
      <w:r w:rsidRPr="00742FB7">
        <w:t>Installing the toolboxes</w:t>
      </w:r>
      <w:bookmarkEnd w:id="17"/>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Home tab of Matlab</w:t>
      </w:r>
      <w:r w:rsidRPr="00742FB7">
        <w:rPr>
          <w:vertAlign w:val="superscript"/>
        </w:rPr>
        <w:t>TM</w:t>
      </w:r>
      <w:r w:rsidRPr="00742FB7">
        <w:t xml:space="preserve">. </w:t>
      </w:r>
      <w:bookmarkStart w:id="18" w:name="_Hlk71991866"/>
      <w:r w:rsidRPr="00742FB7">
        <w:t>Alternatively, right-click the mouse on the ‘</w:t>
      </w:r>
      <w:proofErr w:type="spellStart"/>
      <w:r w:rsidRPr="00742FB7">
        <w:t>mltbx</w:t>
      </w:r>
      <w:proofErr w:type="spellEnd"/>
      <w:r w:rsidRPr="00742FB7">
        <w:t xml:space="preserve">’ files and select install. </w:t>
      </w:r>
      <w:bookmarkEnd w:id="18"/>
      <w:r w:rsidRPr="00742FB7">
        <w:t xml:space="preserve">All the folder paths are initialised upon installation and the location of the code is also handled by Matlab™.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19" w:name="_Toc158307217"/>
      <w:r w:rsidRPr="00742FB7">
        <w:t>I</w:t>
      </w:r>
      <w:r w:rsidRPr="00742FB7">
        <w:rPr>
          <w:rFonts w:hint="eastAsia"/>
        </w:rPr>
        <w:t>n</w:t>
      </w:r>
      <w:r w:rsidRPr="00742FB7">
        <w:t>stalling the App</w:t>
      </w:r>
      <w:bookmarkEnd w:id="19"/>
    </w:p>
    <w:p w14:paraId="6C3809A2" w14:textId="3089EE75" w:rsidR="007A0988" w:rsidRPr="00742FB7" w:rsidRDefault="007A0988" w:rsidP="007A0988">
      <w:r w:rsidRPr="00742FB7">
        <w:t>The App is installed using the Install Apps button on the APPS tab in Matlab™. Alternatively, right-click the mouse on the ‘</w:t>
      </w:r>
      <w:proofErr w:type="spellStart"/>
      <w:r w:rsidRPr="00742FB7">
        <w:t>mlappinstall</w:t>
      </w:r>
      <w:proofErr w:type="spellEnd"/>
      <w:r w:rsidRPr="00742FB7">
        <w:t xml:space="preserve">’ file and select install. </w:t>
      </w:r>
      <w:r w:rsidR="00AD74C5" w:rsidRPr="00742FB7">
        <w:t>Again,</w:t>
      </w:r>
      <w:r w:rsidRPr="00742FB7">
        <w:t xml:space="preserve"> all the folder paths are initialised upon installation and the location of the code is handled by Matlab™.</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2E106BB4"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w:t>
      </w:r>
    </w:p>
    <w:p w14:paraId="0D4B6DB1" w14:textId="77777777" w:rsidR="007A0988" w:rsidRPr="00742FB7" w:rsidRDefault="007A0988" w:rsidP="007A0988">
      <w:r w:rsidRPr="0059527B">
        <w:t>The App environment paths can be saved using the Set Path option on the Matlab™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Matlab™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0" w:name="_Ref132387882"/>
      <w:bookmarkStart w:id="21" w:name="_Toc158307218"/>
      <w:r>
        <w:t>Installing Mesh2D</w:t>
      </w:r>
      <w:bookmarkEnd w:id="20"/>
      <w:bookmarkEnd w:id="21"/>
    </w:p>
    <w:p w14:paraId="746C01BD" w14:textId="61F320B9"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w:t>
      </w:r>
      <w:proofErr w:type="spellStart"/>
      <w:r>
        <w:t>Matalb</w:t>
      </w:r>
      <w:proofErr w:type="spellEnd"/>
      <w:r>
        <w:t xml:space="preserve"> ribbon and then select the options (3 dots) for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2" w:name="_Toc158307219"/>
      <w:r>
        <w:lastRenderedPageBreak/>
        <w:t>Opening WaveRayModel</w:t>
      </w:r>
      <w:bookmarkEnd w:id="22"/>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00B29AF0"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3A4BAA9B">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3" w:name="_Toc158307220"/>
      <w:r>
        <w:t>Typical Workflow</w:t>
      </w:r>
      <w:bookmarkEnd w:id="23"/>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4" w:name="_Hlk128046429"/>
      <w:bookmarkStart w:id="25" w:name="_Hlk500488493"/>
      <w:r w:rsidRPr="00770E8A">
        <w:rPr>
          <w:i/>
          <w:color w:val="7B2520" w:themeColor="accent3" w:themeShade="BF"/>
        </w:rPr>
        <w:t>Setup&gt;</w:t>
      </w:r>
      <w:r>
        <w:rPr>
          <w:i/>
          <w:color w:val="7B2520" w:themeColor="accent3" w:themeShade="BF"/>
        </w:rPr>
        <w:t>Input Data&gt;</w:t>
      </w:r>
      <w:bookmarkEnd w:id="24"/>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6" w:name="_Hlk128045336"/>
      <w:r w:rsidRPr="00770E8A">
        <w:rPr>
          <w:i/>
          <w:color w:val="7B2520" w:themeColor="accent3" w:themeShade="BF"/>
        </w:rPr>
        <w:t>Setup&gt;</w:t>
      </w:r>
      <w:r>
        <w:rPr>
          <w:i/>
          <w:color w:val="7B2520" w:themeColor="accent3" w:themeShade="BF"/>
        </w:rPr>
        <w:t>Run Parameters&gt;Run Conditions</w:t>
      </w:r>
    </w:p>
    <w:bookmarkEnd w:id="26"/>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7" w:name="_Hlk128045387"/>
      <w:r>
        <w:rPr>
          <w:i/>
          <w:color w:val="7B2520" w:themeColor="accent3" w:themeShade="BF"/>
        </w:rPr>
        <w:t>Forward Tracking</w:t>
      </w:r>
      <w:r>
        <w:t>: The UI enables the start conditions for a set of forward tracking rays to be defined</w:t>
      </w:r>
      <w:bookmarkEnd w:id="27"/>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8" w:name="_Hlk500488555"/>
      <w:bookmarkEnd w:id="25"/>
      <w:r>
        <w:t>When the run has completed the user is prompted to provide a description of the model run (</w:t>
      </w:r>
      <w:r w:rsidR="005C7E90">
        <w:t>case</w:t>
      </w:r>
      <w:r>
        <w:t xml:space="preserve">). </w:t>
      </w:r>
    </w:p>
    <w:bookmarkEnd w:id="28"/>
    <w:p w14:paraId="12F8809C" w14:textId="786CA03D" w:rsidR="004E25A0" w:rsidRDefault="004E25A0" w:rsidP="004E25A0">
      <w:r>
        <w:lastRenderedPageBreak/>
        <w:t xml:space="preserve">The run </w:t>
      </w:r>
      <w:bookmarkStart w:id="29" w:name="_Hlk500488593"/>
      <w:r>
        <w:t xml:space="preserve">is listed on the </w:t>
      </w:r>
      <w:r w:rsidR="00003883">
        <w:rPr>
          <w:i/>
          <w:color w:val="565321" w:themeColor="accent2" w:themeShade="80"/>
        </w:rPr>
        <w:t>Cases</w:t>
      </w:r>
      <w:r>
        <w:t xml:space="preserve"> tab and </w:t>
      </w:r>
      <w:bookmarkEnd w:id="29"/>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7856F03F">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0"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0"/>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653333CB">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18A74C9F">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43DD3782">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5BE38E76">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041C6A81"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B12F30">
        <w:t>3.5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1" w:name="_Toc531673937"/>
      <w:bookmarkStart w:id="32" w:name="_Toc121849900"/>
      <w:bookmarkStart w:id="33" w:name="_Toc158307221"/>
      <w:r w:rsidRPr="003A6E9F">
        <w:t>Sample project</w:t>
      </w:r>
      <w:bookmarkEnd w:id="31"/>
      <w:bookmarkEnd w:id="32"/>
      <w:bookmarkEnd w:id="33"/>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4" w:name="_Toc158307222"/>
      <w:r>
        <w:lastRenderedPageBreak/>
        <w:t>Application Menus</w:t>
      </w:r>
      <w:bookmarkEnd w:id="34"/>
    </w:p>
    <w:p w14:paraId="1A76DCE8" w14:textId="2DAB5D56" w:rsidR="00811CBE" w:rsidRPr="00811CBE" w:rsidRDefault="00811CBE" w:rsidP="00811CBE">
      <w:bookmarkStart w:id="35"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proofErr w:type="gramStart"/>
      <w:r w:rsidRPr="00811CBE">
        <w:rPr>
          <w:i/>
          <w:color w:val="7B2520" w:themeColor="accent3" w:themeShade="BF"/>
        </w:rPr>
        <w:t>Red</w:t>
      </w:r>
      <w:proofErr w:type="gramEnd"/>
      <w:r w:rsidRPr="00811CBE">
        <w:rPr>
          <w:i/>
          <w:color w:val="7B2520" w:themeColor="accent3" w:themeShade="BF"/>
        </w:rPr>
        <w:t xml:space="preserve">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6" w:name="_Toc462590130"/>
      <w:bookmarkStart w:id="37" w:name="_Toc58851114"/>
      <w:bookmarkStart w:id="38" w:name="_Toc158307223"/>
      <w:r w:rsidRPr="00811CBE">
        <w:t>File</w:t>
      </w:r>
      <w:bookmarkEnd w:id="36"/>
      <w:bookmarkEnd w:id="37"/>
      <w:bookmarkEnd w:id="38"/>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39" w:name="_Toc462590131"/>
      <w:bookmarkStart w:id="40" w:name="_Toc58851115"/>
      <w:bookmarkStart w:id="41" w:name="_Toc158307224"/>
      <w:r w:rsidRPr="00811CBE">
        <w:t>Tools</w:t>
      </w:r>
      <w:bookmarkEnd w:id="39"/>
      <w:bookmarkEnd w:id="40"/>
      <w:bookmarkEnd w:id="41"/>
    </w:p>
    <w:p w14:paraId="481ED01B" w14:textId="5D354A99" w:rsidR="00811CBE" w:rsidRPr="00811CBE" w:rsidRDefault="00811CBE" w:rsidP="00811CBE">
      <w:r w:rsidRPr="00811CBE">
        <w:rPr>
          <w:i/>
          <w:color w:val="7B2520" w:themeColor="accent3" w:themeShade="BF"/>
        </w:rPr>
        <w:t>Tools&gt;Refresh</w:t>
      </w:r>
      <w:r w:rsidRPr="00811CBE">
        <w:t xml:space="preserve">: updates </w:t>
      </w:r>
      <w:r w:rsidR="00305346" w:rsidRPr="00305346">
        <w:rPr>
          <w:b/>
          <w:bCs/>
          <w:i/>
          <w:color w:val="565321" w:themeColor="accent2" w:themeShade="80"/>
        </w:rPr>
        <w:t>Data</w:t>
      </w:r>
      <w:r w:rsidR="00305346">
        <w:rPr>
          <w:i/>
          <w:color w:val="565321" w:themeColor="accent2" w:themeShade="80"/>
        </w:rPr>
        <w:t xml:space="preserve"> </w:t>
      </w:r>
      <w:r w:rsidRPr="00811CBE">
        <w:t>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2" w:name="_Toc462590132"/>
      <w:bookmarkStart w:id="43" w:name="_Toc58851116"/>
      <w:bookmarkStart w:id="44" w:name="_Toc158307225"/>
      <w:r w:rsidRPr="00811CBE">
        <w:t>Project</w:t>
      </w:r>
      <w:bookmarkEnd w:id="42"/>
      <w:bookmarkEnd w:id="43"/>
      <w:bookmarkEnd w:id="44"/>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xml:space="preserve">: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proofErr w:type="spellStart"/>
      <w:r w:rsidRPr="00811CBE">
        <w:rPr>
          <w:i/>
          <w:iCs/>
        </w:rPr>
        <w:t>dstable</w:t>
      </w:r>
      <w:proofErr w:type="spellEnd"/>
      <w:r w:rsidRPr="00811CBE">
        <w:t xml:space="preserve"> or a </w:t>
      </w:r>
      <w:r w:rsidRPr="00811CBE">
        <w:rPr>
          <w:i/>
          <w:iCs/>
        </w:rPr>
        <w:t>table</w:t>
      </w:r>
      <w:r w:rsidRPr="00811CBE">
        <w:t xml:space="preserve"> and name the file. The dataset </w:t>
      </w:r>
      <w:proofErr w:type="spellStart"/>
      <w:r w:rsidRPr="00811CBE">
        <w:rPr>
          <w:i/>
          <w:iCs/>
        </w:rPr>
        <w:t>dstable</w:t>
      </w:r>
      <w:proofErr w:type="spellEnd"/>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Matlab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save a Case class instance to a Matlab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xml:space="preserve">: to export the data from a Case for use in another application (eg text file, Excel, etc), use the </w:t>
      </w:r>
      <w:r w:rsidRPr="00811CBE">
        <w:rPr>
          <w:i/>
          <w:color w:val="7B2520" w:themeColor="accent3" w:themeShade="BF"/>
        </w:rPr>
        <w:t>Project&gt;Cases&gt;Edit Data Set</w:t>
      </w:r>
      <w:r w:rsidRPr="00811CBE">
        <w:t xml:space="preserve"> option to </w:t>
      </w:r>
      <w:proofErr w:type="gramStart"/>
      <w:r w:rsidRPr="00811CBE">
        <w:t>make a selection</w:t>
      </w:r>
      <w:proofErr w:type="gramEnd"/>
      <w:r w:rsidRPr="00811CBE">
        <w:t xml:space="preserve">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5" w:name="_Ref459627191"/>
      <w:bookmarkStart w:id="46" w:name="_Toc462590133"/>
      <w:bookmarkStart w:id="47" w:name="_Toc58851117"/>
      <w:bookmarkStart w:id="48" w:name="_Toc158307226"/>
      <w:r w:rsidRPr="00811CBE">
        <w:t>Setup</w:t>
      </w:r>
      <w:bookmarkEnd w:id="45"/>
      <w:bookmarkEnd w:id="46"/>
      <w:bookmarkEnd w:id="47"/>
      <w:bookmarkEnd w:id="48"/>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09D49BE6" w:rsidR="00811CBE" w:rsidRPr="00811CBE" w:rsidRDefault="00811CBE" w:rsidP="00811CBE">
      <w:bookmarkStart w:id="49" w:name="_Hlk498199981"/>
      <w:bookmarkStart w:id="50" w:name="_Hlk498199488"/>
      <w:bookmarkStart w:id="51" w:name="_Hlk503693290"/>
      <w:r w:rsidRPr="00811CBE">
        <w:rPr>
          <w:i/>
          <w:color w:val="7B2520" w:themeColor="accent3" w:themeShade="BF"/>
        </w:rPr>
        <w:t>Setup&gt;</w:t>
      </w:r>
      <w:bookmarkEnd w:id="49"/>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0"/>
      <w:r w:rsidRPr="00811CBE">
        <w:t>Add, Delete, Quality Control</w:t>
      </w:r>
      <w:r w:rsidR="00F32E9A">
        <w:t xml:space="preserve"> </w:t>
      </w:r>
      <w:r w:rsidR="0055214D">
        <w:t>Bathymetry</w:t>
      </w:r>
      <w:r w:rsidR="00F32E9A">
        <w:t xml:space="preserve"> </w:t>
      </w:r>
      <w:proofErr w:type="spellStart"/>
      <w:r w:rsidR="00F32E9A">
        <w:t>x,y,z</w:t>
      </w:r>
      <w:proofErr w:type="spellEnd"/>
      <w:r w:rsidR="00F32E9A">
        <w:t xml:space="preserve">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B12F30" w:rsidRPr="003E023D">
        <w:t>Appendix A – Input Data File Formats</w:t>
      </w:r>
      <w:r w:rsidR="00531127">
        <w:fldChar w:fldCharType="end"/>
      </w:r>
      <w:r w:rsidR="00531127">
        <w:t>.</w:t>
      </w:r>
    </w:p>
    <w:p w14:paraId="1E8CF117" w14:textId="3FD1373E" w:rsidR="00811CBE" w:rsidRPr="00811CBE" w:rsidRDefault="00811CBE" w:rsidP="00811CBE">
      <w:bookmarkStart w:id="52" w:name="_Hlk503699883"/>
      <w:bookmarkEnd w:id="51"/>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w:t>
      </w:r>
      <w:proofErr w:type="spellStart"/>
      <w:r w:rsidR="001844D2">
        <w:t>viewd</w:t>
      </w:r>
      <w:proofErr w:type="spellEnd"/>
      <w:r w:rsidR="001844D2">
        <w:t xml:space="preserve">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3"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UI to manipulate an imported grid</w:t>
            </w:r>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Accept – uses the current settings to load grid</w:t>
            </w:r>
          </w:p>
          <w:p w14:paraId="75C5299A" w14:textId="77777777" w:rsidR="0055214D" w:rsidRDefault="0055214D" w:rsidP="00C231E3">
            <w:proofErr w:type="spellStart"/>
            <w:r>
              <w:t>FlipLR</w:t>
            </w:r>
            <w:proofErr w:type="spellEnd"/>
            <w:r>
              <w:t xml:space="preserve"> – flips the grid left to right (horizontally)</w:t>
            </w:r>
          </w:p>
          <w:p w14:paraId="27DA01B1" w14:textId="77777777" w:rsidR="0055214D" w:rsidRDefault="0055214D" w:rsidP="00C231E3">
            <w:proofErr w:type="spellStart"/>
            <w:r>
              <w:t>FlipUD</w:t>
            </w:r>
            <w:proofErr w:type="spellEnd"/>
            <w:r>
              <w:t xml:space="preserve"> – flips the grid up-down (vertically)</w:t>
            </w:r>
          </w:p>
          <w:p w14:paraId="717FA9CE" w14:textId="77777777" w:rsidR="0055214D" w:rsidRDefault="0055214D" w:rsidP="00C231E3">
            <w:r>
              <w:t>+90 – rotates grid clockwise</w:t>
            </w:r>
          </w:p>
          <w:p w14:paraId="49A2411E" w14:textId="77777777" w:rsidR="0055214D" w:rsidRDefault="0055214D" w:rsidP="00C231E3">
            <w:r>
              <w:t>-90 – rotates grid anti-clockwise</w:t>
            </w:r>
          </w:p>
          <w:p w14:paraId="70A8EA59" w14:textId="77777777" w:rsidR="0055214D" w:rsidRDefault="0055214D" w:rsidP="00C231E3">
            <w:proofErr w:type="spellStart"/>
            <w:r>
              <w:t>invX</w:t>
            </w:r>
            <w:proofErr w:type="spellEnd"/>
            <w:r>
              <w:t xml:space="preserve"> – reverses the direction of the X-axis</w:t>
            </w:r>
          </w:p>
          <w:p w14:paraId="1B3338FE" w14:textId="77777777" w:rsidR="0055214D" w:rsidRDefault="0055214D" w:rsidP="00C231E3">
            <w:proofErr w:type="spellStart"/>
            <w:r>
              <w:t>invY</w:t>
            </w:r>
            <w:proofErr w:type="spellEnd"/>
            <w:r>
              <w:t xml:space="preserve"> – reverses the direction of the Y-axis</w:t>
            </w:r>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3"/>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2"/>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domain </w:t>
      </w:r>
    </w:p>
    <w:p w14:paraId="7382917A" w14:textId="7D239977" w:rsidR="006E03C6" w:rsidRDefault="006E03C6" w:rsidP="006E03C6">
      <w:r>
        <w:t>Upper and lower limits for the x co-ordinates</w:t>
      </w:r>
    </w:p>
    <w:p w14:paraId="19DDD4C1" w14:textId="1FD2374D" w:rsidR="006E03C6" w:rsidRDefault="006E03C6" w:rsidP="006E03C6">
      <w:r>
        <w:t>Grid spacing along the x-axis</w:t>
      </w:r>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Grid spacing along the y-axis</w:t>
      </w:r>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5D935E15" w14:textId="1C99C068" w:rsidR="006B37B7" w:rsidRPr="000D40EC" w:rsidRDefault="006B37B7" w:rsidP="006E03C6">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Pr>
          <w:rStyle w:val="FootnoteReference"/>
        </w:rPr>
        <w:footnoteReference w:id="2"/>
      </w:r>
      <w:r>
        <w:t>.</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4" w:name="_Hlk108082227"/>
      <w:r w:rsidRPr="000D40EC">
        <w:rPr>
          <w:i/>
          <w:color w:val="7B2520" w:themeColor="accent3" w:themeShade="BF"/>
        </w:rPr>
        <w:t>Setup&gt;Grid Tools&gt;From curvilinear</w:t>
      </w:r>
      <w:r>
        <w:t xml:space="preserve">: </w:t>
      </w:r>
      <w:bookmarkEnd w:id="54"/>
      <w:r w:rsidRPr="000D40EC">
        <w:t>map grid from curvilinear to cartesian</w:t>
      </w:r>
      <w:r>
        <w:t xml:space="preserve"> </w:t>
      </w:r>
      <w:r w:rsidRPr="000D40EC">
        <w:t>coordinates.</w:t>
      </w:r>
    </w:p>
    <w:p w14:paraId="753FD5BB" w14:textId="77777777" w:rsidR="006E03C6" w:rsidRPr="000D40EC" w:rsidRDefault="006E03C6" w:rsidP="006E03C6">
      <w:bookmarkStart w:id="5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5"/>
    </w:p>
    <w:p w14:paraId="2CF76D82" w14:textId="77777777" w:rsidR="006E03C6" w:rsidRDefault="006E03C6" w:rsidP="006E03C6">
      <w:bookmarkStart w:id="56" w:name="_Hlk112344905"/>
      <w:r w:rsidRPr="000D40EC">
        <w:rPr>
          <w:i/>
          <w:color w:val="7B2520" w:themeColor="accent3" w:themeShade="BF"/>
        </w:rPr>
        <w:t>Setup&gt;Grid Tools&gt;Difference Plot</w:t>
      </w:r>
      <w:r>
        <w:t xml:space="preserve">: </w:t>
      </w:r>
      <w:bookmarkEnd w:id="56"/>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3F1D5C30" w:rsidR="006E03C6" w:rsidRDefault="006E03C6" w:rsidP="006E03C6">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28E7748A" w14:textId="4FE3AB96" w:rsidR="00EE757D" w:rsidRDefault="00E82631" w:rsidP="00811CBE">
      <w:r>
        <w:rPr>
          <w:noProof/>
        </w:rPr>
        <mc:AlternateContent>
          <mc:Choice Requires="wpg">
            <w:drawing>
              <wp:anchor distT="0" distB="0" distL="114300" distR="114300" simplePos="0" relativeHeight="251735040" behindDoc="0" locked="0" layoutInCell="1" allowOverlap="1" wp14:anchorId="5E076239" wp14:editId="4DF0CB12">
                <wp:simplePos x="0" y="0"/>
                <wp:positionH relativeFrom="margin">
                  <wp:align>right</wp:align>
                </wp:positionH>
                <wp:positionV relativeFrom="paragraph">
                  <wp:posOffset>6350</wp:posOffset>
                </wp:positionV>
                <wp:extent cx="1363345" cy="1414780"/>
                <wp:effectExtent l="57150" t="0" r="65405" b="90170"/>
                <wp:wrapSquare wrapText="bothSides"/>
                <wp:docPr id="1891201490" name="Group 1891201490"/>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500417536" name="Rectangle 500417536"/>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7814082" name="Group 757814082"/>
                        <wpg:cNvGrpSpPr/>
                        <wpg:grpSpPr>
                          <a:xfrm>
                            <a:off x="0" y="502653"/>
                            <a:ext cx="1195136" cy="692484"/>
                            <a:chOff x="0" y="0"/>
                            <a:chExt cx="1195136" cy="692484"/>
                          </a:xfrm>
                        </wpg:grpSpPr>
                        <wps:wsp>
                          <wps:cNvPr id="181772845" name="Right Triangle 181772845"/>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574556" name="Rectangle 1180574556"/>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237654" name="Straight Arrow Connector 2147237654"/>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283948873" name="Straight Arrow Connector 1283948873"/>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440521546" name="Straight Arrow Connector 1440521546"/>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535414434" name="Text Box 535414434"/>
                          <wps:cNvSpPr txBox="1"/>
                          <wps:spPr>
                            <a:xfrm>
                              <a:off x="521368" y="475916"/>
                              <a:ext cx="673768" cy="203200"/>
                            </a:xfrm>
                            <a:prstGeom prst="rect">
                              <a:avLst/>
                            </a:prstGeom>
                            <a:noFill/>
                            <a:ln w="6350">
                              <a:noFill/>
                            </a:ln>
                          </wps:spPr>
                          <wps:txb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425687" name="Group 69425687"/>
                        <wpg:cNvGrpSpPr/>
                        <wpg:grpSpPr>
                          <a:xfrm>
                            <a:off x="13368" y="0"/>
                            <a:ext cx="1164724" cy="967874"/>
                            <a:chOff x="0" y="0"/>
                            <a:chExt cx="1164724" cy="967874"/>
                          </a:xfrm>
                        </wpg:grpSpPr>
                        <wps:wsp>
                          <wps:cNvPr id="956477563" name="Straight Connector 956477563"/>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660968502" name="Straight Connector 1660968502"/>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560660945" name="Text Box 1560660945"/>
                          <wps:cNvSpPr txBox="1"/>
                          <wps:spPr>
                            <a:xfrm>
                              <a:off x="422442" y="0"/>
                              <a:ext cx="339558" cy="203200"/>
                            </a:xfrm>
                            <a:prstGeom prst="rect">
                              <a:avLst/>
                            </a:prstGeom>
                            <a:noFill/>
                            <a:ln w="6350">
                              <a:noFill/>
                            </a:ln>
                          </wps:spPr>
                          <wps:txb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431333" name="Freeform: Shape 905431333"/>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523" name="Text Box 18382523"/>
                          <wps:cNvSpPr txBox="1"/>
                          <wps:spPr>
                            <a:xfrm>
                              <a:off x="552033" y="532524"/>
                              <a:ext cx="319982" cy="194487"/>
                            </a:xfrm>
                            <a:prstGeom prst="rect">
                              <a:avLst/>
                            </a:prstGeom>
                            <a:noFill/>
                            <a:ln w="6350">
                              <a:noFill/>
                            </a:ln>
                          </wps:spPr>
                          <wps:txb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076239" id="Group 1891201490" o:spid="_x0000_s1026" style="position:absolute;margin-left:56.15pt;margin-top:.5pt;width:107.35pt;height:111.4pt;z-index:251735040;mso-position-horizontal:righ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">
                <v:rect id="Rectangle 500417536"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" fillcolor="#ffb114" strokecolor="#e5a629">
                  <v:fill color2="#ffdb7c" rotate="t" angle="180" focus="100%" type="gradient">
                    <o:fill v:ext="view" type="gradientUnscaled"/>
                  </v:fill>
                  <v:shadow on="t" color="black" opacity="22937f" origin=",.5" offset="0,.63889mm"/>
                </v:rect>
                <v:group id="Group 757814082"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">
                  <v:shapetype id="_x0000_t6" coordsize="21600,21600" o:spt="6" path="m,l,21600r21600,xe">
                    <v:stroke joinstyle="miter"/>
                    <v:path gradientshapeok="t" o:connecttype="custom" o:connectlocs="0,0;0,10800;0,21600;10800,21600;21600,21600;10800,10800" textboxrect="1800,12600,12600,19800"/>
                  </v:shapetype>
                  <v:shape id="Right Triangle 181772845"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" fillcolor="#7bb9ef" stroked="f">
                    <v:shadow on="t" color="black" opacity="22937f" origin=",.5" offset="0,.63889mm"/>
                  </v:shape>
                  <v:rect id="Rectangle 1180574556"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2147237654"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" strokecolor="#1f4c75" strokeweight="2pt">
                    <v:stroke endarrow="block"/>
                    <v:shadow on="t" color="black" opacity="24903f" origin=",.5" offset="0,.55556mm"/>
                  </v:shape>
                  <v:shape id="Straight Arrow Connector 1283948873"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" strokecolor="#1f4c75" strokeweight="2pt">
                    <v:stroke endarrow="block"/>
                    <v:shadow on="t" color="black" opacity="24903f" origin=",.5" offset="0,.55556mm"/>
                  </v:shape>
                  <v:shape id="Straight Arrow Connector 1440521546"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535414434"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" filled="f" stroked="f" strokeweight=".5pt">
                    <v:textbo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694256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">
                  <v:line id="Straight Connector 956477563"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" strokecolor="#a42e27">
                    <v:stroke startarrow="open"/>
                  </v:line>
                  <v:line id="Straight Connector 1660968502"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" strokecolor="#e6a82f" strokeweight="2pt">
                    <v:shadow on="t" color="black" opacity="24903f" origin=",.5" offset="0,.55556mm"/>
                  </v:line>
                  <v:shape id="Text Box 1560660945"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" filled="f" stroked="f" strokeweight=".5pt">
                    <v:textbo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v:textbox>
                  </v:shape>
                  <v:shape id="Freeform: Shape 905431333"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8382523"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" filled="f" stroked="f" strokeweight=".5pt">
                    <v:textbo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6E03C6" w:rsidRPr="000D40EC">
        <w:rPr>
          <w:i/>
          <w:color w:val="7B2520" w:themeColor="accent3" w:themeShade="BF"/>
        </w:rPr>
        <w:t>Setup&gt;</w:t>
      </w:r>
      <w:r w:rsidR="006E03C6">
        <w:rPr>
          <w:i/>
          <w:color w:val="7B2520" w:themeColor="accent3" w:themeShade="BF"/>
        </w:rPr>
        <w:t>Run Parameters&gt;Run Conditions</w:t>
      </w:r>
      <w:r w:rsidR="006E03C6"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B12F30">
        <w:t>4.3.1</w:t>
      </w:r>
      <w:r w:rsidR="00A743C6">
        <w:fldChar w:fldCharType="end"/>
      </w:r>
      <w:r w:rsidR="00A743C6">
        <w:t xml:space="preserve"> for details of frequency spacing)</w:t>
      </w:r>
      <w:r w:rsidR="00EE757D">
        <w:t>. The ray cut</w:t>
      </w:r>
      <w:r w:rsidR="00A743C6">
        <w:t>-</w:t>
      </w:r>
      <w:r w:rsidR="00EE757D">
        <w:t>off water depth and the shoreline angle are also defined in this menu.</w:t>
      </w:r>
      <w:r w:rsidR="00BA1184">
        <w:t xml:space="preserve"> Shoreline angle is only used for plotting indicative direction on wave direction plots.</w:t>
      </w:r>
      <w:r w:rsidRPr="00E82631">
        <w:rPr>
          <w:noProof/>
        </w:rPr>
        <w:t xml:space="preserve"> </w:t>
      </w:r>
    </w:p>
    <w:p w14:paraId="23EA1F2D" w14:textId="1D9BFCC0" w:rsidR="00EE757D" w:rsidRDefault="00EE757D" w:rsidP="00EE757D">
      <w:r w:rsidRPr="000D40EC">
        <w:rPr>
          <w:i/>
          <w:color w:val="7B2520" w:themeColor="accent3" w:themeShade="BF"/>
        </w:rPr>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7" w:name="_Hlk128556303"/>
      <w:r w:rsidR="00E95A28">
        <w:t xml:space="preserve">that the waves are FROM </w:t>
      </w:r>
      <w:bookmarkEnd w:id="57"/>
      <w:r>
        <w:t>and the number of rays.</w:t>
      </w:r>
    </w:p>
    <w:p w14:paraId="164D025C" w14:textId="5012AFB3" w:rsidR="00305346" w:rsidRDefault="00EE757D" w:rsidP="00EE757D">
      <w:r w:rsidRPr="000D40EC">
        <w:rPr>
          <w:i/>
          <w:color w:val="7B2520" w:themeColor="accent3" w:themeShade="BF"/>
        </w:rPr>
        <w:lastRenderedPageBreak/>
        <w:t>Setup&gt;</w:t>
      </w:r>
      <w:r>
        <w:rPr>
          <w:i/>
          <w:color w:val="7B2520" w:themeColor="accent3" w:themeShade="BF"/>
        </w:rPr>
        <w:t>Run Parameters&gt;Backward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58" w:name="_Hlk128126506"/>
            <w:r>
              <w:rPr>
                <w:sz w:val="18"/>
                <w:szCs w:val="18"/>
              </w:rPr>
              <w:t>4, 4.4, 4.8, 5.5, 6.2, 7.2, 8.6, 10.6, 13.8 and 20.0.</w:t>
            </w:r>
            <w:bookmarkEnd w:id="58"/>
          </w:p>
        </w:tc>
        <w:tc>
          <w:tcPr>
            <w:tcW w:w="3020" w:type="dxa"/>
          </w:tcPr>
          <w:p w14:paraId="004CDEC2" w14:textId="3F770EB5" w:rsidR="00EE757D" w:rsidRDefault="00EE757D" w:rsidP="00EE757D">
            <w:r>
              <w:rPr>
                <w:noProof/>
              </w:rPr>
              <w:drawing>
                <wp:anchor distT="0" distB="0" distL="114300" distR="114300" simplePos="0" relativeHeight="251729920" behindDoc="0" locked="0" layoutInCell="1" allowOverlap="1" wp14:anchorId="5C0613C0" wp14:editId="27835285">
                  <wp:simplePos x="0" y="0"/>
                  <wp:positionH relativeFrom="column">
                    <wp:posOffset>2540</wp:posOffset>
                  </wp:positionH>
                  <wp:positionV relativeFrom="paragraph">
                    <wp:posOffset>1905</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tc>
      </w:tr>
    </w:tbl>
    <w:p w14:paraId="44591807" w14:textId="77777777"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59"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59"/>
      <w:r>
        <w:t>in a selected timeseries to be patched using the data from another timeseries that overlaps the primary timeseries (at least for some or all the gaps). The function assumes that the primary data set has time intervals defined with no data (</w:t>
      </w:r>
      <w:proofErr w:type="spellStart"/>
      <w:r>
        <w:t>NaNs</w:t>
      </w:r>
      <w:proofErr w:type="spellEnd"/>
      <w:r>
        <w:t>). These 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0" w:name="_Hlk506745047"/>
      <w:r w:rsidR="00EE757D" w:rsidRPr="00811CBE">
        <w:rPr>
          <w:i/>
          <w:color w:val="7B2520" w:themeColor="accent3" w:themeShade="BF"/>
        </w:rPr>
        <w:t>Setup&gt;</w:t>
      </w:r>
      <w:bookmarkEnd w:id="60"/>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1" w:name="_Toc462590134"/>
      <w:bookmarkStart w:id="62" w:name="_Ref505163265"/>
      <w:bookmarkStart w:id="63" w:name="_Ref505163434"/>
      <w:bookmarkStart w:id="64" w:name="_Ref505187940"/>
      <w:bookmarkStart w:id="65" w:name="_Ref506962523"/>
      <w:bookmarkStart w:id="66" w:name="_Toc58851118"/>
      <w:bookmarkStart w:id="67" w:name="_Ref76228406"/>
      <w:bookmarkStart w:id="68" w:name="_Ref132390133"/>
      <w:bookmarkStart w:id="69" w:name="_Ref153708726"/>
      <w:bookmarkStart w:id="70" w:name="_Toc158307227"/>
      <w:bookmarkStart w:id="71" w:name="_Ref162529131"/>
      <w:r w:rsidRPr="00811CBE">
        <w:t>Run</w:t>
      </w:r>
      <w:bookmarkEnd w:id="61"/>
      <w:bookmarkEnd w:id="62"/>
      <w:bookmarkEnd w:id="63"/>
      <w:bookmarkEnd w:id="64"/>
      <w:bookmarkEnd w:id="65"/>
      <w:bookmarkEnd w:id="66"/>
      <w:bookmarkEnd w:id="67"/>
      <w:bookmarkEnd w:id="68"/>
      <w:bookmarkEnd w:id="69"/>
      <w:bookmarkEnd w:id="70"/>
      <w:bookmarkEnd w:id="71"/>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63A03BC8" w:rsidR="00D449AF" w:rsidRDefault="00811CBE" w:rsidP="00811CBE">
      <w:r w:rsidRPr="00811CBE">
        <w:rPr>
          <w:noProof/>
        </w:rPr>
        <w:t xml:space="preserve"> </w:t>
      </w:r>
      <w:bookmarkStart w:id="72"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2"/>
      <w:r w:rsidR="009E2027">
        <w:t xml:space="preserve">) to generate a set of rays. These can then be </w:t>
      </w:r>
      <w:r w:rsidR="009E2027">
        <w:lastRenderedPageBreak/>
        <w:t xml:space="preserve">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r w:rsidR="00305346">
        <w:t xml:space="preserve"> The cases run </w:t>
      </w:r>
      <w:proofErr w:type="gramStart"/>
      <w:r w:rsidR="00305346">
        <w:t>are</w:t>
      </w:r>
      <w:proofErr w:type="gramEnd"/>
      <w:r w:rsidR="00305346">
        <w:t xml:space="preserve"> listed on the </w:t>
      </w:r>
      <w:r w:rsidR="00305346">
        <w:rPr>
          <w:b/>
          <w:bCs/>
          <w:i/>
          <w:color w:val="565321" w:themeColor="accent2" w:themeShade="80"/>
        </w:rPr>
        <w:t>Rays</w:t>
      </w:r>
      <w:r w:rsidR="00305346">
        <w:t xml:space="preserve"> tab.</w:t>
      </w:r>
    </w:p>
    <w:p w14:paraId="475D629B" w14:textId="2050561E" w:rsidR="00C70049" w:rsidRDefault="00C70049" w:rsidP="00811CBE">
      <w:r w:rsidRPr="00811CBE">
        <w:rPr>
          <w:i/>
          <w:color w:val="7B2520" w:themeColor="accent3" w:themeShade="BF"/>
        </w:rPr>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p>
    <w:p w14:paraId="196D004B" w14:textId="192E801B"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3"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3"/>
      <w:r w:rsidR="00305346">
        <w:t xml:space="preserve"> The cases run </w:t>
      </w:r>
      <w:proofErr w:type="gramStart"/>
      <w:r w:rsidR="00305346">
        <w:t>are</w:t>
      </w:r>
      <w:proofErr w:type="gramEnd"/>
      <w:r w:rsidR="00305346">
        <w:t xml:space="preserve"> listed on the </w:t>
      </w:r>
      <w:r w:rsidR="00305346">
        <w:rPr>
          <w:b/>
          <w:bCs/>
          <w:i/>
          <w:color w:val="565321" w:themeColor="accent2" w:themeShade="80"/>
        </w:rPr>
        <w:t>Rays</w:t>
      </w:r>
      <w:r w:rsidR="00305346">
        <w:t xml:space="preserve"> tab.</w:t>
      </w:r>
    </w:p>
    <w:p w14:paraId="1EEE4B7E" w14:textId="53F1D7AE" w:rsidR="00CD3330" w:rsidRDefault="00CD3330" w:rsidP="00D449AF">
      <w:r w:rsidRPr="00CD3330">
        <w:rPr>
          <w:noProof/>
        </w:rPr>
        <w:drawing>
          <wp:anchor distT="0" distB="0" distL="114300" distR="114300" simplePos="0" relativeHeight="251732992" behindDoc="0" locked="0" layoutInCell="1" allowOverlap="1" wp14:anchorId="5292EE87" wp14:editId="0A17A282">
            <wp:simplePos x="0" y="0"/>
            <wp:positionH relativeFrom="margin">
              <wp:align>right</wp:align>
            </wp:positionH>
            <wp:positionV relativeFrom="paragraph">
              <wp:posOffset>203200</wp:posOffset>
            </wp:positionV>
            <wp:extent cx="1170305" cy="889000"/>
            <wp:effectExtent l="0" t="0" r="0" b="6350"/>
            <wp:wrapSquare wrapText="bothSides"/>
            <wp:docPr id="836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8390" name=""/>
                    <pic:cNvPicPr/>
                  </pic:nvPicPr>
                  <pic:blipFill>
                    <a:blip r:embed="rId30">
                      <a:extLst>
                        <a:ext uri="{28A0092B-C50C-407E-A947-70E740481C1C}">
                          <a14:useLocalDpi xmlns:a14="http://schemas.microsoft.com/office/drawing/2010/main" val="0"/>
                        </a:ext>
                      </a:extLst>
                    </a:blip>
                    <a:stretch>
                      <a:fillRect/>
                    </a:stretch>
                  </pic:blipFill>
                  <pic:spPr>
                    <a:xfrm>
                      <a:off x="0" y="0"/>
                      <a:ext cx="1170305" cy="889000"/>
                    </a:xfrm>
                    <a:prstGeom prst="rect">
                      <a:avLst/>
                    </a:prstGeom>
                  </pic:spPr>
                </pic:pic>
              </a:graphicData>
            </a:graphic>
          </wp:anchor>
        </w:drawing>
      </w:r>
      <w:r w:rsidRPr="00811CBE">
        <w:rPr>
          <w:i/>
          <w:color w:val="7B2520" w:themeColor="accent3" w:themeShade="BF"/>
        </w:rPr>
        <w:t>Run&gt;</w:t>
      </w:r>
      <w:r>
        <w:rPr>
          <w:i/>
          <w:color w:val="7B2520" w:themeColor="accent3" w:themeShade="BF"/>
        </w:rPr>
        <w:t>Batch Run</w:t>
      </w:r>
      <w:r w:rsidRPr="00811CBE">
        <w:t>:</w:t>
      </w:r>
      <w:r>
        <w:t xml:space="preserve"> calls the backward ray and transfer table options for multiple start points. A matrix of start points (x, y values) needs to be defined in a text file. The user is prompted to select the grid to use and load the file containing the start points. These are run in sequence. The ray output is named </w:t>
      </w:r>
      <w:r w:rsidR="000A2957">
        <w:t>‘Brays x**** y****’ and the transfer table is named ‘Transfer x**** y**** where x**** y**** are the coordinates of the start point.</w:t>
      </w:r>
    </w:p>
    <w:p w14:paraId="14DC3A0E" w14:textId="18957EFF"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generates the Transfer Table from a set of Backward Tracking rays</w:t>
      </w:r>
      <w:r w:rsidR="00A16598">
        <w:t xml:space="preserve"> comprising tables for the inshore and offshore outputs (see Section </w:t>
      </w:r>
      <w:r w:rsidR="00A16598">
        <w:fldChar w:fldCharType="begin"/>
      </w:r>
      <w:r w:rsidR="00A16598">
        <w:instrText xml:space="preserve"> REF _Ref196463828 \r \h </w:instrText>
      </w:r>
      <w:r w:rsidR="00A16598">
        <w:fldChar w:fldCharType="separate"/>
      </w:r>
      <w:r w:rsidR="00B12F30">
        <w:t>4.4.2</w:t>
      </w:r>
      <w:r w:rsidR="00A16598">
        <w:fldChar w:fldCharType="end"/>
      </w:r>
      <w:r w:rsidR="00A16598">
        <w:t>)</w:t>
      </w:r>
      <w:r w:rsidR="009E2027">
        <w:t xml:space="preserve">.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r w:rsidR="00A16598">
        <w:t xml:space="preserve"> Note that when running for a limited number of cases (e.g., a single water level) a warning will be displayed as shown below. This is because of the single dimension to the matrix. Select ‘Set to Variable size’ to complete the run. Inshore results will plot as a line graph rather than a 2D contour plot.</w:t>
      </w:r>
    </w:p>
    <w:p w14:paraId="2A405218" w14:textId="79686C8F" w:rsidR="00A16598" w:rsidRDefault="00A16598" w:rsidP="00A16598">
      <w:pPr>
        <w:jc w:val="center"/>
      </w:pPr>
      <w:r w:rsidRPr="00A16598">
        <w:rPr>
          <w:noProof/>
        </w:rPr>
        <w:drawing>
          <wp:inline distT="0" distB="0" distL="0" distR="0" wp14:anchorId="3619AEF3" wp14:editId="125963A4">
            <wp:extent cx="4216617" cy="1111307"/>
            <wp:effectExtent l="0" t="0" r="0" b="0"/>
            <wp:docPr id="5036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506" name=""/>
                    <pic:cNvPicPr/>
                  </pic:nvPicPr>
                  <pic:blipFill>
                    <a:blip r:embed="rId31"/>
                    <a:stretch>
                      <a:fillRect/>
                    </a:stretch>
                  </pic:blipFill>
                  <pic:spPr>
                    <a:xfrm>
                      <a:off x="0" y="0"/>
                      <a:ext cx="4216617" cy="1111307"/>
                    </a:xfrm>
                    <a:prstGeom prst="rect">
                      <a:avLst/>
                    </a:prstGeom>
                  </pic:spPr>
                </pic:pic>
              </a:graphicData>
            </a:graphic>
          </wp:inline>
        </w:drawing>
      </w:r>
    </w:p>
    <w:p w14:paraId="451B7D3B" w14:textId="6106BE3F" w:rsidR="00A16598" w:rsidRDefault="00305346" w:rsidP="00305346">
      <w:r>
        <w:t xml:space="preserve">The cases run </w:t>
      </w:r>
      <w:proofErr w:type="gramStart"/>
      <w:r>
        <w:t>are</w:t>
      </w:r>
      <w:proofErr w:type="gramEnd"/>
      <w:r>
        <w:t xml:space="preserve"> listed on the </w:t>
      </w:r>
      <w:r>
        <w:rPr>
          <w:b/>
          <w:bCs/>
          <w:i/>
          <w:color w:val="565321" w:themeColor="accent2" w:themeShade="80"/>
        </w:rPr>
        <w:t>Transfer</w:t>
      </w:r>
      <w:r>
        <w:t xml:space="preserve"> tab.</w:t>
      </w:r>
    </w:p>
    <w:p w14:paraId="2961C624" w14:textId="1982819A" w:rsidR="00D449AF" w:rsidRDefault="00D449AF" w:rsidP="00811CBE">
      <w:bookmarkStart w:id="74"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74"/>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proofErr w:type="spellStart"/>
            <w:r>
              <w:t>Hsi</w:t>
            </w:r>
            <w:proofErr w:type="spellEnd"/>
            <w:r>
              <w:t xml:space="preserve">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proofErr w:type="spellStart"/>
            <w:r>
              <w:t>Diri</w:t>
            </w:r>
            <w:proofErr w:type="spellEnd"/>
            <w:r>
              <w:t xml:space="preserve"> - Inshore wave direction</w:t>
            </w:r>
          </w:p>
          <w:p w14:paraId="28694417" w14:textId="321D7A77" w:rsidR="009960B1" w:rsidRDefault="009960B1" w:rsidP="009960B1">
            <w:pPr>
              <w:pStyle w:val="ListParagraph"/>
              <w:numPr>
                <w:ilvl w:val="0"/>
                <w:numId w:val="40"/>
              </w:numPr>
            </w:pPr>
            <w:proofErr w:type="spellStart"/>
            <w:r>
              <w:t>Tpi</w:t>
            </w:r>
            <w:proofErr w:type="spellEnd"/>
            <w:r>
              <w:t xml:space="preserve"> - Inshore peak period</w:t>
            </w:r>
          </w:p>
          <w:p w14:paraId="618CAB3A" w14:textId="6859FEF2" w:rsidR="009960B1" w:rsidRDefault="009960B1" w:rsidP="00811CBE">
            <w:pPr>
              <w:pStyle w:val="ListParagraph"/>
              <w:numPr>
                <w:ilvl w:val="0"/>
                <w:numId w:val="40"/>
              </w:numPr>
            </w:pPr>
            <w:proofErr w:type="spellStart"/>
            <w:r>
              <w:t>Diripk</w:t>
            </w:r>
            <w:proofErr w:type="spellEnd"/>
            <w:r>
              <w:t xml:space="preserve"> - Inshore peak direction</w:t>
            </w:r>
          </w:p>
        </w:tc>
        <w:tc>
          <w:tcPr>
            <w:tcW w:w="4530" w:type="dxa"/>
          </w:tcPr>
          <w:p w14:paraId="5C3B92D5" w14:textId="3585B054" w:rsidR="009960B1" w:rsidRDefault="009960B1" w:rsidP="009960B1">
            <w:pPr>
              <w:pStyle w:val="ListParagraph"/>
              <w:numPr>
                <w:ilvl w:val="0"/>
                <w:numId w:val="40"/>
              </w:numPr>
            </w:pPr>
            <w:r>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proofErr w:type="spellStart"/>
            <w:r>
              <w:t>ktp</w:t>
            </w:r>
            <w:proofErr w:type="spellEnd"/>
            <w:r>
              <w:t xml:space="preserve"> - Peak period coefficient</w:t>
            </w:r>
          </w:p>
          <w:p w14:paraId="36F9D7E1" w14:textId="77777777" w:rsidR="009960B1" w:rsidRDefault="009960B1" w:rsidP="009960B1">
            <w:pPr>
              <w:pStyle w:val="ListParagraph"/>
              <w:numPr>
                <w:ilvl w:val="0"/>
                <w:numId w:val="40"/>
              </w:numPr>
            </w:pPr>
            <w:proofErr w:type="spellStart"/>
            <w:r>
              <w:t>kd</w:t>
            </w:r>
            <w:proofErr w:type="spellEnd"/>
            <w:r>
              <w:t xml:space="preserve"> - Mean direction shift</w:t>
            </w:r>
          </w:p>
          <w:p w14:paraId="29DB9919" w14:textId="77777777" w:rsidR="009960B1" w:rsidRDefault="009960B1" w:rsidP="009960B1">
            <w:pPr>
              <w:pStyle w:val="ListParagraph"/>
              <w:numPr>
                <w:ilvl w:val="0"/>
                <w:numId w:val="40"/>
              </w:numPr>
            </w:pPr>
            <w:proofErr w:type="spellStart"/>
            <w:r>
              <w:t>swl</w:t>
            </w:r>
            <w:proofErr w:type="spellEnd"/>
            <w:r>
              <w:t xml:space="preserve"> - Still water level</w:t>
            </w:r>
          </w:p>
          <w:p w14:paraId="6C91BA3E" w14:textId="44F55DF3" w:rsidR="009960B1" w:rsidRDefault="009960B1" w:rsidP="00811CBE">
            <w:pPr>
              <w:pStyle w:val="ListParagraph"/>
              <w:numPr>
                <w:ilvl w:val="0"/>
                <w:numId w:val="40"/>
              </w:numPr>
            </w:pPr>
            <w:proofErr w:type="spellStart"/>
            <w:r>
              <w:t>depi</w:t>
            </w:r>
            <w:proofErr w:type="spellEnd"/>
            <w:r>
              <w:t xml:space="preserve"> - Inshore depth</w:t>
            </w:r>
          </w:p>
        </w:tc>
      </w:tr>
    </w:tbl>
    <w:p w14:paraId="227040C5" w14:textId="308C2C86" w:rsidR="009960B1" w:rsidRDefault="000946CA" w:rsidP="00CB5871">
      <w:r>
        <w:t>Alternatively,</w:t>
      </w:r>
      <w:r w:rsidR="00CB5871">
        <w:t xml:space="preserve"> imported directional wave spectra data </w:t>
      </w:r>
      <w:r>
        <w:t xml:space="preserve">can be selected to estimate the same set </w:t>
      </w:r>
      <w:r w:rsidR="00D81C53">
        <w:t>of</w:t>
      </w:r>
      <w:r>
        <w:t xml:space="preserve">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 xml:space="preserve">[The interpolation interval of 0.5 degrees and 0.5 seconds is a property defined in the </w:t>
      </w:r>
      <w:proofErr w:type="spellStart"/>
      <w:r>
        <w:t>SpectralTransfer</w:t>
      </w:r>
      <w:proofErr w:type="spellEnd"/>
      <w:r>
        <w:t xml:space="preserve"> class constructor. The downsizing of the arrays to 1 degree and 1 second intervals is done in </w:t>
      </w:r>
      <w:proofErr w:type="spellStart"/>
      <w:r>
        <w:t>WRM_WaveModel.runModel</w:t>
      </w:r>
      <w:proofErr w:type="spellEnd"/>
      <w:r>
        <w:t>].</w:t>
      </w:r>
    </w:p>
    <w:p w14:paraId="3D194EA1" w14:textId="41C0013C" w:rsidR="000946CA" w:rsidRDefault="000946CA" w:rsidP="00CB5871">
      <w:r w:rsidRPr="000946CA">
        <w:rPr>
          <w:b/>
          <w:bCs/>
        </w:rPr>
        <w:lastRenderedPageBreak/>
        <w:t>WARNING</w:t>
      </w:r>
      <w:r>
        <w:t>: only save wave spectra timeseries of short periods unless there is a specific need for the full time series of spectral data.</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37BAE554"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B12F30">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w:t>
      </w:r>
      <w:proofErr w:type="spellStart"/>
      <w:r w:rsidR="0099799E">
        <w:t>Tria</w:t>
      </w:r>
      <w:proofErr w:type="spellEnd"/>
      <w:r w:rsidR="0099799E">
        <w:t xml:space="preserve">-Element normalised length thresholds </w:t>
      </w:r>
      <w:r w:rsidR="008358B6">
        <w:t>all provide additional ways of refining the mesh (generally making the mesh denser and hence more computationally demanding).</w:t>
      </w:r>
    </w:p>
    <w:p w14:paraId="0A733603" w14:textId="531462BA"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B12F30">
        <w:t>4.2</w:t>
      </w:r>
      <w:r w:rsidR="008358B6">
        <w:fldChar w:fldCharType="end"/>
      </w:r>
      <w:r w:rsidR="008358B6">
        <w:t xml:space="preserve"> and </w:t>
      </w:r>
      <w:r>
        <w:t>the mesh2D example files, inline documentation and the references detailed on the download site (</w:t>
      </w:r>
      <w:hyperlink r:id="rId33" w:history="1">
        <w:r w:rsidRPr="009E2C64">
          <w:rPr>
            <w:rStyle w:val="Hyperlink"/>
          </w:rPr>
          <w:t>https://github.com/dengwirda/mesh2d</w:t>
        </w:r>
      </w:hyperlink>
      <w:r>
        <w:t>).</w:t>
      </w:r>
    </w:p>
    <w:p w14:paraId="1059CF1C" w14:textId="6CC0D1E5" w:rsidR="0099799E" w:rsidRDefault="0099799E" w:rsidP="00CB5871">
      <w:r>
        <w:t>Initially the extracted shoreline is plotted with an option to smooth the line if desired. The boundary points are then plotted, showing the distribution of points that will be used to generate the mesh. (</w:t>
      </w:r>
      <w:r w:rsidRPr="0099799E">
        <w:rPr>
          <w:u w:val="single"/>
        </w:rPr>
        <w:t>Note</w:t>
      </w:r>
      <w:r>
        <w:t xml:space="preserve">: some other parameters are set by default in the </w:t>
      </w:r>
      <w:proofErr w:type="spellStart"/>
      <w:r>
        <w:t>WRM_Mesh</w:t>
      </w:r>
      <w:proofErr w:type="spellEnd"/>
      <w:r>
        <w:t xml:space="preserve">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B12F30">
        <w:t>4.2</w:t>
      </w:r>
      <w:r w:rsidR="00AE52C0">
        <w:fldChar w:fldCharType="end"/>
      </w:r>
      <w:r w:rsidR="00AE52C0">
        <w:t>.</w:t>
      </w:r>
    </w:p>
    <w:p w14:paraId="1FE797D9" w14:textId="77777777" w:rsidR="0099799E" w:rsidRDefault="0099799E" w:rsidP="00CB5871"/>
    <w:p w14:paraId="711C5C57" w14:textId="12B935B4" w:rsidR="00D449AF"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64DF402" w14:textId="77777777" w:rsidR="0099799E" w:rsidRDefault="0099799E" w:rsidP="00811CBE"/>
    <w:p w14:paraId="6D23F13C" w14:textId="05895C17" w:rsidR="00811CBE" w:rsidRDefault="00811CBE" w:rsidP="00811CBE">
      <w:bookmarkStart w:id="75" w:name="_Hlk505163518"/>
      <w:bookmarkStart w:id="76" w:name="_Hlk505342330"/>
      <w:r w:rsidRPr="00811CBE">
        <w:rPr>
          <w:noProof/>
        </w:rPr>
        <w:lastRenderedPageBreak/>
        <w:drawing>
          <wp:anchor distT="0" distB="0" distL="114300" distR="114300" simplePos="0" relativeHeight="251708416" behindDoc="0" locked="0" layoutInCell="1" allowOverlap="1" wp14:anchorId="491F6F9F" wp14:editId="243D39EA">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75"/>
      <w:r w:rsidRPr="00811CBE">
        <w:t xml:space="preserve">data that has been added (either as data or modelled values) can be used to derive new variables. </w:t>
      </w:r>
      <w:bookmarkEnd w:id="76"/>
      <w:r w:rsidRPr="00811CBE">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811CBE">
        <w:t>NaNs</w:t>
      </w:r>
      <w:proofErr w:type="spellEnd"/>
      <w:r w:rsidRPr="00811CBE">
        <w:t xml:space="preserve"> the default is for these to be included (button to right of Var-limits is set to ‘+N’). To exclude </w:t>
      </w:r>
      <w:proofErr w:type="spellStart"/>
      <w:proofErr w:type="gramStart"/>
      <w:r w:rsidRPr="00811CBE">
        <w:t>NaNs</w:t>
      </w:r>
      <w:proofErr w:type="spellEnd"/>
      <w:proofErr w:type="gramEnd"/>
      <w:r w:rsidRPr="00811CBE">
        <w:t xml:space="preserve"> press the button so that it displays ‘-N’. </w:t>
      </w:r>
    </w:p>
    <w:p w14:paraId="5EB8C99D" w14:textId="2DEC7B79"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B12F30">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3"/>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lastRenderedPageBreak/>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795543D7"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77"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B12F30">
        <w:rPr>
          <w:noProof/>
        </w:rPr>
        <w:t>4.7</w:t>
      </w:r>
      <w:r w:rsidR="00CF2928">
        <w:rPr>
          <w:noProof/>
          <w:highlight w:val="yellow"/>
        </w:rPr>
        <w:fldChar w:fldCharType="end"/>
      </w:r>
      <w:r w:rsidR="00CF2928">
        <w:rPr>
          <w:noProof/>
        </w:rPr>
        <w:t>.</w:t>
      </w:r>
    </w:p>
    <w:bookmarkEnd w:id="77"/>
    <w:p w14:paraId="121017CB" w14:textId="77777777" w:rsidR="00811CBE" w:rsidRPr="00811CBE" w:rsidRDefault="00811CBE" w:rsidP="00811CBE"/>
    <w:p w14:paraId="0E6D7F8C" w14:textId="77777777" w:rsidR="00811CBE" w:rsidRPr="00811CBE" w:rsidRDefault="00811CBE" w:rsidP="00F55092">
      <w:pPr>
        <w:pStyle w:val="Heading2"/>
      </w:pPr>
      <w:bookmarkStart w:id="78" w:name="_Toc158307228"/>
      <w:r w:rsidRPr="00F55092">
        <w:t>Analysis</w:t>
      </w:r>
      <w:bookmarkEnd w:id="78"/>
    </w:p>
    <w:p w14:paraId="19C2C533" w14:textId="60A9A4A0"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B12F30">
        <w:t>3.9</w:t>
      </w:r>
      <w:r w:rsidRPr="00811CBE">
        <w:fldChar w:fldCharType="end"/>
      </w:r>
      <w:r w:rsidRPr="00811CBE">
        <w:t>.</w:t>
      </w:r>
    </w:p>
    <w:p w14:paraId="6013F6DD" w14:textId="77777777" w:rsidR="00811CBE" w:rsidRPr="00811CBE" w:rsidRDefault="00811CBE" w:rsidP="00F55092">
      <w:pPr>
        <w:pStyle w:val="Heading3"/>
      </w:pPr>
      <w:bookmarkStart w:id="79" w:name="_Ref76228416"/>
      <w:bookmarkStart w:id="80" w:name="_Toc158307229"/>
      <w:r w:rsidRPr="00811CBE">
        <w:t>Plotting</w:t>
      </w:r>
      <w:bookmarkEnd w:id="79"/>
      <w:bookmarkEnd w:id="80"/>
    </w:p>
    <w:p w14:paraId="78F2651B" w14:textId="77777777" w:rsidR="00811CBE" w:rsidRPr="00811CBE" w:rsidRDefault="00811CBE" w:rsidP="00811CBE">
      <w:bookmarkStart w:id="81" w:name="_Hlk503199090"/>
      <w:r w:rsidRPr="00811CBE">
        <w:rPr>
          <w:i/>
          <w:color w:val="7B2520" w:themeColor="accent3" w:themeShade="BF"/>
        </w:rPr>
        <w:t>Analysis&gt;Plot menu</w:t>
      </w:r>
      <w:r w:rsidRPr="00811CBE">
        <w:t xml:space="preserve">: initialises </w:t>
      </w:r>
      <w:bookmarkEnd w:id="81"/>
      <w:r w:rsidRPr="00811CBE">
        <w:t xml:space="preserve">the Plot UI to select variables and produce several types of </w:t>
      </w:r>
      <w:proofErr w:type="gramStart"/>
      <w:r w:rsidRPr="00811CBE">
        <w:t>plot</w:t>
      </w:r>
      <w:proofErr w:type="gramEnd"/>
      <w:r w:rsidRPr="00811CBE">
        <w:t xml:space="preserve">. The user selects the Case, Dataset, and Variable to be used and the plot Type from a series of drop-down lists. There are then buttons to create a </w:t>
      </w:r>
      <w:proofErr w:type="gramStart"/>
      <w:r w:rsidRPr="00811CBE">
        <w:t>New</w:t>
      </w:r>
      <w:proofErr w:type="gramEnd"/>
      <w:r w:rsidRPr="00811CBE">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2"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&gt; Assign a variable, or a dimension, to the Var and X buttons to set the Y and X axes, respectively</w:t>
            </w:r>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3" w:name="_Hlk41129620"/>
            <w:r w:rsidRPr="00811CBE">
              <w:rPr>
                <w:sz w:val="20"/>
                <w:szCs w:val="20"/>
              </w:rPr>
              <w:sym w:font="Symbol" w:char="F0AE"/>
            </w:r>
            <w:r w:rsidRPr="00811CBE">
              <w:rPr>
                <w:sz w:val="20"/>
                <w:szCs w:val="20"/>
              </w:rPr>
              <w:t xml:space="preserve"> : updates the list of Cases </w:t>
            </w:r>
          </w:p>
          <w:p w14:paraId="24CC7B4E" w14:textId="77777777" w:rsidR="00811CBE" w:rsidRPr="00811CBE" w:rsidRDefault="00811CBE" w:rsidP="00811CBE">
            <w:pPr>
              <w:spacing w:after="40"/>
              <w:rPr>
                <w:sz w:val="20"/>
                <w:szCs w:val="20"/>
              </w:rPr>
            </w:pPr>
            <w:r w:rsidRPr="00811CBE">
              <w:rPr>
                <w:sz w:val="20"/>
                <w:szCs w:val="20"/>
              </w:rPr>
              <w:t>XY :  swaps the X and Y axes</w:t>
            </w:r>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3"/>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2"/>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lastRenderedPageBreak/>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7"/>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Cases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t>Selection of User plot type</w:t>
      </w:r>
    </w:p>
    <w:p w14:paraId="4E4F492F" w14:textId="6CEBC67C" w:rsidR="00811CBE" w:rsidRPr="00811CBE" w:rsidRDefault="00811CBE" w:rsidP="00811CBE">
      <w:r w:rsidRPr="00811CBE">
        <w:t xml:space="preserve">Calls the </w:t>
      </w:r>
      <w:proofErr w:type="spellStart"/>
      <w:r w:rsidRPr="00811CBE">
        <w:t>user_plot.m</w:t>
      </w:r>
      <w:proofErr w:type="spellEnd"/>
      <w:r w:rsidRPr="00811CBE">
        <w:t xml:space="preserve"> function, where the user can define a workflow, accessing data and functions already provided by the </w:t>
      </w:r>
      <w:r w:rsidR="00D944C2" w:rsidRPr="00811CBE">
        <w:t>App</w:t>
      </w:r>
      <w:r w:rsidR="00D944C2">
        <w:t>,</w:t>
      </w:r>
      <w:r w:rsidRPr="00811CBE">
        <w:t xml:space="preserve"> or the muitoolbox. The sample code can be found in the </w:t>
      </w:r>
      <w:proofErr w:type="spellStart"/>
      <w:r w:rsidRPr="00811CBE">
        <w:t>psfunctions</w:t>
      </w:r>
      <w:proofErr w:type="spellEnd"/>
      <w:r w:rsidRPr="00811CBE">
        <w:t xml:space="preserve">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84" w:name="_Ref76228422"/>
      <w:bookmarkStart w:id="85" w:name="_Toc158307230"/>
      <w:bookmarkStart w:id="86" w:name="_Hlk41129307"/>
      <w:bookmarkStart w:id="87" w:name="_Hlk503203212"/>
      <w:r w:rsidRPr="00811CBE">
        <w:t>Statistics</w:t>
      </w:r>
      <w:bookmarkEnd w:id="84"/>
      <w:bookmarkEnd w:id="85"/>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88" w:name="_Hlk15127543"/>
      <w:r w:rsidRPr="00811CBE">
        <w:t xml:space="preserve">several statistical analysis options have been included within the Statistical Analysis GUI. </w:t>
      </w:r>
      <w:bookmarkEnd w:id="88"/>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89"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The General tab allows the user to apply the following statistics to data loaded in ModelUI:</w:t>
      </w:r>
      <w:r w:rsidRPr="00811CBE">
        <w:rPr>
          <w:noProof/>
        </w:rPr>
        <w:t xml:space="preserve"> </w:t>
      </w:r>
    </w:p>
    <w:p w14:paraId="7DF06037" w14:textId="6FA2CF75" w:rsidR="00811CBE" w:rsidRPr="00811CBE" w:rsidRDefault="00811CBE" w:rsidP="00811CBE">
      <w:pPr>
        <w:numPr>
          <w:ilvl w:val="0"/>
          <w:numId w:val="33"/>
        </w:numPr>
        <w:contextualSpacing/>
      </w:pPr>
      <w:r w:rsidRPr="00811CBE">
        <w:rPr>
          <w:noProof/>
        </w:rPr>
        <w:lastRenderedPageBreak/>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B12F30">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0"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0"/>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7C74B47E">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t>User</w:t>
      </w:r>
      <w:r w:rsidRPr="00811CBE">
        <w:t xml:space="preserve">: calls the function </w:t>
      </w:r>
      <w:proofErr w:type="spellStart"/>
      <w:r w:rsidRPr="00811CBE">
        <w:t>user_stats.m</w:t>
      </w:r>
      <w:proofErr w:type="spellEnd"/>
      <w:r w:rsidRPr="00811CBE">
        <w:t>,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1"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1"/>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lastRenderedPageBreak/>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77777777" w:rsidR="00811CBE" w:rsidRPr="00811CBE" w:rsidRDefault="00811CBE" w:rsidP="00811CBE">
      <w:pPr>
        <w:numPr>
          <w:ilvl w:val="0"/>
          <w:numId w:val="31"/>
        </w:numPr>
        <w:contextualSpacing/>
      </w:pPr>
      <w:r w:rsidRPr="00811CBE">
        <w:rPr>
          <w:b/>
        </w:rPr>
        <w:t>Peaks</w:t>
      </w:r>
      <w:r w:rsidRPr="00811CBE">
        <w:t>: generates a new timeseries of peaks over a defined threshold. There are three 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Pr="00811CBE" w:rsidRDefault="00811CBE" w:rsidP="00811CBE">
      <w:pPr>
        <w:ind w:left="720"/>
      </w:pPr>
      <w:r w:rsidRPr="00811CBE">
        <w:t>3 = peaks that have a separation of at least ‘</w:t>
      </w:r>
      <w:r w:rsidRPr="00811CBE">
        <w:rPr>
          <w:i/>
        </w:rPr>
        <w:t>tint</w:t>
      </w:r>
      <w:r w:rsidRPr="00811CBE">
        <w:t>’ hours.</w:t>
      </w:r>
    </w:p>
    <w:p w14:paraId="376D79B1" w14:textId="77777777" w:rsidR="00811CBE" w:rsidRPr="00811CBE" w:rsidRDefault="00811CBE" w:rsidP="00811CBE">
      <w:pPr>
        <w:ind w:left="720"/>
      </w:pPr>
      <w:r w:rsidRPr="00811CBE">
        <w:t>For option 3, the separation between peaks (‘</w:t>
      </w:r>
      <w:r w:rsidRPr="00811CBE">
        <w:rPr>
          <w:i/>
        </w:rPr>
        <w:t>tint</w:t>
      </w:r>
      <w:r w:rsidRPr="00811CBE">
        <w:t xml:space="preserve">’) is also be defined in the pop-up </w:t>
      </w:r>
      <w:proofErr w:type="spellStart"/>
      <w:r w:rsidRPr="00811CBE">
        <w:t>gui</w:t>
      </w:r>
      <w:proofErr w:type="spellEnd"/>
      <w:r w:rsidRPr="00811CBE">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77777777" w:rsidR="00811CBE" w:rsidRPr="00811CBE" w:rsidRDefault="00811CBE" w:rsidP="00811CBE">
      <w:pPr>
        <w:numPr>
          <w:ilvl w:val="0"/>
          <w:numId w:val="31"/>
        </w:numPr>
        <w:contextualSpacing/>
      </w:pPr>
      <w:r w:rsidRPr="00811CBE">
        <w:rPr>
          <w:b/>
        </w:rPr>
        <w:t>Clusters</w:t>
      </w:r>
      <w:r w:rsidRPr="00811CBE">
        <w:t>: The selection process is similar to peaks, where the user defines a threshold, selection method and time between peaks (for method 3). In addition, the cluster interval is defined in days.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method. The user can either choose a different definition, or accept the definition. Once </w:t>
      </w:r>
      <w:r w:rsidRPr="00811CBE">
        <w:lastRenderedPageBreak/>
        <w:t xml:space="preserve">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Matlab Forum, as follows: </w:t>
      </w:r>
    </w:p>
    <w:p w14:paraId="74B9A9ED" w14:textId="77777777" w:rsidR="00811CBE" w:rsidRPr="00811CBE" w:rsidRDefault="00811CBE" w:rsidP="00811CBE">
      <w:pPr>
        <w:spacing w:after="0"/>
        <w:ind w:left="1440"/>
        <w:rPr>
          <w:bCs/>
        </w:rPr>
      </w:pPr>
      <w:r w:rsidRPr="00811CBE">
        <w:rPr>
          <w:bCs/>
        </w:rPr>
        <w:t xml:space="preserve">1 = </w:t>
      </w:r>
      <w:proofErr w:type="spellStart"/>
      <w:r w:rsidRPr="00811CBE">
        <w:rPr>
          <w:bCs/>
        </w:rPr>
        <w:t>Chiarello</w:t>
      </w:r>
      <w:proofErr w:type="spellEnd"/>
      <w:r w:rsidRPr="00811CBE">
        <w:rPr>
          <w:bCs/>
        </w:rPr>
        <w:t xml:space="preserve">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w:t>
      </w:r>
      <w:proofErr w:type="spellStart"/>
      <w:r w:rsidRPr="00811CBE">
        <w:rPr>
          <w:bCs/>
        </w:rPr>
        <w:t>Aalok-Ihlen</w:t>
      </w:r>
      <w:proofErr w:type="spellEnd"/>
      <w:r w:rsidRPr="00811CBE">
        <w:rPr>
          <w:bCs/>
        </w:rPr>
        <w:t xml:space="preserve"> code and </w:t>
      </w:r>
    </w:p>
    <w:p w14:paraId="7D36A1C2" w14:textId="77777777" w:rsidR="00811CBE" w:rsidRPr="00811CBE" w:rsidRDefault="00811CBE" w:rsidP="00811CBE">
      <w:pPr>
        <w:spacing w:after="0"/>
        <w:ind w:left="1440"/>
        <w:rPr>
          <w:bCs/>
        </w:rPr>
      </w:pPr>
      <w:r w:rsidRPr="00811CBE">
        <w:rPr>
          <w:bCs/>
        </w:rPr>
        <w:t xml:space="preserve">4 = </w:t>
      </w:r>
      <w:proofErr w:type="spellStart"/>
      <w:r w:rsidRPr="00811CBE">
        <w:rPr>
          <w:bCs/>
        </w:rPr>
        <w:t>Aste</w:t>
      </w:r>
      <w:proofErr w:type="spellEnd"/>
      <w:r w:rsidRPr="00811CBE">
        <w:rPr>
          <w:bCs/>
        </w:rPr>
        <w:t xml:space="preserv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Methods 1 and 2 are similar, whereas method 3 explores the effect of scale and method 4 derives the unweighted generalized Hurst exponent. The main difference between the first two methods is that Abramov uses a different form for S, rather than the Matlab standard deviation function (std).</w:t>
      </w:r>
    </w:p>
    <w:p w14:paraId="1B6F59ED" w14:textId="77777777" w:rsidR="00811CBE" w:rsidRPr="00811CBE" w:rsidRDefault="00811CBE" w:rsidP="00811CBE">
      <w:pPr>
        <w:ind w:left="720"/>
        <w:rPr>
          <w:bCs/>
        </w:rPr>
      </w:pPr>
      <w:r w:rsidRPr="00811CBE">
        <w:rPr>
          <w:bCs/>
        </w:rPr>
        <w:t>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   H is also directly related to fractal dimension, D, where 1 &lt; D &lt; 2, such that D = 2 - H.</w:t>
      </w:r>
    </w:p>
    <w:p w14:paraId="19D9A4DA" w14:textId="11077586" w:rsidR="00811CBE" w:rsidRPr="00811CBE" w:rsidRDefault="00811CBE" w:rsidP="00811CBE">
      <w:pPr>
        <w:ind w:left="720"/>
        <w:rPr>
          <w:bCs/>
        </w:rPr>
      </w:pPr>
      <w:r w:rsidRPr="00811CBE">
        <w:rPr>
          <w:bCs/>
        </w:rPr>
        <w:t xml:space="preserve">This is experimental code </w:t>
      </w:r>
      <w:bookmarkStart w:id="92" w:name="_Hlk110430202"/>
      <w:r w:rsidRPr="00811CBE">
        <w:rPr>
          <w:bCs/>
        </w:rPr>
        <w:t>(for code see .../muitoolbox/</w:t>
      </w:r>
      <w:proofErr w:type="spellStart"/>
      <w:r w:rsidRPr="00811CBE">
        <w:rPr>
          <w:bCs/>
        </w:rPr>
        <w:t>psfunctions</w:t>
      </w:r>
      <w:proofErr w:type="spellEnd"/>
      <w:r w:rsidRPr="00811CBE">
        <w:rPr>
          <w:bCs/>
        </w:rPr>
        <w:t>/</w:t>
      </w:r>
      <w:proofErr w:type="spellStart"/>
      <w:r w:rsidRPr="00811CBE">
        <w:rPr>
          <w:bCs/>
        </w:rPr>
        <w:t>hurst_exponent.m</w:t>
      </w:r>
      <w:proofErr w:type="spellEnd"/>
      <w:r w:rsidRPr="00811CBE">
        <w:rPr>
          <w:bCs/>
        </w:rPr>
        <w:t xml:space="preserve">, </w:t>
      </w:r>
      <w:proofErr w:type="spellStart"/>
      <w:r w:rsidRPr="00811CBE">
        <w:rPr>
          <w:bCs/>
        </w:rPr>
        <w:t>hurst_aalok_ihlen.m</w:t>
      </w:r>
      <w:proofErr w:type="spellEnd"/>
      <w:r w:rsidRPr="00811CBE">
        <w:rPr>
          <w:bCs/>
        </w:rPr>
        <w:t xml:space="preserve"> and </w:t>
      </w:r>
      <w:proofErr w:type="spellStart"/>
      <w:r w:rsidRPr="00811CBE">
        <w:rPr>
          <w:bCs/>
        </w:rPr>
        <w:t>genhurstw.m</w:t>
      </w:r>
      <w:proofErr w:type="spellEnd"/>
      <w:r w:rsidRPr="00811CBE">
        <w:rPr>
          <w:bCs/>
        </w:rPr>
        <w:t xml:space="preserve">) </w:t>
      </w:r>
      <w:bookmarkEnd w:id="92"/>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 </w:instrText>
      </w:r>
      <w:r w:rsidR="007208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7208BE">
        <w:rPr>
          <w:bCs/>
        </w:rPr>
        <w:instrText xml:space="preserve"> ADDIN EN.CITE.DATA </w:instrText>
      </w:r>
      <w:r w:rsidR="007208BE">
        <w:rPr>
          <w:bCs/>
        </w:rPr>
      </w:r>
      <w:r w:rsidR="007208BE">
        <w:rPr>
          <w:bCs/>
        </w:rPr>
        <w:fldChar w:fldCharType="end"/>
      </w:r>
      <w:r w:rsidRPr="00811CBE">
        <w:rPr>
          <w:bCs/>
        </w:rPr>
      </w:r>
      <w:r w:rsidRPr="00811CBE">
        <w:rPr>
          <w:bCs/>
        </w:rPr>
        <w:fldChar w:fldCharType="separate"/>
      </w:r>
      <w:r w:rsidR="007208BE">
        <w:rPr>
          <w:bCs/>
          <w:noProof/>
        </w:rPr>
        <w:t>(Di Matteo et al., 2003; Pacheco et al., 2008; Ihlen, 2012; Morales et al., 2012; Sutcliffe et al., 2016; Abramov and Khan, 2017; Antoniades et al., 2021; Brandi and Di Matteo, 2021)</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xml:space="preserve">: calls </w:t>
      </w:r>
      <w:proofErr w:type="spellStart"/>
      <w:r w:rsidRPr="00811CBE">
        <w:t>user_stats.m</w:t>
      </w:r>
      <w:proofErr w:type="spellEnd"/>
      <w:r w:rsidRPr="00811CBE">
        <w:t xml:space="preserve"> function, where the user can define a workflow, accessing data and functions already provided by the particular App, or the muitoolbox. The sample code can be found in the </w:t>
      </w:r>
      <w:proofErr w:type="spellStart"/>
      <w:r w:rsidRPr="00811CBE">
        <w:t>psfunctions</w:t>
      </w:r>
      <w:proofErr w:type="spellEnd"/>
      <w:r w:rsidRPr="00811CBE">
        <w:t xml:space="preserve"> folder  and illustrates the workflow to produce a clusters plot. Some code in the header (commented out) shows how to get a time series using the handles passed to the function (</w:t>
      </w:r>
      <w:proofErr w:type="spellStart"/>
      <w:r w:rsidRPr="00811CBE">
        <w:t>obj</w:t>
      </w:r>
      <w:proofErr w:type="spellEnd"/>
      <w:r w:rsidRPr="00811CBE">
        <w:t xml:space="preserve"> and </w:t>
      </w:r>
      <w:proofErr w:type="spellStart"/>
      <w:r w:rsidRPr="00811CBE">
        <w:t>mobj</w:t>
      </w:r>
      <w:proofErr w:type="spellEnd"/>
      <w:r w:rsidRPr="00811CBE">
        <w:t>).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3"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3"/>
      <w:r w:rsidRPr="00811CBE">
        <w:t>create a Taylor Plot using 1D or 2D data (e.g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lastRenderedPageBreak/>
        <w:t>[</w:t>
      </w:r>
      <w:r w:rsidRPr="00811CBE">
        <w:rPr>
          <w:i/>
          <w:iCs/>
        </w:rPr>
        <w:t xml:space="preserve">The </w:t>
      </w:r>
      <w:proofErr w:type="spellStart"/>
      <w:r w:rsidRPr="00811CBE">
        <w:rPr>
          <w:i/>
          <w:iCs/>
        </w:rPr>
        <w:t>ModelSkill</w:t>
      </w:r>
      <w:proofErr w:type="spellEnd"/>
      <w:r w:rsidRPr="00811CBE">
        <w:rPr>
          <w:i/>
          <w:iCs/>
        </w:rPr>
        <w:t xml:space="preserve"> App provides additional tools to test data and the </w:t>
      </w:r>
      <w:proofErr w:type="spellStart"/>
      <w:r w:rsidRPr="00811CBE">
        <w:rPr>
          <w:i/>
          <w:iCs/>
        </w:rPr>
        <w:t>ModelSkill</w:t>
      </w:r>
      <w:proofErr w:type="spellEnd"/>
      <w:r w:rsidRPr="00811CBE">
        <w:rPr>
          <w:i/>
          <w:iCs/>
        </w:rPr>
        <w:t xml:space="preserve">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 xml:space="preserve">Once New or Add are selected, the user is asked whether they want to plot the skill score (Yes/No). If </w:t>
      </w:r>
      <w:proofErr w:type="gramStart"/>
      <w:r w:rsidRPr="00811CBE">
        <w:t>Yes</w:t>
      </w:r>
      <w:proofErr w:type="gramEnd"/>
      <w:r w:rsidRPr="00811CBE">
        <w:t>,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614A5A3D">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 xml:space="preserve">Exponent used in computing the skill score (see </w:t>
      </w:r>
      <w:proofErr w:type="spellStart"/>
      <w:r w:rsidRPr="00811CBE">
        <w:t>ModelSkill</w:t>
      </w:r>
      <w:proofErr w:type="spellEnd"/>
      <w:r w:rsidRPr="00811CBE">
        <w:t xml:space="preserve"> manual for details).</w:t>
      </w:r>
    </w:p>
    <w:p w14:paraId="6D3B27CA" w14:textId="77777777" w:rsidR="00811CBE" w:rsidRPr="00811CBE" w:rsidRDefault="00811CBE" w:rsidP="00811CBE">
      <w:pPr>
        <w:spacing w:after="160"/>
      </w:pPr>
      <w:r w:rsidRPr="00811CBE">
        <w:t xml:space="preserve">Number of points (+/-W) used to define a local window around the </w:t>
      </w:r>
      <w:proofErr w:type="spellStart"/>
      <w:r w:rsidRPr="00811CBE">
        <w:t>ith</w:t>
      </w:r>
      <w:proofErr w:type="spellEnd"/>
      <w:r w:rsidRPr="00811CBE">
        <w:t xml:space="preserve">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w:t>
      </w:r>
      <w:proofErr w:type="spellStart"/>
      <w:r w:rsidRPr="00811CBE">
        <w:t>xMin</w:t>
      </w:r>
      <w:proofErr w:type="spellEnd"/>
      <w:r w:rsidRPr="00811CBE">
        <w:t xml:space="preserve">, </w:t>
      </w:r>
      <w:proofErr w:type="spellStart"/>
      <w:r w:rsidRPr="00811CBE">
        <w:t>xMax</w:t>
      </w:r>
      <w:proofErr w:type="spellEnd"/>
      <w:r w:rsidRPr="00811CBE">
        <w:t xml:space="preserve">, </w:t>
      </w:r>
      <w:proofErr w:type="spellStart"/>
      <w:r w:rsidRPr="00811CBE">
        <w:t>yMin</w:t>
      </w:r>
      <w:proofErr w:type="spellEnd"/>
      <w:r w:rsidRPr="00811CBE">
        <w:t xml:space="preserve">, </w:t>
      </w:r>
      <w:proofErr w:type="spellStart"/>
      <w:r w:rsidRPr="00811CBE">
        <w:t>yMax</w:t>
      </w:r>
      <w:proofErr w:type="spellEnd"/>
      <w:r w:rsidRPr="00811CBE">
        <w:t>].</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811CBE">
            <w:r w:rsidRPr="00811CBE">
              <w:t>(a) time series skill score plot</w:t>
            </w:r>
          </w:p>
          <w:p w14:paraId="3F60F96A" w14:textId="77777777" w:rsidR="00811CBE" w:rsidRPr="00811CBE" w:rsidRDefault="00811CBE" w:rsidP="00811CBE">
            <w:r w:rsidRPr="00811CBE">
              <w:rPr>
                <w:noProof/>
              </w:rPr>
              <w:lastRenderedPageBreak/>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811CBE">
            <w:r w:rsidRPr="00811CBE">
              <w:lastRenderedPageBreak/>
              <w:t>(b) grid skill score plot</w:t>
            </w:r>
          </w:p>
          <w:p w14:paraId="592343BF" w14:textId="77777777" w:rsidR="00811CBE" w:rsidRPr="00811CBE" w:rsidRDefault="00811CBE" w:rsidP="00811CBE">
            <w:r w:rsidRPr="00811CBE">
              <w:rPr>
                <w:noProof/>
              </w:rPr>
              <w:lastRenderedPageBreak/>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55C6D824" w14:textId="77777777" w:rsidR="000A2957" w:rsidRDefault="000A2957" w:rsidP="00811CBE">
      <w:pPr>
        <w:rPr>
          <w:noProof/>
        </w:rPr>
      </w:pPr>
    </w:p>
    <w:p w14:paraId="61E7E80C" w14:textId="11D5CE2E" w:rsidR="004B1AF1" w:rsidRDefault="000A2957" w:rsidP="000A2957">
      <w:pPr>
        <w:pStyle w:val="Heading3"/>
        <w:rPr>
          <w:noProof/>
        </w:rPr>
      </w:pPr>
      <w:r>
        <w:rPr>
          <w:noProof/>
        </w:rPr>
        <w:t>Plot Mesh</w:t>
      </w:r>
    </w:p>
    <w:p w14:paraId="1E4DFD44" w14:textId="0642E9EB" w:rsidR="000A2957" w:rsidRDefault="000A2957" w:rsidP="00811CBE">
      <w:r>
        <w:rPr>
          <w:i/>
          <w:color w:val="7B2520" w:themeColor="accent3" w:themeShade="BF"/>
        </w:rPr>
        <w:t>Analysis</w:t>
      </w:r>
      <w:r w:rsidRPr="005E1ADD">
        <w:rPr>
          <w:i/>
          <w:color w:val="7B2520" w:themeColor="accent3" w:themeShade="BF"/>
        </w:rPr>
        <w:t>&gt;</w:t>
      </w:r>
      <w:r>
        <w:rPr>
          <w:i/>
          <w:color w:val="7B2520" w:themeColor="accent3" w:themeShade="BF"/>
        </w:rPr>
        <w:t>Plot Mesh</w:t>
      </w:r>
      <w:r>
        <w:t xml:space="preserve">: plots the bathymetry and mesh for selected case. This is the same plot as the one generated for the </w:t>
      </w:r>
      <w:r w:rsidRPr="000A2957">
        <w:rPr>
          <w:rFonts w:eastAsiaTheme="majorEastAsia" w:cstheme="minorHAnsi"/>
          <w:b/>
          <w:bCs/>
          <w:color w:val="807C32" w:themeColor="accent2" w:themeShade="BF"/>
        </w:rPr>
        <w:t>Q-Plot</w:t>
      </w:r>
      <w:r>
        <w:t xml:space="preserve"> tab.</w:t>
      </w:r>
    </w:p>
    <w:p w14:paraId="31581A99" w14:textId="77777777" w:rsidR="000A2957" w:rsidRDefault="000A2957" w:rsidP="00811CBE">
      <w:pPr>
        <w:rPr>
          <w:noProof/>
        </w:rPr>
      </w:pPr>
    </w:p>
    <w:p w14:paraId="29B5173B" w14:textId="0990E60B" w:rsidR="004B1AF1" w:rsidRDefault="004B1AF1" w:rsidP="004B1AF1">
      <w:pPr>
        <w:pStyle w:val="Heading3"/>
        <w:rPr>
          <w:noProof/>
        </w:rPr>
      </w:pPr>
      <w:bookmarkStart w:id="94" w:name="_Toc158307231"/>
      <w:r>
        <w:rPr>
          <w:noProof/>
        </w:rPr>
        <w:t>Ray Plots</w:t>
      </w:r>
      <w:bookmarkEnd w:id="94"/>
    </w:p>
    <w:p w14:paraId="16D5EB12" w14:textId="00643632" w:rsidR="004B1AF1" w:rsidRDefault="009E2027" w:rsidP="004B1AF1">
      <w:bookmarkStart w:id="95" w:name="_Hlk128054159"/>
      <w:bookmarkStart w:id="96" w:name="_Hlk196464362"/>
      <w:r>
        <w:rPr>
          <w:i/>
          <w:color w:val="7B2520" w:themeColor="accent3" w:themeShade="BF"/>
        </w:rPr>
        <w:t>Analysis</w:t>
      </w:r>
      <w:r w:rsidRPr="005E1ADD">
        <w:rPr>
          <w:i/>
          <w:color w:val="7B2520" w:themeColor="accent3" w:themeShade="BF"/>
        </w:rPr>
        <w:t>&gt;</w:t>
      </w:r>
      <w:r>
        <w:rPr>
          <w:i/>
          <w:color w:val="7B2520" w:themeColor="accent3" w:themeShade="BF"/>
        </w:rPr>
        <w:t>Ray Plots</w:t>
      </w:r>
      <w:bookmarkEnd w:id="95"/>
      <w:r>
        <w:t xml:space="preserve">: </w:t>
      </w:r>
      <w:bookmarkEnd w:id="96"/>
      <w:r>
        <w:t>u</w:t>
      </w:r>
      <w:r w:rsidR="004B1AF1">
        <w:t>sed to select a case and plot the rays for a selected wave period and water level, or all rays for all periods and levels. There is also the option to plot the celerity or group celerity variation along a single set of rays.</w:t>
      </w:r>
    </w:p>
    <w:p w14:paraId="6D267AA1" w14:textId="783B52B1" w:rsidR="004B1AF1" w:rsidRDefault="004B1AF1" w:rsidP="004B1AF1"/>
    <w:p w14:paraId="16E05933" w14:textId="0FA5B06F" w:rsidR="004B1AF1" w:rsidRDefault="004B1AF1" w:rsidP="004B1AF1">
      <w:pPr>
        <w:pStyle w:val="Heading3"/>
      </w:pPr>
      <w:bookmarkStart w:id="97" w:name="_Toc158307232"/>
      <w:r>
        <w:t>Spectral Plots</w:t>
      </w:r>
      <w:bookmarkEnd w:id="97"/>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 xml:space="preserve">data from the inshore or offshore Transfer Tables. For a selected water </w:t>
      </w:r>
      <w:proofErr w:type="gramStart"/>
      <w:r w:rsidR="00FC59A1">
        <w:t>level</w:t>
      </w:r>
      <w:proofErr w:type="gramEnd"/>
      <w:r w:rsidR="00FC59A1">
        <w:t xml:space="preserve">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lastRenderedPageBreak/>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9"/>
                    <a:stretch>
                      <a:fillRect/>
                    </a:stretch>
                  </pic:blipFill>
                  <pic:spPr>
                    <a:xfrm>
                      <a:off x="0" y="0"/>
                      <a:ext cx="3658674" cy="2878957"/>
                    </a:xfrm>
                    <a:prstGeom prst="rect">
                      <a:avLst/>
                    </a:prstGeom>
                  </pic:spPr>
                </pic:pic>
              </a:graphicData>
            </a:graphic>
          </wp:inline>
        </w:drawing>
      </w:r>
    </w:p>
    <w:p w14:paraId="6A1650A9" w14:textId="77777777" w:rsidR="00FC59A1" w:rsidRDefault="00FC59A1" w:rsidP="004B1AF1"/>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50"/>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lastRenderedPageBreak/>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1"/>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type of spectrum to use and the range of data to use. If the record selected has more than 5000 data points the user is asked to 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98" w:name="_Toc158307233"/>
      <w:r w:rsidRPr="00811CBE">
        <w:t>Help</w:t>
      </w:r>
      <w:bookmarkEnd w:id="98"/>
    </w:p>
    <w:bookmarkEnd w:id="86"/>
    <w:p w14:paraId="7749A82B" w14:textId="1AAC95E2" w:rsidR="00570E3B" w:rsidRDefault="003E1EAA" w:rsidP="00811CBE">
      <w:r w:rsidRPr="003E1EAA">
        <w:t>The help menu provides options to access the App documentation in the MatlabTM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99" w:name="_Toc58851120"/>
      <w:bookmarkStart w:id="100" w:name="_Toc158307234"/>
      <w:bookmarkEnd w:id="87"/>
      <w:r w:rsidRPr="00811CBE">
        <w:t>Tabs</w:t>
      </w:r>
      <w:bookmarkEnd w:id="99"/>
      <w:bookmarkEnd w:id="100"/>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4C2C1D7D" w:rsidR="00811CBE" w:rsidRDefault="00305346" w:rsidP="00811CBE">
      <w:r>
        <w:rPr>
          <w:b/>
          <w:bCs/>
          <w:i/>
          <w:color w:val="565321" w:themeColor="accent2" w:themeShade="80"/>
        </w:rPr>
        <w:t>Data</w:t>
      </w:r>
      <w:r w:rsidR="00811CBE" w:rsidRPr="00811CBE">
        <w:t xml:space="preserve">: tabulates the </w:t>
      </w:r>
      <w:r>
        <w:t>data sets that have been loaded (e.g. bathymetry, wave data etc)</w:t>
      </w:r>
      <w:r w:rsidR="00811CBE" w:rsidRPr="00811CBE">
        <w:t xml:space="preserve"> (display only).</w:t>
      </w:r>
    </w:p>
    <w:p w14:paraId="29B083CD" w14:textId="4FD81507" w:rsidR="00305346" w:rsidRDefault="00305346" w:rsidP="00811CBE">
      <w:r w:rsidRPr="00305346">
        <w:rPr>
          <w:b/>
          <w:bCs/>
          <w:i/>
          <w:color w:val="565321" w:themeColor="accent2" w:themeShade="80"/>
        </w:rPr>
        <w:t>Rays</w:t>
      </w:r>
      <w:r>
        <w:t>: tabulates forward and backward tracking ray Cases that have been run (display only).</w:t>
      </w:r>
    </w:p>
    <w:p w14:paraId="7CA7E5C6" w14:textId="79E48BE7" w:rsidR="00305346" w:rsidRPr="00811CBE" w:rsidRDefault="00305346" w:rsidP="00811CBE">
      <w:r w:rsidRPr="00305346">
        <w:rPr>
          <w:b/>
          <w:bCs/>
          <w:i/>
          <w:color w:val="565321" w:themeColor="accent2" w:themeShade="80"/>
        </w:rPr>
        <w:t>Transfer</w:t>
      </w:r>
      <w:r>
        <w:t>: tabulates spectral transfer tables created from backward ray tracking cases (display only).</w:t>
      </w:r>
    </w:p>
    <w:p w14:paraId="0819C97C" w14:textId="77777777" w:rsidR="00811CBE" w:rsidRPr="00811CBE" w:rsidRDefault="00811CBE" w:rsidP="00811CBE">
      <w:r w:rsidRPr="00811CBE">
        <w:rPr>
          <w:b/>
          <w:bCs/>
          <w:i/>
          <w:color w:val="565321" w:themeColor="accent2" w:themeShade="80"/>
        </w:rPr>
        <w:t>Q-Plot</w:t>
      </w:r>
      <w:r w:rsidRPr="00811CBE">
        <w:t xml:space="preserve">: displays a </w:t>
      </w:r>
      <w:r w:rsidRPr="00305346">
        <w:rPr>
          <w:b/>
          <w:bCs/>
          <w:i/>
          <w:color w:val="565321" w:themeColor="accent2" w:themeShade="80"/>
        </w:rPr>
        <w:t>quick</w:t>
      </w:r>
      <w:r w:rsidRPr="00811CBE">
        <w:t>-plot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01" w:name="_Ref76228532"/>
      <w:bookmarkStart w:id="102" w:name="_Toc158307235"/>
      <w:r w:rsidRPr="00811CBE">
        <w:t>UI Data Selection</w:t>
      </w:r>
      <w:bookmarkEnd w:id="101"/>
      <w:bookmarkEnd w:id="102"/>
    </w:p>
    <w:p w14:paraId="505C82E8" w14:textId="55F46A98"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B12F30">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B12F30">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B12F30">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7309FD61">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260D9B42">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89"/>
    <w:p w14:paraId="0408DC07" w14:textId="77777777" w:rsidR="00811CBE" w:rsidRPr="00811CBE" w:rsidRDefault="00811CBE" w:rsidP="00811CBE"/>
    <w:p w14:paraId="62EDBB4D" w14:textId="77777777" w:rsidR="00811CBE" w:rsidRPr="00811CBE" w:rsidRDefault="00811CBE" w:rsidP="00811CBE">
      <w:bookmarkStart w:id="103" w:name="_Hlk77155695"/>
      <w:r w:rsidRPr="00811CBE">
        <w:rPr>
          <w:b/>
          <w:bCs/>
          <w:noProof/>
        </w:rPr>
        <w:lastRenderedPageBreak/>
        <w:drawing>
          <wp:anchor distT="0" distB="0" distL="114300" distR="114300" simplePos="0" relativeHeight="251714560" behindDoc="0" locked="0" layoutInCell="1" allowOverlap="1" wp14:anchorId="3331586E" wp14:editId="0BD92FDB">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5"/>
      <w:bookmarkEnd w:id="103"/>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04" w:name="_Toc158307236"/>
      <w:r w:rsidRPr="003E1EAA">
        <w:t>Accessing data from the Command Window</w:t>
      </w:r>
      <w:bookmarkEnd w:id="104"/>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or to copy to other software packages. This requires use of the Command Window in Matlab</w:t>
      </w:r>
      <w:r w:rsidRPr="003E1EAA">
        <w:rPr>
          <w:rFonts w:ascii="Times New Roman" w:eastAsia="Microsoft YaHei" w:hAnsi="Times New Roman" w:cs="Times New Roman"/>
          <w:vertAlign w:val="superscript"/>
        </w:rPr>
        <w:t>TM</w:t>
      </w:r>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r w:rsidRPr="003E1EAA">
        <w:rPr>
          <w:rFonts w:ascii="Arial" w:eastAsia="Microsoft YaHei" w:hAnsi="Arial" w:cs="Arial"/>
          <w:sz w:val="20"/>
          <w:szCs w:val="20"/>
        </w:rPr>
        <w:t xml:space="preserve"> = &lt;</w:t>
      </w:r>
      <w:proofErr w:type="spellStart"/>
      <w:r w:rsidRPr="003E1EAA">
        <w:rPr>
          <w:rFonts w:ascii="Arial" w:eastAsia="Microsoft YaHei" w:hAnsi="Arial" w:cs="Arial"/>
          <w:sz w:val="20"/>
          <w:szCs w:val="20"/>
        </w:rPr>
        <w:t>AppName</w:t>
      </w:r>
      <w:proofErr w:type="spellEnd"/>
      <w:r w:rsidRPr="003E1EAA">
        <w:rPr>
          <w:rFonts w:ascii="Arial" w:eastAsia="Microsoft YaHei" w:hAnsi="Arial" w:cs="Arial"/>
          <w:sz w:val="20"/>
          <w:szCs w:val="20"/>
        </w:rPr>
        <w:t xml:space="preserv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proofErr w:type="spellStart"/>
            <w:r w:rsidRPr="003E1EAA">
              <w:rPr>
                <w:rFonts w:ascii="Times New Roman" w:eastAsia="Microsoft YaHei" w:hAnsi="Times New Roman" w:cs="Times New Roman"/>
                <w:sz w:val="18"/>
                <w:szCs w:val="18"/>
              </w:rPr>
              <w:t>myapp</w:t>
            </w:r>
            <w:proofErr w:type="spellEnd"/>
            <w:r w:rsidRPr="003E1EAA">
              <w:rPr>
                <w:rFonts w:ascii="Times New Roman" w:eastAsia="Microsoft YaHei" w:hAnsi="Times New Roman" w:cs="Times New Roman"/>
                <w:sz w:val="18"/>
                <w:szCs w:val="18"/>
              </w:rPr>
              <w:t xml:space="preserve">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w:t>
            </w:r>
            <w:proofErr w:type="spellStart"/>
            <w:r w:rsidRPr="003E1EAA">
              <w:rPr>
                <w:rFonts w:ascii="Times New Roman" w:eastAsia="Microsoft YaHei" w:hAnsi="Times New Roman" w:cs="Times New Roman"/>
                <w:sz w:val="18"/>
                <w:szCs w:val="18"/>
              </w:rPr>
              <w:t>AppName</w:t>
            </w:r>
            <w:proofErr w:type="spellEnd"/>
            <w:r w:rsidRPr="003E1EAA">
              <w:rPr>
                <w:rFonts w:ascii="Times New Roman" w:eastAsia="Microsoft YaHei" w:hAnsi="Times New Roman" w:cs="Times New Roman"/>
                <w:sz w:val="18"/>
                <w:szCs w:val="18"/>
              </w:rPr>
              <w:t>&gt;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w:t>
            </w:r>
            <w:proofErr w:type="spellStart"/>
            <w:r w:rsidRPr="003E1EAA">
              <w:rPr>
                <w:rFonts w:ascii="Times New Roman" w:eastAsia="Microsoft YaHei" w:hAnsi="Times New Roman" w:cs="Times New Roman"/>
                <w:sz w:val="18"/>
                <w:szCs w:val="18"/>
              </w:rPr>
              <w:t>muiCatalogue</w:t>
            </w:r>
            <w:proofErr w:type="spellEnd"/>
            <w:r w:rsidRPr="003E1EAA">
              <w:rPr>
                <w:rFonts w:ascii="Times New Roman" w:eastAsia="Microsoft YaHei" w:hAnsi="Times New Roman" w:cs="Times New Roman"/>
                <w:sz w:val="18"/>
                <w:szCs w:val="18"/>
              </w:rPr>
              <w:t>]</w:t>
            </w:r>
          </w:p>
        </w:tc>
        <w:tc>
          <w:tcPr>
            <w:tcW w:w="6230" w:type="dxa"/>
          </w:tcPr>
          <w:p w14:paraId="2BE9D035"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muuiCatalogue</w:t>
            </w:r>
            <w:proofErr w:type="spellEnd"/>
            <w:r w:rsidRPr="003E1EAA">
              <w:rPr>
                <w:rFonts w:ascii="Times New Roman" w:eastAsia="Microsoft YaHei" w:hAnsi="Times New Roman" w:cs="Times New Roman"/>
              </w:rPr>
              <w:t xml:space="preserve"> class with properties </w:t>
            </w:r>
            <w:proofErr w:type="spellStart"/>
            <w:r w:rsidRPr="003E1EAA">
              <w:rPr>
                <w:rFonts w:ascii="Times New Roman" w:eastAsia="Microsoft YaHei" w:hAnsi="Times New Roman" w:cs="Times New Roman"/>
              </w:rPr>
              <w:t>DataSets</w:t>
            </w:r>
            <w:proofErr w:type="spellEnd"/>
            <w:r w:rsidRPr="003E1EAA">
              <w:rPr>
                <w:rFonts w:ascii="Times New Roman" w:eastAsia="Microsoft YaHei" w:hAnsi="Times New Roman" w:cs="Times New Roman"/>
              </w:rPr>
              <w:t xml:space="preserve">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w:t>
            </w:r>
            <w:proofErr w:type="spellStart"/>
            <w:r w:rsidRPr="003E1EAA">
              <w:rPr>
                <w:rFonts w:ascii="Times New Roman" w:eastAsia="Microsoft YaHei" w:hAnsi="Times New Roman" w:cs="Times New Roman"/>
                <w:sz w:val="18"/>
                <w:szCs w:val="18"/>
              </w:rPr>
              <w:t>muiProject</w:t>
            </w:r>
            <w:proofErr w:type="spellEnd"/>
            <w:r w:rsidRPr="003E1EAA">
              <w:rPr>
                <w:rFonts w:ascii="Times New Roman" w:eastAsia="Microsoft YaHei" w:hAnsi="Times New Roman" w:cs="Times New Roman"/>
                <w:sz w:val="18"/>
                <w:szCs w:val="18"/>
              </w:rPr>
              <w:t>]</w:t>
            </w:r>
          </w:p>
        </w:tc>
        <w:tc>
          <w:tcPr>
            <w:tcW w:w="6230" w:type="dxa"/>
          </w:tcPr>
          <w:p w14:paraId="060E84F6"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muiProject</w:t>
            </w:r>
            <w:proofErr w:type="spellEnd"/>
            <w:r w:rsidRPr="003E1EAA">
              <w:rPr>
                <w:rFonts w:ascii="Times New Roman" w:eastAsia="Microsoft YaHei" w:hAnsi="Times New Roman" w:cs="Times New Roman"/>
              </w:rPr>
              <w:t xml:space="preserve">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w:t>
            </w:r>
            <w:proofErr w:type="spellStart"/>
            <w:r w:rsidRPr="003E1EAA">
              <w:rPr>
                <w:rFonts w:ascii="Times New Roman" w:eastAsia="Microsoft YaHei" w:hAnsi="Times New Roman" w:cs="Times New Roman"/>
                <w:sz w:val="18"/>
                <w:szCs w:val="18"/>
              </w:rPr>
              <w:t>muiConstants</w:t>
            </w:r>
            <w:proofErr w:type="spellEnd"/>
            <w:r w:rsidRPr="003E1EAA">
              <w:rPr>
                <w:rFonts w:ascii="Times New Roman" w:eastAsia="Microsoft YaHei" w:hAnsi="Times New Roman" w:cs="Times New Roman"/>
                <w:sz w:val="18"/>
                <w:szCs w:val="18"/>
              </w:rPr>
              <w:t>]</w:t>
            </w:r>
          </w:p>
        </w:tc>
        <w:tc>
          <w:tcPr>
            <w:tcW w:w="6230" w:type="dxa"/>
          </w:tcPr>
          <w:p w14:paraId="4A0830C1"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muiConstants</w:t>
            </w:r>
            <w:proofErr w:type="spellEnd"/>
            <w:r w:rsidRPr="003E1EAA">
              <w:rPr>
                <w:rFonts w:ascii="Times New Roman" w:eastAsia="Microsoft YaHei" w:hAnsi="Times New Roman" w:cs="Times New Roman"/>
              </w:rPr>
              <w:t xml:space="preserve"> class with generic model properties (e.g.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lastRenderedPageBreak/>
        <w:t xml:space="preserve">&gt;&gt; </w:t>
      </w:r>
      <w:proofErr w:type="spellStart"/>
      <w:r w:rsidRPr="003E1EAA">
        <w:rPr>
          <w:rFonts w:ascii="Arial" w:eastAsia="Microsoft YaHei" w:hAnsi="Arial" w:cs="Arial"/>
          <w:sz w:val="20"/>
          <w:szCs w:val="20"/>
        </w:rPr>
        <w:t>myapp.Inputs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InputClassName</w:t>
      </w:r>
      <w:proofErr w:type="spellEnd"/>
      <w:r w:rsidRPr="003E1EAA">
        <w:rPr>
          <w:rFonts w:ascii="Arial" w:eastAsia="Microsoft YaHei" w:hAnsi="Arial" w:cs="Arial"/>
          <w:sz w:val="20"/>
          <w:szCs w:val="20"/>
        </w:rPr>
        <w:t>&gt;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05" w:name="_Hlk158305656"/>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w:t>
      </w:r>
      <w:bookmarkEnd w:id="105"/>
      <w:r w:rsidRPr="003E1EAA">
        <w:rPr>
          <w:rFonts w:ascii="Arial" w:eastAsia="Microsoft YaHei" w:hAnsi="Arial" w:cs="Arial"/>
          <w:sz w:val="20"/>
          <w:szCs w:val="20"/>
        </w:rPr>
        <w:t>Catalogue</w:t>
      </w:r>
      <w:proofErr w:type="spellEnd"/>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and Data. The former holds the input parameters used for that specific model run.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E1EAA">
        <w:rPr>
          <w:rFonts w:ascii="Times New Roman" w:eastAsia="Microsoft YaHei" w:hAnsi="Times New Roman" w:cs="Times New Roman"/>
        </w:rPr>
        <w:t>stuct</w:t>
      </w:r>
      <w:proofErr w:type="spellEnd"/>
      <w:r w:rsidRPr="003E1EAA">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w:t>
      </w:r>
      <w:proofErr w:type="spellStart"/>
      <w:r w:rsidRPr="003E1EAA">
        <w:rPr>
          <w:rFonts w:ascii="Times New Roman" w:eastAsia="Microsoft YaHei" w:hAnsi="Times New Roman" w:cs="Times New Roman"/>
          <w:i/>
          <w:iCs/>
        </w:rPr>
        <w:t>dstable</w:t>
      </w:r>
      <w:proofErr w:type="spellEnd"/>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06" w:name="_Hlk158306562"/>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w:t>
      </w:r>
      <w:proofErr w:type="spellEnd"/>
    </w:p>
    <w:bookmarkEnd w:id="106"/>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).Data.&lt;</w:t>
      </w:r>
      <w:proofErr w:type="spellStart"/>
      <w:r w:rsidRPr="003E1EAA">
        <w:rPr>
          <w:rFonts w:ascii="Arial" w:eastAsia="Microsoft YaHei" w:hAnsi="Arial" w:cs="Arial"/>
          <w:sz w:val="20"/>
          <w:szCs w:val="20"/>
        </w:rPr>
        <w:t>ModelSpecificName</w:t>
      </w:r>
      <w:proofErr w:type="spellEnd"/>
      <w:r w:rsidRPr="003E1EAA">
        <w:rPr>
          <w:rFonts w:ascii="Arial" w:eastAsia="Microsoft YaHei" w:hAnsi="Arial" w:cs="Arial"/>
          <w:sz w:val="20"/>
          <w:szCs w:val="20"/>
        </w:rPr>
        <w:t>&gt;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Data.Dataset.DataTable</w:t>
      </w:r>
      <w:proofErr w:type="spellEnd"/>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The result can be assigned to new variables as required. Note that when assigning </w:t>
      </w:r>
      <w:proofErr w:type="spellStart"/>
      <w:r w:rsidRPr="003E1EAA">
        <w:rPr>
          <w:rFonts w:ascii="Times New Roman" w:eastAsia="Microsoft YaHei" w:hAnsi="Times New Roman" w:cs="Times New Roman"/>
          <w:i/>
          <w:iCs/>
        </w:rPr>
        <w:t>dstables</w:t>
      </w:r>
      <w:proofErr w:type="spellEnd"/>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07" w:name="_Ref506901850"/>
      <w:bookmarkStart w:id="108" w:name="_Toc158307237"/>
      <w:r>
        <w:lastRenderedPageBreak/>
        <w:t>Supporting Information</w:t>
      </w:r>
      <w:bookmarkEnd w:id="107"/>
      <w:bookmarkEnd w:id="108"/>
    </w:p>
    <w:p w14:paraId="3CEA4BDA" w14:textId="71721A26" w:rsidR="003E023D" w:rsidRPr="003E023D" w:rsidRDefault="003E023D" w:rsidP="003E023D">
      <w:r w:rsidRPr="003E023D">
        <w:t xml:space="preserve">This section provides some background on the methods used in the quality control of data and the models included within </w:t>
      </w:r>
      <w:fldSimple w:instr=" FILLIN  &quot;Model name?&quot;  \* MERGEFORMAT ">
        <w:r w:rsidR="009A2557">
          <w:t>WaveRayModel</w:t>
        </w:r>
      </w:fldSimple>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B12F30"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09" w:name="_Ref462173589"/>
      <w:bookmarkStart w:id="110" w:name="_Toc531673946"/>
      <w:bookmarkStart w:id="111" w:name="_Toc121849925"/>
      <w:bookmarkStart w:id="112" w:name="_Toc158307238"/>
      <w:r w:rsidRPr="00563B31">
        <w:t>Quality Checks</w:t>
      </w:r>
      <w:bookmarkEnd w:id="109"/>
      <w:bookmarkEnd w:id="110"/>
      <w:bookmarkEnd w:id="111"/>
      <w:bookmarkEnd w:id="112"/>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13" w:name="_Toc121849926"/>
      <w:bookmarkStart w:id="114" w:name="_Toc158307239"/>
      <w:r w:rsidRPr="003E023D">
        <w:t>Waves</w:t>
      </w:r>
      <w:bookmarkEnd w:id="113"/>
      <w:bookmarkEnd w:id="114"/>
    </w:p>
    <w:p w14:paraId="72DD886B" w14:textId="77777777" w:rsidR="003E023D" w:rsidRPr="003E023D" w:rsidRDefault="003E023D" w:rsidP="003E023D">
      <w:r w:rsidRPr="003E023D">
        <w:t xml:space="preserve">The CCO checks for Hs, </w:t>
      </w:r>
      <w:proofErr w:type="spellStart"/>
      <w:r w:rsidRPr="003E023D">
        <w:t>Tz</w:t>
      </w:r>
      <w:proofErr w:type="spellEnd"/>
      <w:r w:rsidRPr="003E023D">
        <w:t xml:space="preserve"> and </w:t>
      </w:r>
      <w:proofErr w:type="spellStart"/>
      <w:r w:rsidRPr="003E023D">
        <w:t>Tp</w:t>
      </w:r>
      <w:proofErr w:type="spellEnd"/>
      <w:r w:rsidRPr="003E023D">
        <w:t xml:space="preserve">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w:t>
      </w:r>
      <w:proofErr w:type="spellStart"/>
      <w:r w:rsidRPr="003E023D">
        <w:t>Tz</w:t>
      </w:r>
      <w:proofErr w:type="spellEnd"/>
      <w:r w:rsidRPr="003E023D">
        <w:t xml:space="preserve"> fail, so all data fail</w:t>
      </w:r>
    </w:p>
    <w:p w14:paraId="6CAD4424" w14:textId="77777777" w:rsidR="003E023D" w:rsidRPr="003E023D" w:rsidRDefault="003E023D" w:rsidP="003E023D">
      <w:pPr>
        <w:spacing w:after="0"/>
      </w:pPr>
      <w:r w:rsidRPr="003E023D">
        <w:t xml:space="preserve">            Flag = 2 - </w:t>
      </w:r>
      <w:proofErr w:type="spellStart"/>
      <w:r w:rsidRPr="003E023D">
        <w:t>Tp</w:t>
      </w:r>
      <w:proofErr w:type="spellEnd"/>
      <w:r w:rsidRPr="003E023D">
        <w:t xml:space="preserve">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w:t>
      </w:r>
      <w:proofErr w:type="spellStart"/>
      <w:r w:rsidRPr="003E023D">
        <w:t>Tp</w:t>
      </w:r>
      <w:proofErr w:type="spellEnd"/>
      <w:r w:rsidRPr="003E023D">
        <w:t xml:space="preserve">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w:t>
      </w:r>
      <w:proofErr w:type="spellStart"/>
      <w:r w:rsidRPr="003E023D">
        <w:t>NaN</w:t>
      </w:r>
      <w:proofErr w:type="spellEnd"/>
      <w:r w:rsidRPr="003E023D">
        <w:t>)</w:t>
      </w:r>
    </w:p>
    <w:p w14:paraId="44593C63" w14:textId="77777777" w:rsidR="003E023D" w:rsidRPr="003E023D" w:rsidRDefault="003E023D" w:rsidP="003E023D">
      <w:r w:rsidRPr="003E023D">
        <w:t xml:space="preserve">If any of flags 1-4 are set, the data are changed to </w:t>
      </w:r>
      <w:proofErr w:type="spellStart"/>
      <w:r w:rsidRPr="003E023D">
        <w:t>NaN</w:t>
      </w:r>
      <w:proofErr w:type="spellEnd"/>
      <w:r w:rsidRPr="003E023D">
        <w:t xml:space="preserve">. In addition, the following checks are performed and again data that fail are set to </w:t>
      </w:r>
      <w:proofErr w:type="spellStart"/>
      <w:r w:rsidRPr="003E023D">
        <w:t>NaN</w:t>
      </w:r>
      <w:proofErr w:type="spellEnd"/>
      <w:r w:rsidRPr="003E023D">
        <w:t>:</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xml:space="preserve">~ Hs &lt; </w:t>
      </w:r>
      <w:proofErr w:type="spellStart"/>
      <w:r w:rsidRPr="003E023D">
        <w:t>Hmax</w:t>
      </w:r>
      <w:proofErr w:type="spellEnd"/>
    </w:p>
    <w:p w14:paraId="03872DB7" w14:textId="77777777" w:rsidR="003E023D" w:rsidRPr="003E023D" w:rsidRDefault="003E023D" w:rsidP="003E023D">
      <w:r w:rsidRPr="003E023D">
        <w:t>~ Hs-</w:t>
      </w:r>
      <w:proofErr w:type="spellStart"/>
      <w:r w:rsidRPr="003E023D">
        <w:t>Tz</w:t>
      </w:r>
      <w:proofErr w:type="spellEnd"/>
      <w:r w:rsidRPr="003E023D">
        <w:t xml:space="preserve"> steepness  &lt;  1/7   (using deep water steepness)</w:t>
      </w:r>
    </w:p>
    <w:p w14:paraId="73F18192" w14:textId="77777777" w:rsidR="003E023D" w:rsidRPr="003E023D" w:rsidRDefault="003E023D" w:rsidP="003E023D">
      <w:r w:rsidRPr="003E023D">
        <w:t xml:space="preserve">~ </w:t>
      </w:r>
      <w:proofErr w:type="spellStart"/>
      <w:r w:rsidRPr="003E023D">
        <w:t>Hmax-Tp</w:t>
      </w:r>
      <w:proofErr w:type="spellEnd"/>
      <w:r w:rsidRPr="003E023D">
        <w:t xml:space="preserve"> steepness  &lt;  1/7 (ditto)</w:t>
      </w:r>
    </w:p>
    <w:p w14:paraId="1304B1CE" w14:textId="77777777" w:rsidR="003E023D" w:rsidRPr="003E023D" w:rsidRDefault="003E023D" w:rsidP="003E023D">
      <w:r w:rsidRPr="003E023D">
        <w:t xml:space="preserve">~ </w:t>
      </w:r>
      <w:proofErr w:type="spellStart"/>
      <w:r w:rsidRPr="003E023D">
        <w:t>Tp</w:t>
      </w:r>
      <w:proofErr w:type="spellEnd"/>
      <w:r w:rsidRPr="003E023D">
        <w:t xml:space="preserve">  &lt;  </w:t>
      </w:r>
      <w:proofErr w:type="spellStart"/>
      <w:r w:rsidRPr="003E023D">
        <w:t>MaxTp</w:t>
      </w:r>
      <w:proofErr w:type="spellEnd"/>
      <w:r w:rsidRPr="003E023D">
        <w:t xml:space="preserve">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15" w:name="_Toc121849927"/>
      <w:bookmarkStart w:id="116" w:name="_Toc158307240"/>
      <w:r w:rsidRPr="003E023D">
        <w:t>Water levels</w:t>
      </w:r>
      <w:bookmarkEnd w:id="115"/>
      <w:bookmarkEnd w:id="116"/>
    </w:p>
    <w:p w14:paraId="699DE792" w14:textId="77777777" w:rsidR="003E023D" w:rsidRPr="003E023D" w:rsidRDefault="003E023D" w:rsidP="003E023D">
      <w:r w:rsidRPr="003E023D">
        <w:t xml:space="preserve">Some BODC file formats have an error flag for bad data. This is written as a 9 when the timeseries is loaded. Running the Data QC for water levels sets data values with a 9 flag to </w:t>
      </w:r>
      <w:proofErr w:type="spellStart"/>
      <w:r w:rsidRPr="003E023D">
        <w:t>NaNs</w:t>
      </w:r>
      <w:proofErr w:type="spellEnd"/>
      <w:r w:rsidRPr="003E023D">
        <w:t xml:space="preserve">. In addition, a time series plot is generated and the user is prompted to define minimum and maximum values. Values outside this range are assigned </w:t>
      </w:r>
      <w:proofErr w:type="spellStart"/>
      <w:r w:rsidRPr="003E023D">
        <w:t>NaN</w:t>
      </w:r>
      <w:proofErr w:type="spellEnd"/>
      <w:r w:rsidRPr="003E023D">
        <w:t xml:space="preserve"> values.</w:t>
      </w:r>
    </w:p>
    <w:p w14:paraId="69C9CB0A" w14:textId="77777777" w:rsidR="003E023D" w:rsidRPr="003E023D" w:rsidRDefault="003E023D" w:rsidP="003E023D">
      <w:r w:rsidRPr="003E023D">
        <w:t xml:space="preserve">For CCO tidal data the flags used are loaded with the data. The flags are used in the Data QC tool to remove suspect data. Flags 3, 4, 8 and 9 are set to </w:t>
      </w:r>
      <w:proofErr w:type="spellStart"/>
      <w:r w:rsidRPr="003E023D">
        <w:t>NaN</w:t>
      </w:r>
      <w:proofErr w:type="spellEnd"/>
      <w:r w:rsidRPr="003E023D">
        <w:t xml:space="preserve">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17" w:name="_Ref132391617"/>
      <w:bookmarkStart w:id="118" w:name="_Toc158307241"/>
      <w:r>
        <w:lastRenderedPageBreak/>
        <w:t>Grid and Mesh options</w:t>
      </w:r>
      <w:bookmarkEnd w:id="117"/>
      <w:bookmarkEnd w:id="118"/>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4D556A75"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r w:rsidR="00B12F30">
        <w:t>WaveRayModel</w:t>
      </w:r>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5"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B12F30">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B12F30">
        <w:t>3.5</w:t>
      </w:r>
      <w:r w:rsidR="00F748E8">
        <w:fldChar w:fldCharType="end"/>
      </w:r>
      <w:r w:rsidR="00F748E8">
        <w:t>).</w:t>
      </w:r>
    </w:p>
    <w:p w14:paraId="6CBE9839" w14:textId="017F2870"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B12F30">
        <w:t>Appendix D – Mesh parameters</w:t>
      </w:r>
      <w:r>
        <w:fldChar w:fldCharType="end"/>
      </w:r>
      <w:r>
        <w:t>.</w:t>
      </w:r>
      <w:r w:rsidR="001545E4">
        <w:t xml:space="preserve"> The mesh2d functions are called from the </w:t>
      </w:r>
      <w:proofErr w:type="spellStart"/>
      <w:r w:rsidR="001545E4">
        <w:t>WRM_Mesh</w:t>
      </w:r>
      <w:proofErr w:type="spellEnd"/>
      <w:r w:rsidR="001545E4">
        <w:t xml:space="preserve"> class and specifically in the get_mesh2d method. Some properties such as ‘kind’ and ‘</w:t>
      </w:r>
      <w:proofErr w:type="spellStart"/>
      <w:r w:rsidR="001545E4">
        <w:t>disp</w:t>
      </w:r>
      <w:proofErr w:type="spellEnd"/>
      <w:r w:rsidR="001545E4">
        <w:t>’ are hard coded to ‘</w:t>
      </w:r>
      <w:proofErr w:type="spellStart"/>
      <w:r w:rsidR="001545E4">
        <w:t>delfront</w:t>
      </w:r>
      <w:proofErr w:type="spellEnd"/>
      <w:r w:rsidR="001545E4">
        <w:t xml:space="preserve">’ and ‘inf’ respectively. Using </w:t>
      </w:r>
      <w:proofErr w:type="spellStart"/>
      <w:r w:rsidR="001545E4">
        <w:t>delfront</w:t>
      </w:r>
      <w:proofErr w:type="spellEnd"/>
      <w:r w:rsidR="001545E4">
        <w:t xml:space="preserve"> generates slightly more optimal meshes than the ‘</w:t>
      </w:r>
      <w:proofErr w:type="spellStart"/>
      <w:r w:rsidR="001545E4">
        <w:t>delaunay</w:t>
      </w:r>
      <w:proofErr w:type="spellEnd"/>
      <w:r w:rsidR="001545E4">
        <w:t xml:space="preserve">’ alternative and </w:t>
      </w:r>
      <w:proofErr w:type="spellStart"/>
      <w:r w:rsidR="001545E4">
        <w:t>disp</w:t>
      </w:r>
      <w:proofErr w:type="spellEnd"/>
      <w:r w:rsidR="001545E4">
        <w:t xml:space="preserve">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 xml:space="preserve">Upper shore level, </w:t>
      </w:r>
      <w:proofErr w:type="spellStart"/>
      <w:r>
        <w:t>zhw</w:t>
      </w:r>
      <w:proofErr w:type="spellEnd"/>
      <w:r>
        <w:t>, defines the elevation used to extract the shore boundary from the existing grid</w:t>
      </w:r>
    </w:p>
    <w:p w14:paraId="0CD89B06" w14:textId="06096304" w:rsidR="001545E4" w:rsidRDefault="001545E4" w:rsidP="001545E4">
      <w:r>
        <w:t xml:space="preserve">Shore mesh size, </w:t>
      </w:r>
      <w:proofErr w:type="spellStart"/>
      <w:r>
        <w:t>minshore</w:t>
      </w:r>
      <w:proofErr w:type="spellEnd"/>
      <w:r>
        <w:t>, defines the spacing of point sampling along the shoreline</w:t>
      </w:r>
    </w:p>
    <w:p w14:paraId="6CBFEB0D" w14:textId="3ECCF24F" w:rsidR="001545E4" w:rsidRDefault="001545E4" w:rsidP="001545E4">
      <w:r>
        <w:t xml:space="preserve">Boundary mesh size, </w:t>
      </w:r>
      <w:proofErr w:type="spellStart"/>
      <w:r>
        <w:t>minbound</w:t>
      </w:r>
      <w:proofErr w:type="spellEnd"/>
      <w:r>
        <w:t>, defines the spacing of point sampling long the open boundary</w:t>
      </w:r>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xml:space="preserve">, </w:t>
      </w:r>
      <w:proofErr w:type="spellStart"/>
      <w:r w:rsidR="00E5106A">
        <w:t>dhdx</w:t>
      </w:r>
      <w:proofErr w:type="spellEnd"/>
      <w:r w:rsidR="00E5106A">
        <w:t>, adjusts mesh size across domain and boundaries (more influence on mesh size)</w:t>
      </w:r>
    </w:p>
    <w:p w14:paraId="6FB7CD1C" w14:textId="58F383CE" w:rsidR="001545E4" w:rsidRDefault="001545E4" w:rsidP="001545E4">
      <w:r>
        <w:t>Edge-Element length threshold</w:t>
      </w:r>
      <w:r w:rsidR="00E5106A">
        <w:t>, siz1, refines the edge size along the boundary</w:t>
      </w:r>
    </w:p>
    <w:p w14:paraId="693A0663" w14:textId="1431B087" w:rsidR="001545E4" w:rsidRDefault="001545E4" w:rsidP="001545E4">
      <w:proofErr w:type="spellStart"/>
      <w:r>
        <w:t>Tria</w:t>
      </w:r>
      <w:proofErr w:type="spellEnd"/>
      <w:r>
        <w:t>-Element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19" w:name="_Ref462737628"/>
      <w:bookmarkStart w:id="120" w:name="_Ref462742833"/>
      <w:bookmarkStart w:id="121" w:name="_Toc531673947"/>
      <w:bookmarkStart w:id="122" w:name="_Toc121849928"/>
      <w:bookmarkStart w:id="123" w:name="_Toc158307242"/>
      <w:r w:rsidRPr="003E023D">
        <w:t>Nearshore waves</w:t>
      </w:r>
      <w:bookmarkEnd w:id="119"/>
      <w:bookmarkEnd w:id="120"/>
      <w:bookmarkEnd w:id="121"/>
      <w:bookmarkEnd w:id="122"/>
      <w:bookmarkEnd w:id="123"/>
    </w:p>
    <w:p w14:paraId="07EB598C" w14:textId="5F561C4D" w:rsidR="003D2133" w:rsidRDefault="003D2133">
      <w:pPr>
        <w:spacing w:after="160"/>
      </w:pPr>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5pt" o:ole="">
            <v:imagedata r:id="rId56" o:title=""/>
          </v:shape>
          <o:OLEObject Type="Embed" ProgID="Equation.DSMT4" ShapeID="_x0000_i1025" DrawAspect="Content" ObjectID="_1807636544" r:id="rId57"/>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5pt;height:36pt" o:ole="">
            <v:imagedata r:id="rId58" o:title=""/>
          </v:shape>
          <o:OLEObject Type="Embed" ProgID="Equation.DSMT4" ShapeID="_x0000_i1026" DrawAspect="Content" ObjectID="_1807636545" r:id="rId59"/>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3B86C5CF"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B12F30">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5pt;height:36.5pt" o:ole="">
            <v:imagedata r:id="rId60" o:title=""/>
          </v:shape>
          <o:OLEObject Type="Embed" ProgID="Equation.DSMT4" ShapeID="_x0000_i1027" DrawAspect="Content" ObjectID="_1807636546" r:id="rId61"/>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34A3200A"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B12F30">
        <w:t>4.3.2</w:t>
      </w:r>
      <w:r w:rsidR="00DC4668">
        <w:fldChar w:fldCharType="end"/>
      </w:r>
      <w:r w:rsidR="00DC4668">
        <w:t>)</w:t>
      </w:r>
      <w:r w:rsidRPr="003D2133">
        <w:t>.</w:t>
      </w:r>
    </w:p>
    <w:p w14:paraId="306B5412" w14:textId="5C8B4F3D"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B12F30">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B12F30">
        <w:t>4.3.4</w:t>
      </w:r>
      <w:r w:rsidR="00537F01">
        <w:fldChar w:fldCharType="end"/>
      </w:r>
      <w:r w:rsidR="00537F01">
        <w:t>.</w:t>
      </w:r>
    </w:p>
    <w:p w14:paraId="2C573EE7" w14:textId="5D955512"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 xml:space="preserve">that need to be run. However, the range and interval </w:t>
      </w:r>
      <w:proofErr w:type="gramStart"/>
      <w:r>
        <w:t>needs</w:t>
      </w:r>
      <w:proofErr w:type="gramEnd"/>
      <w:r>
        <w:t xml:space="preserve">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24" w:name="_Ref128060061"/>
      <w:bookmarkStart w:id="125" w:name="_Toc158307243"/>
      <w:r>
        <w:t>Ray tracing</w:t>
      </w:r>
      <w:bookmarkEnd w:id="124"/>
      <w:bookmarkEnd w:id="125"/>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The following summarises the key components used to implement the ray tracing in the WaveRayModel.</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5pt;height:15pt" o:ole="">
            <v:imagedata r:id="rId62" o:title=""/>
          </v:shape>
          <o:OLEObject Type="Embed" ProgID="Equation.DSMT4" ShapeID="_x0000_i1028" DrawAspect="Content" ObjectID="_1807636547" r:id="rId63"/>
        </w:object>
      </w:r>
      <w:r w:rsidRPr="00491D3D">
        <w:t> </w:t>
      </w:r>
      <w:r w:rsidR="00B6618F" w:rsidRPr="00B6618F">
        <w:rPr>
          <w:position w:val="-24"/>
        </w:rPr>
        <w:object w:dxaOrig="1380" w:dyaOrig="620" w14:anchorId="6DA2692F">
          <v:shape id="_x0000_i1029" type="#_x0000_t75" style="width:67pt;height:31.5pt" o:ole="">
            <v:imagedata r:id="rId64" o:title=""/>
          </v:shape>
          <o:OLEObject Type="Embed" ProgID="Equation.DSMT4" ShapeID="_x0000_i1029" DrawAspect="Content" ObjectID="_1807636548" r:id="rId65"/>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5pt;height:40.5pt" o:ole="">
            <v:imagedata r:id="rId66" o:title=""/>
          </v:shape>
          <o:OLEObject Type="Embed" ProgID="Equation.DSMT4" ShapeID="_x0000_i1030" DrawAspect="Content" ObjectID="_1807636549" r:id="rId67"/>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proofErr w:type="spellStart"/>
      <w:r w:rsidRPr="00491D3D">
        <w:rPr>
          <w:b/>
          <w:bCs/>
          <w:i/>
          <w:iCs/>
        </w:rPr>
        <w:t>r</w:t>
      </w:r>
      <w:r w:rsidRPr="00491D3D">
        <w:rPr>
          <w:i/>
          <w:iCs/>
          <w:vertAlign w:val="subscript"/>
        </w:rPr>
        <w:t>a</w:t>
      </w:r>
      <w:proofErr w:type="spellEnd"/>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direction</w:t>
      </w:r>
    </w:p>
    <w:p w14:paraId="02D1C346" w14:textId="77777777" w:rsidR="00491D3D" w:rsidRPr="00491D3D" w:rsidRDefault="00491D3D" w:rsidP="00B6618F">
      <w:pPr>
        <w:ind w:left="720"/>
      </w:pPr>
      <w:r w:rsidRPr="00491D3D">
        <w:t xml:space="preserve">c is the wave celerity and </w:t>
      </w:r>
      <w:proofErr w:type="spellStart"/>
      <w:r w:rsidRPr="00491D3D">
        <w:t>Ñc</w:t>
      </w:r>
      <w:proofErr w:type="spellEnd"/>
      <w:r w:rsidRPr="00491D3D">
        <w:t xml:space="preserve">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w:t>
      </w:r>
      <w:proofErr w:type="spellStart"/>
      <w:r w:rsidRPr="00491D3D">
        <w:t>b</w:t>
      </w:r>
      <w:r w:rsidRPr="00491D3D">
        <w:rPr>
          <w:b/>
          <w:bCs/>
        </w:rPr>
        <w:t>T</w:t>
      </w:r>
      <w:proofErr w:type="spellEnd"/>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2pt;height:31.5pt" o:ole="">
            <v:imagedata r:id="rId68" o:title=""/>
          </v:shape>
          <o:OLEObject Type="Embed" ProgID="Equation.DSMT4" ShapeID="_x0000_i1031" DrawAspect="Content" ObjectID="_1807636550" r:id="rId69"/>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proofErr w:type="spellStart"/>
      <w:r w:rsidRPr="00491D3D">
        <w:rPr>
          <w:b/>
          <w:bCs/>
          <w:i/>
          <w:iCs/>
        </w:rPr>
        <w:t>r</w:t>
      </w:r>
      <w:r w:rsidRPr="00491D3D">
        <w:rPr>
          <w:i/>
          <w:iCs/>
          <w:vertAlign w:val="subscript"/>
        </w:rPr>
        <w:t>a</w:t>
      </w:r>
      <w:proofErr w:type="spellEnd"/>
      <w:r w:rsidRPr="00491D3D">
        <w:t xml:space="preserve">, then the centre of the arc is at </w:t>
      </w:r>
      <w:proofErr w:type="spellStart"/>
      <w:r w:rsidRPr="00491D3D">
        <w:rPr>
          <w:b/>
          <w:bCs/>
          <w:i/>
          <w:iCs/>
        </w:rPr>
        <w:t>r</w:t>
      </w:r>
      <w:r w:rsidRPr="00491D3D">
        <w:rPr>
          <w:i/>
          <w:iCs/>
          <w:vertAlign w:val="subscript"/>
        </w:rPr>
        <w:t>c</w:t>
      </w:r>
      <w:proofErr w:type="spellEnd"/>
      <w:r w:rsidRPr="00491D3D">
        <w:rPr>
          <w:i/>
          <w:iCs/>
        </w:rPr>
        <w:t xml:space="preserve"> = </w:t>
      </w:r>
      <w:proofErr w:type="spellStart"/>
      <w:r w:rsidRPr="00491D3D">
        <w:rPr>
          <w:b/>
          <w:bCs/>
          <w:i/>
          <w:iCs/>
        </w:rPr>
        <w:t>r</w:t>
      </w:r>
      <w:r w:rsidRPr="00491D3D">
        <w:rPr>
          <w:i/>
          <w:iCs/>
          <w:vertAlign w:val="subscript"/>
        </w:rPr>
        <w:t>a</w:t>
      </w:r>
      <w:r w:rsidRPr="00491D3D">
        <w:rPr>
          <w:i/>
          <w:iCs/>
        </w:rPr>
        <w:t>+R</w:t>
      </w:r>
      <w:r w:rsidRPr="00491D3D">
        <w:rPr>
          <w:b/>
          <w:bCs/>
        </w:rPr>
        <w:t>N</w:t>
      </w:r>
      <w:proofErr w:type="spellEnd"/>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26" w:name="_Ref128060019"/>
      <w:bookmarkStart w:id="127" w:name="_Toc158307244"/>
      <w:r>
        <w:t>Spectral transfer</w:t>
      </w:r>
      <w:bookmarkEnd w:id="126"/>
      <w:bookmarkEnd w:id="127"/>
    </w:p>
    <w:p w14:paraId="58FA78D3" w14:textId="77777777" w:rsidR="00DC4668" w:rsidRPr="003D2133" w:rsidRDefault="00DC4668" w:rsidP="00DC4668">
      <w:pPr>
        <w:spacing w:after="160"/>
      </w:pPr>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4pt;height:47pt" o:ole="">
            <v:imagedata r:id="rId70" o:title=""/>
          </v:shape>
          <o:OLEObject Type="Embed" ProgID="Equation.DSMT4" ShapeID="_x0000_i1032" DrawAspect="Content" ObjectID="_1807636551" r:id="rId71"/>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9pt;height:45.5pt" o:ole="">
            <v:imagedata r:id="rId72" o:title=""/>
          </v:shape>
          <o:OLEObject Type="Embed" ProgID="Equation.DSMT4" ShapeID="_x0000_i1033" DrawAspect="Content" ObjectID="_1807636552"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5pt;height:47pt" o:ole="">
            <v:imagedata r:id="rId74" o:title=""/>
          </v:shape>
          <o:OLEObject Type="Embed" ProgID="Equation.DSMT4" ShapeID="_x0000_i1034" DrawAspect="Content" ObjectID="_1807636553" r:id="rId75"/>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28" w:name="_Hlk128062567"/>
      <w:r w:rsidR="00E01FDA" w:rsidRPr="00C231E3">
        <w:rPr>
          <w:position w:val="-10"/>
        </w:rPr>
        <w:object w:dxaOrig="240" w:dyaOrig="360" w14:anchorId="1CE84BE0">
          <v:shape id="_x0000_i1035" type="#_x0000_t75" style="width:10.5pt;height:15pt" o:ole="">
            <v:imagedata r:id="rId76" o:title=""/>
          </v:shape>
          <o:OLEObject Type="Embed" ProgID="Equation.DSMT4" ShapeID="_x0000_i1035" DrawAspect="Content" ObjectID="_1807636554" r:id="rId77"/>
        </w:object>
      </w:r>
      <w:bookmarkEnd w:id="128"/>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The following our save in the output table:</w:t>
      </w:r>
    </w:p>
    <w:p w14:paraId="73A0CB6D" w14:textId="11E9B1DB" w:rsidR="00E01FDA" w:rsidRDefault="00E01FDA" w:rsidP="0044080A">
      <w:pPr>
        <w:ind w:left="720"/>
      </w:pPr>
      <w:r>
        <w:t xml:space="preserve">Inshore wave height: </w:t>
      </w:r>
      <w:proofErr w:type="spellStart"/>
      <w:r w:rsidRPr="008C12F7">
        <w:rPr>
          <w:i/>
          <w:iCs/>
          <w:sz w:val="24"/>
          <w:szCs w:val="24"/>
        </w:rPr>
        <w:t>H</w:t>
      </w:r>
      <w:r w:rsidRPr="008C12F7">
        <w:rPr>
          <w:i/>
          <w:iCs/>
          <w:sz w:val="24"/>
          <w:szCs w:val="24"/>
          <w:vertAlign w:val="subscript"/>
        </w:rPr>
        <w:t>si</w:t>
      </w:r>
      <w:proofErr w:type="spellEnd"/>
      <w:r w:rsidRPr="008C12F7">
        <w:rPr>
          <w:i/>
          <w:iCs/>
          <w:sz w:val="24"/>
          <w:szCs w:val="24"/>
        </w:rPr>
        <w:t xml:space="preserve"> = </w:t>
      </w:r>
      <w:proofErr w:type="spellStart"/>
      <w:r w:rsidRPr="008C12F7">
        <w:rPr>
          <w:i/>
          <w:iCs/>
          <w:sz w:val="24"/>
          <w:szCs w:val="24"/>
        </w:rPr>
        <w:t>k</w:t>
      </w:r>
      <w:r w:rsidRPr="008C12F7">
        <w:rPr>
          <w:i/>
          <w:iCs/>
          <w:sz w:val="24"/>
          <w:szCs w:val="24"/>
          <w:vertAlign w:val="subscript"/>
        </w:rPr>
        <w:t>w</w:t>
      </w:r>
      <w:r w:rsidRPr="008C12F7">
        <w:rPr>
          <w:i/>
          <w:iCs/>
          <w:sz w:val="24"/>
          <w:szCs w:val="24"/>
        </w:rPr>
        <w:t>.H</w:t>
      </w:r>
      <w:r w:rsidRPr="008C12F7">
        <w:rPr>
          <w:i/>
          <w:iCs/>
          <w:sz w:val="24"/>
          <w:szCs w:val="24"/>
          <w:vertAlign w:val="subscript"/>
        </w:rPr>
        <w:t>so</w:t>
      </w:r>
      <w:proofErr w:type="spellEnd"/>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5pt;height:15pt" o:ole="">
            <v:imagedata r:id="rId76" o:title=""/>
          </v:shape>
          <o:OLEObject Type="Embed" ProgID="Equation.DSMT4" ShapeID="_x0000_i1036" DrawAspect="Content" ObjectID="_1807636555" r:id="rId78"/>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proofErr w:type="spellStart"/>
      <w:r w:rsidR="008C12F7" w:rsidRPr="008C12F7">
        <w:rPr>
          <w:i/>
          <w:iCs/>
          <w:sz w:val="24"/>
          <w:szCs w:val="24"/>
        </w:rPr>
        <w:t>k</w:t>
      </w:r>
      <w:r w:rsidR="008C12F7" w:rsidRPr="008C12F7">
        <w:rPr>
          <w:i/>
          <w:iCs/>
          <w:sz w:val="24"/>
          <w:szCs w:val="24"/>
          <w:vertAlign w:val="subscript"/>
        </w:rPr>
        <w:t>tp</w:t>
      </w:r>
      <w:proofErr w:type="spellEnd"/>
      <w:r w:rsidR="008C12F7" w:rsidRPr="008C12F7">
        <w:rPr>
          <w:i/>
          <w:iCs/>
          <w:sz w:val="24"/>
          <w:szCs w:val="24"/>
        </w:rPr>
        <w:t xml:space="preserve"> = </w:t>
      </w:r>
      <w:proofErr w:type="spellStart"/>
      <w:r w:rsidR="008C12F7" w:rsidRPr="008C12F7">
        <w:rPr>
          <w:i/>
          <w:iCs/>
          <w:sz w:val="24"/>
          <w:szCs w:val="24"/>
        </w:rPr>
        <w:t>T</w:t>
      </w:r>
      <w:r w:rsidR="008C12F7" w:rsidRPr="008C12F7">
        <w:rPr>
          <w:i/>
          <w:iCs/>
          <w:sz w:val="24"/>
          <w:szCs w:val="24"/>
          <w:vertAlign w:val="subscript"/>
        </w:rPr>
        <w:t>pi</w:t>
      </w:r>
      <w:proofErr w:type="spellEnd"/>
      <w:r w:rsidR="008C12F7" w:rsidRPr="008C12F7">
        <w:rPr>
          <w:i/>
          <w:iCs/>
          <w:sz w:val="24"/>
          <w:szCs w:val="24"/>
        </w:rPr>
        <w:t>/</w:t>
      </w:r>
      <w:proofErr w:type="spellStart"/>
      <w:r w:rsidR="008C12F7" w:rsidRPr="008C12F7">
        <w:rPr>
          <w:i/>
          <w:iCs/>
          <w:sz w:val="24"/>
          <w:szCs w:val="24"/>
        </w:rPr>
        <w:t>T</w:t>
      </w:r>
      <w:r w:rsidR="008C12F7" w:rsidRPr="008C12F7">
        <w:rPr>
          <w:i/>
          <w:iCs/>
          <w:sz w:val="24"/>
          <w:szCs w:val="24"/>
          <w:vertAlign w:val="subscript"/>
        </w:rPr>
        <w:t>po</w:t>
      </w:r>
      <w:proofErr w:type="spellEnd"/>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5pt;height:20.5pt" o:ole="">
            <v:imagedata r:id="rId79" o:title=""/>
          </v:shape>
          <o:OLEObject Type="Embed" ProgID="Equation.DSMT4" ShapeID="_x0000_i1037" DrawAspect="Content" ObjectID="_1807636556" r:id="rId80"/>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29" w:name="_Ref128059458"/>
      <w:bookmarkStart w:id="130" w:name="_Toc158307245"/>
      <w:r>
        <w:t>Wave spectra</w:t>
      </w:r>
      <w:bookmarkEnd w:id="129"/>
      <w:bookmarkEnd w:id="130"/>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proofErr w:type="spellStart"/>
      <w:r w:rsidR="006C42BF" w:rsidRPr="006C42BF">
        <w:t>Bretschneider</w:t>
      </w:r>
      <w:proofErr w:type="spellEnd"/>
      <w:r w:rsidR="006C42BF" w:rsidRPr="006C42BF">
        <w:t xml:space="preserve"> open ocean, Pierson-Moskowitz fully developed, </w:t>
      </w:r>
      <w:bookmarkStart w:id="131" w:name="_Hlk128061941"/>
      <w:r w:rsidR="006C42BF" w:rsidRPr="006C42BF">
        <w:t xml:space="preserve">JONSWAP fetch limited, </w:t>
      </w:r>
      <w:bookmarkEnd w:id="131"/>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proofErr w:type="spellStart"/>
      <w:r w:rsidRPr="006C42BF">
        <w:rPr>
          <w:b/>
          <w:bCs/>
        </w:rPr>
        <w:t>Bretschneider</w:t>
      </w:r>
      <w:proofErr w:type="spellEnd"/>
      <w:r w:rsidRPr="006C42BF">
        <w:rPr>
          <w:b/>
          <w:bCs/>
        </w:rPr>
        <w:t xml:space="preserve"> open ocean</w:t>
      </w:r>
    </w:p>
    <w:p w14:paraId="14407903" w14:textId="5052E886" w:rsidR="004A0F2F" w:rsidRDefault="004A0F2F" w:rsidP="003D2133">
      <w:r>
        <w:t xml:space="preserve">The </w:t>
      </w:r>
      <w:proofErr w:type="spellStart"/>
      <w:r>
        <w:t>Bretschneider</w:t>
      </w:r>
      <w:proofErr w:type="spellEnd"/>
      <w:r>
        <w:t xml:space="preserve">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5pt;height:47pt" o:ole="">
            <v:imagedata r:id="rId81" o:title=""/>
          </v:shape>
          <o:OLEObject Type="Embed" ProgID="Equation.DSMT4" ShapeID="_x0000_i1038" DrawAspect="Content" ObjectID="_1807636557" r:id="rId82"/>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proofErr w:type="spellStart"/>
      <w:r w:rsidRPr="003D2133">
        <w:rPr>
          <w:i/>
          <w:iCs/>
        </w:rPr>
        <w:t>f</w:t>
      </w:r>
      <w:r w:rsidRPr="003D2133">
        <w:rPr>
          <w:i/>
          <w:iCs/>
          <w:vertAlign w:val="subscript"/>
        </w:rPr>
        <w:t>p</w:t>
      </w:r>
      <w:proofErr w:type="spellEnd"/>
      <w:r w:rsidRPr="003D2133">
        <w:t>, is the peak frequency of the spectrum</w:t>
      </w:r>
      <w:r>
        <w:t xml:space="preserve"> (</w:t>
      </w:r>
      <w:r w:rsidRPr="004A0F2F">
        <w:rPr>
          <w:i/>
          <w:iCs/>
        </w:rPr>
        <w:t>1/</w:t>
      </w:r>
      <w:proofErr w:type="spellStart"/>
      <w:r w:rsidRPr="004A0F2F">
        <w:rPr>
          <w:i/>
          <w:iCs/>
        </w:rPr>
        <w:t>T</w:t>
      </w:r>
      <w:r w:rsidRPr="004A0F2F">
        <w:rPr>
          <w:i/>
          <w:iCs/>
          <w:vertAlign w:val="subscript"/>
        </w:rPr>
        <w:t>p</w:t>
      </w:r>
      <w:proofErr w:type="spellEnd"/>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5pt;height:51.5pt" o:ole="">
            <v:imagedata r:id="rId83" o:title=""/>
          </v:shape>
          <o:OLEObject Type="Embed" ProgID="Equation.DSMT4" ShapeID="_x0000_i1039" DrawAspect="Content" ObjectID="_1807636558" r:id="rId84"/>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5pt;height:20pt" o:ole="">
            <v:imagedata r:id="rId85" o:title=""/>
          </v:shape>
          <o:OLEObject Type="Embed" ProgID="Equation.DSMT4" ShapeID="_x0000_i1040" DrawAspect="Content" ObjectID="_1807636559" r:id="rId86"/>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5pt;height:26.5pt" o:ole="">
            <v:imagedata r:id="rId87" o:title=""/>
          </v:shape>
          <o:OLEObject Type="Embed" ProgID="Equation.DSMT4" ShapeID="_x0000_i1041" DrawAspect="Content" ObjectID="_1807636560" r:id="rId88"/>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JONSWAP fetch limited</w:t>
      </w:r>
    </w:p>
    <w:p w14:paraId="554C080D" w14:textId="2C83B8B1" w:rsidR="004D5A30" w:rsidRPr="003D2133" w:rsidRDefault="004D5A30" w:rsidP="004D5A30">
      <w:pPr>
        <w:spacing w:after="160"/>
      </w:pPr>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32"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5pt;height:92.5pt" o:ole="">
            <v:imagedata r:id="rId89" o:title=""/>
          </v:shape>
          <o:OLEObject Type="Embed" ProgID="Equation.DSMT4" ShapeID="_x0000_i1042" DrawAspect="Content" ObjectID="_1807636561" r:id="rId90"/>
        </w:object>
      </w:r>
      <w:bookmarkEnd w:id="132"/>
      <w:r w:rsidR="004D5A30" w:rsidRPr="003D2133">
        <w:tab/>
      </w:r>
      <w:r w:rsidR="004D5A30" w:rsidRPr="003D2133">
        <w:tab/>
      </w:r>
      <w:r w:rsidR="004D5A30" w:rsidRPr="003D2133">
        <w:tab/>
      </w:r>
      <w:r w:rsidR="004D5A30" w:rsidRPr="003D2133">
        <w:tab/>
        <w:t>(</w:t>
      </w:r>
      <w:r>
        <w:t>1</w:t>
      </w:r>
      <w:r w:rsidR="004D5A30" w:rsidRPr="003D2133">
        <w:t>4)</w:t>
      </w:r>
    </w:p>
    <w:p w14:paraId="5D14DCD2" w14:textId="0DABEE04"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w:t>
      </w:r>
      <w:proofErr w:type="spellStart"/>
      <w:r w:rsidRPr="003D2133">
        <w:rPr>
          <w:i/>
          <w:iCs/>
        </w:rPr>
        <w:t>f</w:t>
      </w:r>
      <w:r w:rsidRPr="003D2133">
        <w:rPr>
          <w:i/>
          <w:iCs/>
          <w:vertAlign w:val="subscript"/>
        </w:rPr>
        <w:t>p</w:t>
      </w:r>
      <w:proofErr w:type="spellEnd"/>
      <w:r w:rsidRPr="003D2133">
        <w:t xml:space="preserve"> and 0.09 when </w:t>
      </w:r>
      <w:r w:rsidRPr="003D2133">
        <w:rPr>
          <w:i/>
          <w:iCs/>
        </w:rPr>
        <w:t xml:space="preserve">f &gt; </w:t>
      </w:r>
      <w:proofErr w:type="spellStart"/>
      <w:r w:rsidRPr="003D2133">
        <w:rPr>
          <w:i/>
          <w:iCs/>
        </w:rPr>
        <w:t>f</w:t>
      </w:r>
      <w:r w:rsidRPr="003D2133">
        <w:rPr>
          <w:i/>
          <w:iCs/>
          <w:vertAlign w:val="subscript"/>
        </w:rPr>
        <w:t>p</w:t>
      </w:r>
      <w:proofErr w:type="spellEnd"/>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proofErr w:type="spellStart"/>
      <w:r w:rsidRPr="003D2133">
        <w:rPr>
          <w:i/>
          <w:iCs/>
        </w:rPr>
        <w:t>f</w:t>
      </w:r>
      <w:r w:rsidRPr="003D2133">
        <w:rPr>
          <w:i/>
          <w:iCs/>
          <w:vertAlign w:val="subscript"/>
        </w:rPr>
        <w:t>p</w:t>
      </w:r>
      <w:proofErr w:type="spellEnd"/>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 is clear that the only differences are the additional term </w:t>
      </w:r>
      <w:r w:rsidR="008840A1" w:rsidRPr="00D010A7">
        <w:rPr>
          <w:position w:val="-10"/>
        </w:rPr>
        <w:object w:dxaOrig="279" w:dyaOrig="360" w14:anchorId="01E37BC1">
          <v:shape id="_x0000_i1043" type="#_x0000_t75" style="width:15pt;height:15pt" o:ole="">
            <v:imagedata r:id="rId91" o:title=""/>
          </v:shape>
          <o:OLEObject Type="Embed" ProgID="Equation.DSMT4" ShapeID="_x0000_i1043" DrawAspect="Content" ObjectID="_1807636562" r:id="rId92"/>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pt;height:40.5pt" o:ole="">
            <v:imagedata r:id="rId93" o:title=""/>
          </v:shape>
          <o:OLEObject Type="Embed" ProgID="Equation.DSMT4" ShapeID="_x0000_i1044" DrawAspect="Content" ObjectID="_1807636563" r:id="rId94"/>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proofErr w:type="spellStart"/>
      <w:proofErr w:type="gramStart"/>
      <w:r w:rsidR="00DB3C4D" w:rsidRPr="00DB3C4D">
        <w:rPr>
          <w:rFonts w:cstheme="minorHAnsi"/>
          <w:i/>
          <w:iCs/>
          <w:lang w:val="en-US"/>
        </w:rPr>
        <w:t>S</w:t>
      </w:r>
      <w:r w:rsidRPr="00DB3C4D">
        <w:rPr>
          <w:rFonts w:cstheme="minorHAnsi"/>
          <w:i/>
          <w:iCs/>
          <w:vertAlign w:val="subscript"/>
          <w:lang w:val="en-US"/>
        </w:rPr>
        <w:t>k</w:t>
      </w:r>
      <w:proofErr w:type="spellEnd"/>
      <w:r w:rsidRPr="00DB3C4D">
        <w:rPr>
          <w:rFonts w:cstheme="minorHAnsi"/>
          <w:i/>
          <w:iCs/>
          <w:lang w:val="en-US"/>
        </w:rPr>
        <w:t>(</w:t>
      </w:r>
      <w:proofErr w:type="gramEnd"/>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4pt;height:40.5pt" o:ole="">
            <v:imagedata r:id="rId95" o:title=""/>
          </v:shape>
          <o:OLEObject Type="Embed" ProgID="Equation.DSMT4" ShapeID="_x0000_i1045" DrawAspect="Content" ObjectID="_1807636564" r:id="rId96"/>
        </w:object>
      </w:r>
      <w:r w:rsidR="003B7FB8">
        <w:rPr>
          <w:position w:val="-44"/>
        </w:rPr>
        <w:t xml:space="preserve">  </w:t>
      </w:r>
      <w:bookmarkStart w:id="133" w:name="_Hlk13580381"/>
      <w:r w:rsidR="00DB3C4D" w:rsidRPr="00247CA9">
        <w:rPr>
          <w:position w:val="-68"/>
        </w:rPr>
        <w:object w:dxaOrig="3379" w:dyaOrig="1480" w14:anchorId="7DC1D758">
          <v:shape id="_x0000_i1046" type="#_x0000_t75" style="width:169.5pt;height:1in" o:ole="">
            <v:imagedata r:id="rId97" o:title=""/>
          </v:shape>
          <o:OLEObject Type="Embed" ProgID="Equation.DSMT4" ShapeID="_x0000_i1046" DrawAspect="Content" ObjectID="_1807636565" r:id="rId98"/>
        </w:object>
      </w:r>
      <w:bookmarkEnd w:id="133"/>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pt;height:20.5pt" o:ole="">
            <v:imagedata r:id="rId99" o:title=""/>
          </v:shape>
          <o:OLEObject Type="Embed" ProgID="Equation.DSMT4" ShapeID="_x0000_i1047" DrawAspect="Content" ObjectID="_1807636566" r:id="rId100"/>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proofErr w:type="spellStart"/>
      <w:r w:rsidR="003B7FB8" w:rsidRPr="007E695A">
        <w:t>Kitaigorodskii</w:t>
      </w:r>
      <w:proofErr w:type="spellEnd"/>
      <w:r w:rsidR="003B7FB8" w:rsidRPr="007E695A">
        <w:t xml:space="preserve">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5pt;height:56.5pt" o:ole="">
            <v:imagedata r:id="rId101" o:title=""/>
          </v:shape>
          <o:OLEObject Type="Embed" ProgID="Equation.DSMT4" ShapeID="_x0000_i1048" DrawAspect="Content" ObjectID="_1807636567" r:id="rId102"/>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5pt;height:20.5pt" o:ole="">
            <v:imagedata r:id="rId103" o:title=""/>
          </v:shape>
          <o:OLEObject Type="Embed" ProgID="Equation.DSMT4" ShapeID="_x0000_i1049" DrawAspect="Content" ObjectID="_1807636568" r:id="rId104"/>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proofErr w:type="spellStart"/>
      <w:r w:rsidR="003B7FB8">
        <w:t>Donelan</w:t>
      </w:r>
      <w:proofErr w:type="spellEnd"/>
      <w:r w:rsidR="003B7FB8">
        <w:t xml:space="preserve">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6.5pt;height:77pt" o:ole="">
            <v:imagedata r:id="rId105" o:title=""/>
          </v:shape>
          <o:OLEObject Type="Embed" ProgID="Equation.DSMT4" ShapeID="_x0000_i1050" DrawAspect="Content" ObjectID="_1807636569" r:id="rId106"/>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w:t>
      </w:r>
      <w:proofErr w:type="spellStart"/>
      <w:r w:rsidR="00DA79B4" w:rsidRPr="00DA79B4">
        <w:rPr>
          <w:i/>
          <w:iCs/>
          <w:sz w:val="24"/>
        </w:rPr>
        <w:t>L</w:t>
      </w:r>
      <w:r w:rsidR="00DA79B4" w:rsidRPr="00DA79B4">
        <w:rPr>
          <w:i/>
          <w:iCs/>
          <w:sz w:val="24"/>
          <w:vertAlign w:val="subscript"/>
        </w:rPr>
        <w:t>p</w:t>
      </w:r>
      <w:proofErr w:type="spellEnd"/>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34" w:name="_Ref128059865"/>
      <w:bookmarkStart w:id="135" w:name="_Toc158307246"/>
      <w:r>
        <w:t>Direction spreading</w:t>
      </w:r>
      <w:bookmarkEnd w:id="134"/>
      <w:bookmarkEnd w:id="135"/>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w:t>
      </w:r>
      <w:proofErr w:type="spellStart"/>
      <w:r>
        <w:rPr>
          <w:sz w:val="24"/>
        </w:rPr>
        <w:t>Donelan</w:t>
      </w:r>
      <w:proofErr w:type="spellEnd"/>
      <w:r>
        <w:rPr>
          <w:sz w:val="24"/>
        </w:rPr>
        <w:t xml:space="preserve">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pt;height:41.5pt" o:ole="">
            <v:imagedata r:id="rId107" o:title=""/>
          </v:shape>
          <o:OLEObject Type="Embed" ProgID="Equation.DSMT4" ShapeID="_x0000_i1051" DrawAspect="Content" ObjectID="_1807636570" r:id="rId108"/>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5pt;height:15.5pt" o:ole="">
            <v:imagedata r:id="rId109" o:title=""/>
          </v:shape>
          <o:OLEObject Type="Embed" ProgID="Equation.DSMT4" ShapeID="_x0000_i1052" DrawAspect="Content" ObjectID="_1807636571" r:id="rId110"/>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w:t>
      </w:r>
      <w:proofErr w:type="spellStart"/>
      <w:r>
        <w:rPr>
          <w:sz w:val="24"/>
        </w:rPr>
        <w:t>Donelan</w:t>
      </w:r>
      <w:proofErr w:type="spellEnd"/>
      <w:r>
        <w:rPr>
          <w:sz w:val="24"/>
        </w:rPr>
        <w:t xml:space="preserve">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36" w:name="_Toc158307247"/>
      <w:r>
        <w:t>Wave buoy directional spreading</w:t>
      </w:r>
      <w:bookmarkEnd w:id="136"/>
    </w:p>
    <w:p w14:paraId="5014922C" w14:textId="04B2EEBB" w:rsidR="007208BE" w:rsidRDefault="00701E19" w:rsidP="007208BE">
      <w:r>
        <w:t xml:space="preserve">The SPT file format from the </w:t>
      </w:r>
      <w:proofErr w:type="spellStart"/>
      <w:r>
        <w:t>Datawell</w:t>
      </w:r>
      <w:proofErr w:type="spellEnd"/>
      <w:r>
        <w:t xml:space="preserve"> wave buoy returns spectral energy and directional statistics as a function of 64 frequency bins. The direction properties available in the file are the mean direction, spread, skew and kurtosis. Equations 14.2.24 and 14.2.27 in the </w:t>
      </w:r>
      <w:proofErr w:type="spellStart"/>
      <w:r>
        <w:t>Datawell</w:t>
      </w:r>
      <w:proofErr w:type="spellEnd"/>
      <w:r>
        <w:t xml:space="preserve"> Waves5 Reference Manual, 2023, p224-5 describe how to use these parameters to reproduce an approximation of the directional spreading function.</w:t>
      </w:r>
      <w:r w:rsidR="007208BE">
        <w:t xml:space="preserve"> </w:t>
      </w:r>
      <w:r w:rsidR="007208BE">
        <w:fldChar w:fldCharType="begin"/>
      </w:r>
      <w:r w:rsidR="007208BE">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7208BE">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skewness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5pt;height:133.5pt" o:ole="">
            <v:imagedata r:id="rId111" o:title=""/>
          </v:shape>
          <o:OLEObject Type="Embed" ProgID="Equation.DSMT4" ShapeID="_x0000_i1053" DrawAspect="Content" ObjectID="_1807636572" r:id="rId112"/>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5pt;height:36pt" o:ole="">
            <v:imagedata r:id="rId113" o:title=""/>
          </v:shape>
          <o:OLEObject Type="Embed" ProgID="Equation.DSMT4" ShapeID="_x0000_i1054" DrawAspect="Content" ObjectID="_1807636573" r:id="rId114"/>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37" w:name="_Toc158307248"/>
      <w:r>
        <w:t>Output tables</w:t>
      </w:r>
      <w:bookmarkEnd w:id="137"/>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38" w:name="_Toc158307249"/>
      <w:r>
        <w:t>Ray models</w:t>
      </w:r>
      <w:bookmarkEnd w:id="138"/>
    </w:p>
    <w:p w14:paraId="249D262B" w14:textId="749A2B98" w:rsidR="00681031" w:rsidRPr="00681031" w:rsidRDefault="00681031" w:rsidP="00681031">
      <w:r>
        <w:t xml:space="preserve">Forward and Backward ray models are held in a </w:t>
      </w:r>
      <w:proofErr w:type="spellStart"/>
      <w:r>
        <w:t>dstable</w:t>
      </w:r>
      <w:proofErr w:type="spellEnd"/>
      <w:r>
        <w:t xml:space="preserv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proofErr w:type="spellStart"/>
            <w:r>
              <w:t>xr</w:t>
            </w:r>
            <w:proofErr w:type="spellEnd"/>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r>
              <w:t>yr</w:t>
            </w:r>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proofErr w:type="spellStart"/>
            <w:r>
              <w:t>cgroup</w:t>
            </w:r>
            <w:proofErr w:type="spellEnd"/>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 xml:space="preserve">1 x </w:t>
      </w:r>
      <w:proofErr w:type="spellStart"/>
      <w:r w:rsidR="00F97AA7">
        <w:t>nper</w:t>
      </w:r>
      <w:proofErr w:type="spellEnd"/>
      <w:r w:rsidR="00F97AA7">
        <w:t xml:space="preserve"> x </w:t>
      </w:r>
      <w:proofErr w:type="spellStart"/>
      <w:r w:rsidR="00F97AA7">
        <w:t>nwls</w:t>
      </w:r>
      <w:proofErr w:type="spellEnd"/>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39" w:name="_Toc158307250"/>
      <w:bookmarkStart w:id="140" w:name="_Ref196463828"/>
      <w:r>
        <w:t>Transfer Table</w:t>
      </w:r>
      <w:bookmarkEnd w:id="139"/>
      <w:bookmarkEnd w:id="140"/>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41"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proofErr w:type="spellStart"/>
            <w:r>
              <w:t>degTN</w:t>
            </w:r>
            <w:proofErr w:type="spellEnd"/>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proofErr w:type="spellStart"/>
            <w:r>
              <w:t>cgroup</w:t>
            </w:r>
            <w:proofErr w:type="spellEnd"/>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proofErr w:type="spellStart"/>
            <w:r>
              <w:t>avdepth</w:t>
            </w:r>
            <w:proofErr w:type="spellEnd"/>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proofErr w:type="spellStart"/>
            <w:r>
              <w:lastRenderedPageBreak/>
              <w:t>mindepth</w:t>
            </w:r>
            <w:proofErr w:type="spellEnd"/>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41"/>
    </w:tbl>
    <w:p w14:paraId="78976D1A" w14:textId="77777777" w:rsidR="00F7499F" w:rsidRDefault="00F7499F" w:rsidP="00681031"/>
    <w:p w14:paraId="6A3401B9" w14:textId="51E06C84" w:rsidR="00F7499F" w:rsidRDefault="00F7499F" w:rsidP="00681031">
      <w:bookmarkStart w:id="142" w:name="_Hlk130911222"/>
      <w:r>
        <w:t>Each row of the table is an inshore wave direction and the</w:t>
      </w:r>
      <w:r w:rsidRPr="00F7499F">
        <w:t xml:space="preserve"> table has dimensions of wave period and water level</w:t>
      </w:r>
      <w:r w:rsidR="00EA0B52">
        <w:t xml:space="preserve"> for each variable (i.e., an [</w:t>
      </w:r>
      <w:proofErr w:type="spellStart"/>
      <w:r w:rsidR="00EA0B52">
        <w:t>ndir</w:t>
      </w:r>
      <w:proofErr w:type="spellEnd"/>
      <w:r w:rsidR="00EA0B52">
        <w:t xml:space="preserve"> x </w:t>
      </w:r>
      <w:proofErr w:type="spellStart"/>
      <w:r w:rsidR="00EA0B52">
        <w:t>nper</w:t>
      </w:r>
      <w:proofErr w:type="spellEnd"/>
      <w:r w:rsidR="00EA0B52">
        <w:t xml:space="preserve"> x </w:t>
      </w:r>
      <w:proofErr w:type="spellStart"/>
      <w:r w:rsidR="00EA0B52">
        <w:t>nwls</w:t>
      </w:r>
      <w:proofErr w:type="spellEnd"/>
      <w:r w:rsidR="00EA0B52">
        <w:t>] array for each variable).</w:t>
      </w:r>
    </w:p>
    <w:bookmarkEnd w:id="142"/>
    <w:p w14:paraId="21B2DF63" w14:textId="77777777" w:rsidR="00D155D6" w:rsidRDefault="00D155D6" w:rsidP="00681031"/>
    <w:p w14:paraId="0FC878F4" w14:textId="01237A84" w:rsidR="00681031" w:rsidRDefault="00F7499F" w:rsidP="00F7499F">
      <w:pPr>
        <w:pStyle w:val="Heading3"/>
      </w:pPr>
      <w:bookmarkStart w:id="143" w:name="_Toc158307251"/>
      <w:r>
        <w:t>Wave transfer model</w:t>
      </w:r>
      <w:r w:rsidR="00C065A1">
        <w:t xml:space="preserve"> outputs</w:t>
      </w:r>
      <w:bookmarkEnd w:id="143"/>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44"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proofErr w:type="spellStart"/>
            <w:r w:rsidRPr="00F7499F">
              <w:rPr>
                <w:rFonts w:eastAsia="Times New Roman" w:cstheme="minorHAnsi"/>
              </w:rPr>
              <w:t>Hsi</w:t>
            </w:r>
            <w:proofErr w:type="spellEnd"/>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44"/>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proofErr w:type="spellStart"/>
            <w:r w:rsidRPr="00F7499F">
              <w:rPr>
                <w:rFonts w:eastAsia="Times New Roman" w:cstheme="minorHAnsi"/>
              </w:rPr>
              <w:t>Diri</w:t>
            </w:r>
            <w:proofErr w:type="spellEnd"/>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proofErr w:type="spellStart"/>
            <w:r>
              <w:t>degTN</w:t>
            </w:r>
            <w:proofErr w:type="spellEnd"/>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proofErr w:type="spellStart"/>
            <w:r w:rsidRPr="00F7499F">
              <w:rPr>
                <w:rFonts w:eastAsia="Times New Roman" w:cstheme="minorHAnsi"/>
              </w:rPr>
              <w:t>Tpi</w:t>
            </w:r>
            <w:proofErr w:type="spellEnd"/>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proofErr w:type="spellStart"/>
            <w:r w:rsidRPr="00F7499F">
              <w:rPr>
                <w:rFonts w:eastAsia="Times New Roman" w:cstheme="minorHAnsi"/>
              </w:rPr>
              <w:t>Diripk</w:t>
            </w:r>
            <w:proofErr w:type="spellEnd"/>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proofErr w:type="spellStart"/>
            <w:r>
              <w:t>degTN</w:t>
            </w:r>
            <w:proofErr w:type="spellEnd"/>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xml:space="preserve">, </w:t>
            </w:r>
            <w:proofErr w:type="spellStart"/>
            <w:r w:rsidR="00EA0B52">
              <w:rPr>
                <w:rFonts w:eastAsia="Times New Roman" w:cstheme="minorHAnsi"/>
              </w:rPr>
              <w:t>H</w:t>
            </w:r>
            <w:r w:rsidR="00EA0B52" w:rsidRPr="00EA0B52">
              <w:rPr>
                <w:rFonts w:eastAsia="Times New Roman" w:cstheme="minorHAnsi"/>
                <w:vertAlign w:val="subscript"/>
              </w:rPr>
              <w:t>si</w:t>
            </w:r>
            <w:proofErr w:type="spellEnd"/>
            <w:r w:rsidR="00EA0B52">
              <w:rPr>
                <w:rFonts w:eastAsia="Times New Roman" w:cstheme="minorHAnsi"/>
              </w:rPr>
              <w:t>/</w:t>
            </w:r>
            <w:proofErr w:type="spellStart"/>
            <w:r w:rsidR="00EA0B52">
              <w:rPr>
                <w:rFonts w:eastAsia="Times New Roman" w:cstheme="minorHAnsi"/>
              </w:rPr>
              <w:t>H</w:t>
            </w:r>
            <w:r w:rsidR="00EA0B52" w:rsidRPr="00EA0B52">
              <w:rPr>
                <w:rFonts w:eastAsia="Times New Roman" w:cstheme="minorHAnsi"/>
                <w:vertAlign w:val="subscript"/>
              </w:rPr>
              <w:t>so</w:t>
            </w:r>
            <w:proofErr w:type="spellEnd"/>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proofErr w:type="spellStart"/>
            <w:r w:rsidRPr="00F7499F">
              <w:rPr>
                <w:rFonts w:eastAsia="Times New Roman" w:cstheme="minorHAnsi"/>
              </w:rPr>
              <w:t>ktp</w:t>
            </w:r>
            <w:proofErr w:type="spellEnd"/>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xml:space="preserve">, </w:t>
            </w:r>
            <w:proofErr w:type="spellStart"/>
            <w:r w:rsidR="00EA0B52">
              <w:rPr>
                <w:rFonts w:eastAsia="Times New Roman" w:cstheme="minorHAnsi"/>
              </w:rPr>
              <w:t>T</w:t>
            </w:r>
            <w:r w:rsidR="00EA0B52" w:rsidRPr="00EA0B52">
              <w:rPr>
                <w:rFonts w:eastAsia="Times New Roman" w:cstheme="minorHAnsi"/>
                <w:vertAlign w:val="subscript"/>
              </w:rPr>
              <w:t>pi</w:t>
            </w:r>
            <w:proofErr w:type="spellEnd"/>
            <w:r w:rsidR="00EA0B52">
              <w:rPr>
                <w:rFonts w:eastAsia="Times New Roman" w:cstheme="minorHAnsi"/>
              </w:rPr>
              <w:t>/</w:t>
            </w:r>
            <w:proofErr w:type="spellStart"/>
            <w:r w:rsidR="00EA0B52">
              <w:rPr>
                <w:rFonts w:eastAsia="Times New Roman" w:cstheme="minorHAnsi"/>
              </w:rPr>
              <w:t>T</w:t>
            </w:r>
            <w:r w:rsidR="00EA0B52" w:rsidRPr="00EA0B52">
              <w:rPr>
                <w:rFonts w:eastAsia="Times New Roman" w:cstheme="minorHAnsi"/>
                <w:vertAlign w:val="subscript"/>
              </w:rPr>
              <w:t>pi</w:t>
            </w:r>
            <w:proofErr w:type="spellEnd"/>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proofErr w:type="spellStart"/>
            <w:r w:rsidRPr="00F7499F">
              <w:rPr>
                <w:rFonts w:eastAsia="Times New Roman" w:cstheme="minorHAnsi"/>
              </w:rPr>
              <w:t>kd</w:t>
            </w:r>
            <w:proofErr w:type="spellEnd"/>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r w:rsidR="00EA0B52" w:rsidRPr="00EA0B52">
              <w:rPr>
                <w:rFonts w:eastAsia="Times New Roman" w:cstheme="minorHAnsi"/>
                <w:vertAlign w:val="subscript"/>
              </w:rPr>
              <w:t>i</w:t>
            </w:r>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proofErr w:type="spellStart"/>
            <w:r>
              <w:t>deg</w:t>
            </w:r>
            <w:proofErr w:type="spellEnd"/>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proofErr w:type="spellStart"/>
            <w:r w:rsidRPr="00F7499F">
              <w:rPr>
                <w:rFonts w:eastAsia="Times New Roman" w:cstheme="minorHAnsi"/>
              </w:rPr>
              <w:t>swl</w:t>
            </w:r>
            <w:proofErr w:type="spellEnd"/>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proofErr w:type="spellStart"/>
            <w:r>
              <w:t>mOD</w:t>
            </w:r>
            <w:proofErr w:type="spellEnd"/>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proofErr w:type="spellStart"/>
            <w:r w:rsidRPr="00F7499F">
              <w:rPr>
                <w:rFonts w:eastAsia="Times New Roman" w:cstheme="minorHAnsi"/>
              </w:rPr>
              <w:t>depi</w:t>
            </w:r>
            <w:proofErr w:type="spellEnd"/>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 xml:space="preserve">Wave </w:t>
      </w:r>
      <w:proofErr w:type="spellStart"/>
      <w:r w:rsidRPr="00C065A1">
        <w:rPr>
          <w:b/>
          <w:bCs/>
          <w:i/>
          <w:iCs/>
        </w:rPr>
        <w:t>sprectra</w:t>
      </w:r>
      <w:proofErr w:type="spellEnd"/>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w:t>
      </w:r>
      <w:proofErr w:type="spellStart"/>
      <w:r w:rsidRPr="00C065A1">
        <w:t>n</w:t>
      </w:r>
      <w:r>
        <w:t>dir</w:t>
      </w:r>
      <w:proofErr w:type="spellEnd"/>
      <w:r w:rsidRPr="00C065A1">
        <w:t xml:space="preserve"> x </w:t>
      </w:r>
      <w:proofErr w:type="spellStart"/>
      <w:r w:rsidRPr="00C065A1">
        <w:t>n</w:t>
      </w:r>
      <w:r>
        <w:t>freq</w:t>
      </w:r>
      <w:proofErr w:type="spellEnd"/>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45" w:name="_Toc158307252"/>
      <w:r>
        <w:t>Model and program assumptions</w:t>
      </w:r>
      <w:bookmarkEnd w:id="145"/>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(i.e. they have refracted on to the shore) they are assigned a </w:t>
      </w:r>
      <w:r w:rsidR="004A2D6F">
        <w:t xml:space="preserve">stop </w:t>
      </w:r>
      <w:r>
        <w:t xml:space="preserve">flag. </w:t>
      </w:r>
      <w:r w:rsidR="004A2D6F">
        <w:t xml:space="preserve">This is applied when constructing the spectral transfer table to exclude rays that terminate at the shore (offshore direction is set to </w:t>
      </w:r>
      <w:proofErr w:type="spellStart"/>
      <w:r w:rsidR="004A2D6F">
        <w:t>NaN</w:t>
      </w:r>
      <w:proofErr w:type="spellEnd"/>
      <w:r w:rsidR="004A2D6F">
        <w:t>,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w:t>
      </w:r>
      <w:proofErr w:type="spellStart"/>
      <w:r>
        <w:t>Datawell</w:t>
      </w:r>
      <w:proofErr w:type="spellEnd"/>
      <w:r>
        <w:t xml:space="preserve">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Pr="00B23A0D" w:rsidRDefault="00870764" w:rsidP="00B23A0D">
      <w:pPr>
        <w:pStyle w:val="ListParagraph"/>
        <w:numPr>
          <w:ilvl w:val="0"/>
          <w:numId w:val="47"/>
        </w:numPr>
      </w:pPr>
      <w:r>
        <w:t xml:space="preserve">The direction spreading function proposed by </w:t>
      </w:r>
      <w:proofErr w:type="spellStart"/>
      <w:r>
        <w:t>Donelan</w:t>
      </w:r>
      <w:proofErr w:type="spellEnd"/>
      <w:r>
        <w:t xml:space="preserve">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46" w:name="_Ref42158553"/>
      <w:bookmarkStart w:id="147" w:name="_Toc121849955"/>
      <w:bookmarkStart w:id="148" w:name="_Toc158307253"/>
      <w:r w:rsidRPr="003E023D">
        <w:t>Taylor diagram</w:t>
      </w:r>
      <w:bookmarkEnd w:id="146"/>
      <w:bookmarkEnd w:id="147"/>
      <w:bookmarkEnd w:id="148"/>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49" w:name="_Toc30530887"/>
      <w:bookmarkStart w:id="150" w:name="_Ref30591587"/>
      <w:bookmarkStart w:id="151" w:name="_Toc121849956"/>
      <w:bookmarkStart w:id="152" w:name="_Toc158307254"/>
      <w:r w:rsidRPr="003E023D">
        <w:t>Taylor diagram</w:t>
      </w:r>
      <w:bookmarkEnd w:id="149"/>
      <w:bookmarkEnd w:id="150"/>
      <w:r w:rsidRPr="003E023D">
        <w:t xml:space="preserve"> theory</w:t>
      </w:r>
      <w:bookmarkEnd w:id="151"/>
      <w:bookmarkEnd w:id="152"/>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5" type="#_x0000_t75" style="width:82.5pt;height:20.5pt" o:ole="">
            <v:imagedata r:id="rId115" o:title=""/>
          </v:shape>
          <o:OLEObject Type="Embed" ProgID="Equation.DSMT4" ShapeID="_x0000_i1055" DrawAspect="Content" ObjectID="_1807636574" r:id="rId116"/>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6" type="#_x0000_t75" style="width:206pt;height:40.5pt" o:ole="">
            <v:imagedata r:id="rId117" o:title=""/>
          </v:shape>
          <o:OLEObject Type="Embed" ProgID="Equation.DSMT4" ShapeID="_x0000_i1056" DrawAspect="Content" ObjectID="_1807636575" r:id="rId118"/>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7" type="#_x0000_t75" style="width:1in;height:15.5pt" o:ole="">
            <v:imagedata r:id="rId119" o:title=""/>
          </v:shape>
          <o:OLEObject Type="Embed" ProgID="Equation.DSMT4" ShapeID="_x0000_i1057" DrawAspect="Content" ObjectID="_1807636576" r:id="rId120"/>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58" type="#_x0000_t75" style="width:154.5pt;height:45.5pt" o:ole="">
            <v:imagedata r:id="rId121" o:title=""/>
          </v:shape>
          <o:OLEObject Type="Embed" ProgID="Equation.DSMT4" ShapeID="_x0000_i1058" DrawAspect="Content" ObjectID="_1807636577" r:id="rId122"/>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59" type="#_x0000_t75" style="width:174.5pt;height:41.5pt" o:ole="">
            <v:imagedata r:id="rId123" o:title=""/>
          </v:shape>
          <o:OLEObject Type="Embed" ProgID="Equation.DSMT4" ShapeID="_x0000_i1059" DrawAspect="Content" ObjectID="_1807636578" r:id="rId124"/>
        </w:object>
      </w:r>
    </w:p>
    <w:p w14:paraId="2ABAB7E4" w14:textId="77777777" w:rsidR="003E023D" w:rsidRPr="003E023D" w:rsidRDefault="003E023D" w:rsidP="003E023D">
      <w:r w:rsidRPr="003E023D">
        <w:lastRenderedPageBreak/>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0" type="#_x0000_t75" style="width:154.5pt;height:20.5pt" o:ole="">
            <v:imagedata r:id="rId125" o:title=""/>
          </v:shape>
          <o:OLEObject Type="Embed" ProgID="Equation.DSMT4" ShapeID="_x0000_i1060" DrawAspect="Content" ObjectID="_1807636579" r:id="rId126"/>
        </w:object>
      </w:r>
    </w:p>
    <w:p w14:paraId="6311E59A" w14:textId="77777777" w:rsidR="003E023D" w:rsidRPr="003E023D" w:rsidRDefault="003E023D" w:rsidP="003E023D">
      <w:pPr>
        <w:rPr>
          <w:rFonts w:cstheme="minorHAnsi"/>
        </w:rPr>
      </w:pPr>
      <w:r w:rsidRPr="003E023D">
        <w:t>And by defining R as cos(</w:t>
      </w:r>
      <w:r w:rsidRPr="003E023D">
        <w:rPr>
          <w:rFonts w:cstheme="minorHAnsi"/>
        </w:rPr>
        <w:t>ϕ</w:t>
      </w:r>
      <w:r w:rsidRPr="003E023D">
        <w:t xml:space="preserve">) this has the form of the law of cosines equation, where the mean square error and two standard deviations form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1" type="#_x0000_t75" style="width:47pt;height:36pt" o:ole="">
            <v:imagedata r:id="rId127" o:title=""/>
          </v:shape>
          <o:OLEObject Type="Embed" ProgID="Equation.DSMT4" ShapeID="_x0000_i1061" DrawAspect="Content" ObjectID="_1807636580" r:id="rId128"/>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2" type="#_x0000_t75" style="width:1in;height:51.5pt" o:ole="">
            <v:imagedata r:id="rId129" o:title=""/>
          </v:shape>
          <o:OLEObject Type="Embed" ProgID="Equation.DSMT4" ShapeID="_x0000_i1062" DrawAspect="Content" ObjectID="_1807636581" r:id="rId130"/>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3" type="#_x0000_t75" style="width:160.5pt;height:20.5pt" o:ole="">
            <v:imagedata r:id="rId131" o:title=""/>
          </v:shape>
          <o:OLEObject Type="Embed" ProgID="Equation.DSMT4" ShapeID="_x0000_i1063" DrawAspect="Content" ObjectID="_1807636582" r:id="rId132"/>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4" type="#_x0000_t75" style="width:124pt;height:20.5pt" o:ole="">
            <v:imagedata r:id="rId133" o:title=""/>
          </v:shape>
          <o:OLEObject Type="Embed" ProgID="Equation.DSMT4" ShapeID="_x0000_i1064" DrawAspect="Content" ObjectID="_1807636583" r:id="rId134"/>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53" w:name="_Toc30530888"/>
      <w:bookmarkStart w:id="154" w:name="_Ref30591440"/>
      <w:bookmarkStart w:id="155" w:name="_Ref30591590"/>
      <w:bookmarkStart w:id="156" w:name="_Toc121849957"/>
      <w:bookmarkStart w:id="157" w:name="_Toc158307255"/>
      <w:r w:rsidRPr="003E023D">
        <w:t>Skill score</w:t>
      </w:r>
      <w:bookmarkEnd w:id="153"/>
      <w:bookmarkEnd w:id="154"/>
      <w:bookmarkEnd w:id="155"/>
      <w:bookmarkEnd w:id="156"/>
      <w:bookmarkEnd w:id="157"/>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58"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5" type="#_x0000_t75" style="width:149pt;height:36.5pt" o:ole="">
            <v:imagedata r:id="rId136" o:title=""/>
          </v:shape>
          <o:OLEObject Type="Embed" ProgID="Equation.DSMT4" ShapeID="_x0000_i1065" DrawAspect="Content" ObjectID="_1807636584" r:id="rId137"/>
        </w:object>
      </w:r>
      <w:bookmarkEnd w:id="158"/>
    </w:p>
    <w:p w14:paraId="285502C3" w14:textId="77777777" w:rsidR="003E023D" w:rsidRPr="003E023D" w:rsidRDefault="003E023D" w:rsidP="003E023D">
      <w:r w:rsidRPr="003E023D">
        <w:t>where Ro is the maximum correlation attainable and S=0-poor skill; S=1-good skill. This option weights the pattern variance. However, this is just a model and the weighting can be varied based on what is considered to be most important for the application. E.G.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6" type="#_x0000_t75" style="width:154pt;height:40.5pt" o:ole="">
            <v:imagedata r:id="rId138" o:title=""/>
          </v:shape>
          <o:OLEObject Type="Embed" ProgID="Equation.DSMT4" ShapeID="_x0000_i1066" DrawAspect="Content" ObjectID="_1807636585" r:id="rId139"/>
        </w:object>
      </w:r>
    </w:p>
    <w:p w14:paraId="220C4FA1" w14:textId="77777777" w:rsidR="003E023D" w:rsidRPr="003E023D" w:rsidRDefault="003E023D" w:rsidP="003E023D">
      <w:proofErr w:type="spellStart"/>
      <w:r w:rsidRPr="003E023D">
        <w:t>Bosboom</w:t>
      </w:r>
      <w:proofErr w:type="spellEnd"/>
      <w:r w:rsidRPr="003E023D">
        <w:t xml:space="preserve">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 xml:space="preserve">In </w:t>
      </w:r>
      <w:proofErr w:type="spellStart"/>
      <w:r w:rsidRPr="003E023D">
        <w:t>ModelSkill</w:t>
      </w:r>
      <w:proofErr w:type="spellEnd"/>
      <w:r w:rsidRPr="003E023D">
        <w:t xml:space="preserve">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7" type="#_x0000_t75" style="width:154.5pt;height:40.5pt" o:ole="">
            <v:imagedata r:id="rId140" o:title=""/>
          </v:shape>
          <o:OLEObject Type="Embed" ProgID="Equation.DSMT4" ShapeID="_x0000_i1067" DrawAspect="Content" ObjectID="_1807636586" r:id="rId141"/>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w:t>
      </w:r>
      <w:proofErr w:type="spellStart"/>
      <w:r w:rsidRPr="003E023D">
        <w:t>Bosboom</w:t>
      </w:r>
      <w:proofErr w:type="spellEnd"/>
      <w:r w:rsidRPr="003E023D">
        <w:t xml:space="preserve">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w:t>
      </w:r>
      <w:proofErr w:type="spellStart"/>
      <w:r w:rsidRPr="003E023D">
        <w:t>Sl</w:t>
      </w:r>
      <w:proofErr w:type="spellEnd"/>
      <w:r w:rsidRPr="003E023D">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rsidRPr="003E023D">
        <w:t>Coastaltools</w:t>
      </w:r>
      <w:proofErr w:type="spellEnd"/>
      <w:r w:rsidRPr="003E023D">
        <w:t xml:space="preserve">. The average skill score, </w:t>
      </w:r>
      <w:proofErr w:type="spellStart"/>
      <w:r w:rsidRPr="003E023D">
        <w:t>Sl</w:t>
      </w:r>
      <w:proofErr w:type="spellEnd"/>
      <w:r w:rsidRPr="003E023D">
        <w:t>, is added to the metadata for the test point in the Taylor diagram and can be viewed by selecting the ‘Case List; button on the Taylor Diagram figure</w:t>
      </w:r>
    </w:p>
    <w:p w14:paraId="47F16B2D" w14:textId="77777777" w:rsidR="00D9735C" w:rsidRPr="00D9735C" w:rsidRDefault="00D9735C" w:rsidP="00B02B87">
      <w:pPr>
        <w:pStyle w:val="Heading2"/>
      </w:pPr>
      <w:bookmarkStart w:id="159" w:name="_Ref505163379"/>
      <w:bookmarkStart w:id="160" w:name="_Toc58851129"/>
      <w:bookmarkStart w:id="161" w:name="_Toc158307256"/>
      <w:r w:rsidRPr="00B02B87">
        <w:t>Derive</w:t>
      </w:r>
      <w:r w:rsidRPr="00D9735C">
        <w:t xml:space="preserve"> Output</w:t>
      </w:r>
      <w:bookmarkEnd w:id="159"/>
      <w:bookmarkEnd w:id="160"/>
      <w:bookmarkEnd w:id="161"/>
    </w:p>
    <w:p w14:paraId="13A97863" w14:textId="2AC54F6A" w:rsidR="00D9735C" w:rsidRDefault="00D9735C" w:rsidP="00D9735C">
      <w:bookmarkStart w:id="162"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B12F30">
        <w:t>3.5</w:t>
      </w:r>
      <w:r w:rsidRPr="00D9735C">
        <w:fldChar w:fldCharType="end"/>
      </w:r>
      <w:r w:rsidRPr="00D9735C">
        <w:t xml:space="preserve">). </w:t>
      </w:r>
      <w:bookmarkEnd w:id="162"/>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63" w:name="_Hlk41120195"/>
      <w:r w:rsidRPr="00D9735C">
        <w:t xml:space="preserve">If the data set being sampled includes </w:t>
      </w:r>
      <w:proofErr w:type="spellStart"/>
      <w:r w:rsidRPr="00D9735C">
        <w:t>NaNs</w:t>
      </w:r>
      <w:proofErr w:type="spellEnd"/>
      <w:r w:rsidRPr="00D9735C">
        <w:t xml:space="preserve">, the default is for these to be included (button to right of Variable is set to ‘+N’). To exclude </w:t>
      </w:r>
      <w:proofErr w:type="spellStart"/>
      <w:proofErr w:type="gramStart"/>
      <w:r w:rsidRPr="00D9735C">
        <w:t>NaNs</w:t>
      </w:r>
      <w:proofErr w:type="spellEnd"/>
      <w:proofErr w:type="gramEnd"/>
      <w:r w:rsidRPr="00D9735C">
        <w:t xml:space="preserve">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t,x,y,z,mobj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t,x,y,z,mobj</w:t>
      </w:r>
      <w:proofErr w:type="spellEnd"/>
      <w:r w:rsidRPr="009A2557">
        <w:rPr>
          <w:rFonts w:ascii="Consolas" w:eastAsia="Times New Roman" w:hAnsi="Consolas" w:cs="Times New Roman"/>
          <w:sz w:val="20"/>
          <w:szCs w:val="20"/>
        </w:rPr>
        <w:t>);</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 xml:space="preserve">or when using </w:t>
      </w:r>
      <w:proofErr w:type="spellStart"/>
      <w:r w:rsidRPr="009A2557">
        <w:t>dstables</w:t>
      </w:r>
      <w:proofErr w:type="spellEnd"/>
      <w:r w:rsidRPr="009A2557">
        <w:t>:</w:t>
      </w:r>
    </w:p>
    <w:p w14:paraId="3DB0B7B8"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dst,mobj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dst,mobj</w:t>
      </w:r>
      <w:proofErr w:type="spellEnd"/>
      <w:r w:rsidRPr="009A2557">
        <w:rPr>
          <w:rFonts w:ascii="Consolas" w:eastAsia="Times New Roman" w:hAnsi="Consolas" w:cs="Times New Roman"/>
          <w:sz w:val="20"/>
          <w:szCs w:val="20"/>
        </w:rPr>
        <w:t>);</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6F272FEB"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proofErr w:type="spellStart"/>
      <w:r w:rsidRPr="009A2557">
        <w:rPr>
          <w:i/>
          <w:iCs/>
        </w:rPr>
        <w:t>mobj</w:t>
      </w:r>
      <w:proofErr w:type="spellEnd"/>
      <w:r w:rsidRPr="009A2557">
        <w:rPr>
          <w:i/>
          <w:iCs/>
        </w:rPr>
        <w:t xml:space="preserve">, </w:t>
      </w:r>
      <w:r w:rsidRPr="009A2557">
        <w:t xml:space="preserve">where </w:t>
      </w:r>
      <w:proofErr w:type="spellStart"/>
      <w:r w:rsidRPr="009A2557">
        <w:rPr>
          <w:i/>
          <w:iCs/>
        </w:rPr>
        <w:t>mobj</w:t>
      </w:r>
      <w:proofErr w:type="spellEnd"/>
      <w:r w:rsidRPr="009A2557">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B12F30">
        <w:t>4.7.2</w:t>
      </w:r>
      <w:r w:rsidRPr="009A2557">
        <w:fldChar w:fldCharType="end"/>
      </w:r>
      <w:r w:rsidRPr="009A2557">
        <w:t>).</w:t>
      </w:r>
    </w:p>
    <w:p w14:paraId="29310AE3" w14:textId="7668F8D9" w:rsidR="009A2557" w:rsidRPr="009A2557" w:rsidRDefault="009A2557" w:rsidP="009A2557">
      <w:bookmarkStart w:id="164" w:name="_Hlk505164387"/>
      <w:bookmarkStart w:id="165" w:name="_Hlk41120321"/>
      <w:bookmarkStart w:id="166"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B12F30">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B12F30">
        <w:t>3.5</w:t>
      </w:r>
      <w:r>
        <w:rPr>
          <w:highlight w:val="yellow"/>
        </w:rPr>
        <w:fldChar w:fldCharType="end"/>
      </w:r>
      <w:r w:rsidRPr="009A2557">
        <w:t xml:space="preserve">). </w:t>
      </w:r>
      <w:bookmarkEnd w:id="164"/>
      <w:bookmarkEnd w:id="165"/>
      <w:bookmarkEnd w:id="166"/>
    </w:p>
    <w:p w14:paraId="597B7AD5" w14:textId="77777777" w:rsidR="009A2557" w:rsidRPr="009A2557" w:rsidRDefault="009A2557" w:rsidP="009A2557">
      <w:pPr>
        <w:rPr>
          <w:i/>
        </w:rPr>
      </w:pPr>
      <w:r w:rsidRPr="009A2557">
        <w:rPr>
          <w:i/>
        </w:rPr>
        <w:t>NB1: functions are forced to lower case (to be consistent with all Matlab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w:t>
      </w:r>
      <w:proofErr w:type="spellStart"/>
      <w:r w:rsidRPr="009A2557">
        <w:t>NaN</w:t>
      </w:r>
      <w:proofErr w:type="spellEnd"/>
      <w:r w:rsidRPr="009A2557">
        <w:t xml:space="preserve"> at the beginning or the end: </w:t>
      </w:r>
    </w:p>
    <w:p w14:paraId="095ACE53" w14:textId="77777777" w:rsidR="009A2557" w:rsidRPr="009A2557" w:rsidRDefault="009A2557" w:rsidP="009A2557">
      <w:r w:rsidRPr="009A2557">
        <w:t>e.g.: [</w:t>
      </w:r>
      <w:proofErr w:type="spellStart"/>
      <w:r w:rsidRPr="009A2557">
        <w:t>NaN;diff</w:t>
      </w:r>
      <w:proofErr w:type="spellEnd"/>
      <w:r w:rsidRPr="009A2557">
        <w:t>(x)]</w:t>
      </w:r>
    </w:p>
    <w:p w14:paraId="7BAA0670" w14:textId="77777777" w:rsidR="009A2557" w:rsidRPr="009A2557" w:rsidRDefault="009A2557" w:rsidP="009A2557">
      <w:r w:rsidRPr="009A2557">
        <w:t xml:space="preserve">NB: the separator needs to be a semi-colon to ensure the correct vector concatenation. Putting the </w:t>
      </w:r>
      <w:proofErr w:type="spellStart"/>
      <w:r w:rsidRPr="009A2557">
        <w:t>NaN</w:t>
      </w:r>
      <w:proofErr w:type="spellEnd"/>
      <w:r w:rsidRPr="009A2557">
        <w:t xml:space="preserve"> before the equation means that the difference over the first interval is assigned to a record at the end of the interval. If the </w:t>
      </w:r>
      <w:proofErr w:type="spellStart"/>
      <w:r w:rsidRPr="009A2557">
        <w:t>NaN</w:t>
      </w:r>
      <w:proofErr w:type="spellEnd"/>
      <w:r w:rsidRPr="009A2557">
        <w:t xml:space="preserve">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67"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w:t>
      </w:r>
      <w:proofErr w:type="spellStart"/>
      <w:r w:rsidRPr="009A2557">
        <w:rPr>
          <w:rFonts w:ascii="Courier New" w:hAnsi="Courier New" w:cs="Courier New"/>
          <w:color w:val="000000"/>
          <w:sz w:val="20"/>
          <w:szCs w:val="20"/>
        </w:rPr>
        <w:t>repmat</w:t>
      </w:r>
      <w:proofErr w:type="spellEnd"/>
      <w:r w:rsidRPr="009A2557">
        <w:rPr>
          <w:rFonts w:ascii="Courier New" w:hAnsi="Courier New" w:cs="Courier New"/>
          <w:color w:val="000000"/>
          <w:sz w:val="20"/>
          <w:szCs w:val="20"/>
        </w:rPr>
        <w: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NB3: When using Matlab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68" w:name="_Hlk153704497"/>
      <w:r w:rsidRPr="009A2557">
        <w:rPr>
          <w:noProof/>
        </w:rPr>
        <w:t>a Matlab</w:t>
      </w:r>
      <w:r w:rsidRPr="009A2557">
        <w:rPr>
          <w:noProof/>
          <w:vertAlign w:val="superscript"/>
        </w:rPr>
        <w:t>TM</w:t>
      </w:r>
      <w:r w:rsidRPr="009A2557">
        <w:rPr>
          <w:noProof/>
        </w:rPr>
        <w:t xml:space="preserve"> expresion, or function call, </w:t>
      </w:r>
      <w:bookmarkEnd w:id="168"/>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69" w:name="_Toc72232566"/>
      <w:bookmarkStart w:id="170" w:name="_Toc158307257"/>
      <w:bookmarkEnd w:id="167"/>
      <w:r w:rsidRPr="009A2557">
        <w:t>Calling an external function</w:t>
      </w:r>
      <w:bookmarkEnd w:id="169"/>
      <w:bookmarkEnd w:id="170"/>
    </w:p>
    <w:p w14:paraId="19AB1114" w14:textId="5E6B59DC" w:rsidR="009A2557" w:rsidRPr="009A2557" w:rsidRDefault="009A2557" w:rsidP="009A2557">
      <w:r w:rsidRPr="009A2557">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71" w:name="_Hlk77157677"/>
      <w:r w:rsidRPr="009A2557">
        <w:fldChar w:fldCharType="begin"/>
      </w:r>
      <w:r w:rsidRPr="009A2557">
        <w:instrText xml:space="preserve"> REF Model_name \h </w:instrText>
      </w:r>
      <w:r w:rsidRPr="009A2557">
        <w:fldChar w:fldCharType="separate"/>
      </w:r>
      <w:r w:rsidR="00B12F30">
        <w:t>WaveRayModel</w:t>
      </w:r>
      <w:r w:rsidRPr="009A2557">
        <w:fldChar w:fldCharType="end"/>
      </w:r>
      <w:bookmarkEnd w:id="171"/>
      <w:r w:rsidRPr="009A2557">
        <w:t xml:space="preserve"> are detailed in Section </w:t>
      </w:r>
      <w:r w:rsidRPr="009A2557">
        <w:fldChar w:fldCharType="begin"/>
      </w:r>
      <w:r w:rsidRPr="009A2557">
        <w:instrText xml:space="preserve"> REF _Ref153705906 \r \h </w:instrText>
      </w:r>
      <w:r w:rsidRPr="009A2557">
        <w:fldChar w:fldCharType="separate"/>
      </w:r>
      <w:r w:rsidR="00B12F30">
        <w:t>4.7.3</w:t>
      </w:r>
      <w:r w:rsidRPr="009A2557">
        <w:fldChar w:fldCharType="end"/>
      </w:r>
      <w:r w:rsidRPr="009A2557">
        <w:t xml:space="preserve">. </w:t>
      </w:r>
    </w:p>
    <w:p w14:paraId="52BAE463" w14:textId="162E2656"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w:t>
      </w:r>
      <w:proofErr w:type="spellStart"/>
      <w:r w:rsidRPr="009A2557">
        <w:t>dstable</w:t>
      </w:r>
      <w:proofErr w:type="spellEnd"/>
      <w:r w:rsidRPr="009A2557">
        <w:t xml:space="preserve"> (see Section </w:t>
      </w:r>
      <w:r w:rsidRPr="009A2557">
        <w:fldChar w:fldCharType="begin"/>
      </w:r>
      <w:r w:rsidRPr="009A2557">
        <w:instrText xml:space="preserve"> REF _Ref153636767 \r \h </w:instrText>
      </w:r>
      <w:r w:rsidRPr="009A2557">
        <w:fldChar w:fldCharType="separate"/>
      </w:r>
      <w:r w:rsidR="00B12F30">
        <w:t>4.7.2</w:t>
      </w:r>
      <w:r w:rsidRPr="009A2557">
        <w:fldChar w:fldCharType="end"/>
      </w:r>
      <w:r w:rsidRPr="009A2557">
        <w:t xml:space="preserve">). If the variables have a dimension (e.g., </w:t>
      </w:r>
      <w:r w:rsidRPr="009A2557">
        <w:rPr>
          <w:i/>
          <w:iCs/>
        </w:rPr>
        <w:t>time</w:t>
      </w:r>
      <w:r w:rsidRPr="009A2557">
        <w:t xml:space="preserve">) then this should be the first variable, with other variables following. If there is a need to handle additional dimensions then use the option to return a </w:t>
      </w:r>
      <w:proofErr w:type="spellStart"/>
      <w:r w:rsidRPr="009A2557">
        <w:t>dstable</w:t>
      </w:r>
      <w:proofErr w:type="spellEnd"/>
      <w:r w:rsidRPr="009A2557">
        <w:t>.</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lastRenderedPageBreak/>
        <w:t xml:space="preserve">An alternative when calling external functions is to pass the selected variables as </w:t>
      </w:r>
      <w:proofErr w:type="spellStart"/>
      <w:r w:rsidRPr="009A2557">
        <w:t>dstables</w:t>
      </w:r>
      <w:proofErr w:type="spellEnd"/>
      <w:r w:rsidRPr="009A2557">
        <w:t xml:space="preserve">, thereby also passing all the associated metadata and </w:t>
      </w:r>
      <w:proofErr w:type="spellStart"/>
      <w:r w:rsidRPr="009A2557">
        <w:t>RowNames</w:t>
      </w:r>
      <w:proofErr w:type="spellEnd"/>
      <w:r w:rsidRPr="009A2557">
        <w:t xml:space="preserve"> for each dataset selected. For this option up to 3 variables can be selected </w:t>
      </w:r>
      <w:bookmarkStart w:id="172" w:name="_Hlk129445673"/>
      <w:r w:rsidRPr="009A2557">
        <w:t xml:space="preserve">and assigned to the X, Y, Z buttons </w:t>
      </w:r>
      <w:bookmarkEnd w:id="172"/>
      <w:r w:rsidRPr="009A2557">
        <w:t xml:space="preserve">but they are defined in the call using </w:t>
      </w:r>
      <w:proofErr w:type="spellStart"/>
      <w:r w:rsidRPr="009A2557">
        <w:rPr>
          <w:i/>
          <w:iCs/>
        </w:rPr>
        <w:t>dst</w:t>
      </w:r>
      <w:proofErr w:type="spellEnd"/>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time,varout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A99CB61" w14:textId="77777777" w:rsidR="009A2557" w:rsidRPr="009A2557" w:rsidRDefault="009A2557" w:rsidP="009A2557"/>
    <w:p w14:paraId="491C0B39" w14:textId="77777777" w:rsidR="009A2557" w:rsidRPr="009A2557" w:rsidRDefault="009A2557" w:rsidP="009A2557">
      <w:r w:rsidRPr="009A2557">
        <w:t>where ‘</w:t>
      </w:r>
      <w:proofErr w:type="spellStart"/>
      <w:r w:rsidRPr="009A2557">
        <w:rPr>
          <w:i/>
          <w:iCs/>
        </w:rPr>
        <w:t>usertext</w:t>
      </w:r>
      <w:proofErr w:type="spellEnd"/>
      <w:r w:rsidRPr="009A2557">
        <w:t xml:space="preserve">’ and </w:t>
      </w:r>
      <w:proofErr w:type="spellStart"/>
      <w:r w:rsidRPr="009A2557">
        <w:rPr>
          <w:i/>
          <w:iCs/>
        </w:rPr>
        <w:t>mobj</w:t>
      </w:r>
      <w:proofErr w:type="spellEnd"/>
      <w:r w:rsidRPr="009A2557">
        <w:t xml:space="preserve"> are call strings and a handle to the model, respectively.</w:t>
      </w:r>
    </w:p>
    <w:p w14:paraId="53E77262" w14:textId="77777777" w:rsidR="009A2557" w:rsidRPr="009A2557" w:rsidRDefault="009A2557" w:rsidP="009A2557">
      <w:r w:rsidRPr="009A2557">
        <w:t xml:space="preserve">This passes the selected variables as a struct array of </w:t>
      </w:r>
      <w:proofErr w:type="spellStart"/>
      <w:r w:rsidRPr="009A2557">
        <w:t>dstables</w:t>
      </w:r>
      <w:proofErr w:type="spellEnd"/>
      <w:r w:rsidRPr="009A2557">
        <w:t xml:space="preserve"> to the function. Using this syntax, the function can return a </w:t>
      </w:r>
      <w:proofErr w:type="spellStart"/>
      <w:r w:rsidRPr="009A2557">
        <w:t>dstable</w:t>
      </w:r>
      <w:proofErr w:type="spellEnd"/>
      <w:r w:rsidRPr="009A2557">
        <w:t xml:space="preserve"> or struct of </w:t>
      </w:r>
      <w:proofErr w:type="spellStart"/>
      <w:r w:rsidRPr="009A2557">
        <w:t>dstables</w:t>
      </w:r>
      <w:proofErr w:type="spellEnd"/>
      <w:r w:rsidRPr="009A2557">
        <w:t>,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73" w:name="_Ref153636767"/>
      <w:bookmarkStart w:id="174" w:name="_Toc158307258"/>
      <w:r w:rsidRPr="009A2557">
        <w:t>Input and output format for external functions</w:t>
      </w:r>
      <w:bookmarkEnd w:id="173"/>
      <w:bookmarkEnd w:id="174"/>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75"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 xml:space="preserve">res = </w:t>
      </w:r>
      <w:proofErr w:type="spellStart"/>
      <w:r w:rsidRPr="009A2557">
        <w:rPr>
          <w:rFonts w:ascii="Consolas" w:eastAsia="Times New Roman" w:hAnsi="Consolas" w:cs="Times New Roman"/>
          <w:sz w:val="20"/>
          <w:szCs w:val="20"/>
        </w:rPr>
        <w:t>phaseplot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x,y,t,labels</w:t>
      </w:r>
      <w:proofErr w:type="spellEnd"/>
      <w:r w:rsidRPr="009A2557">
        <w:rPr>
          <w:rFonts w:ascii="Consolas" w:eastAsia="Times New Roman" w:hAnsi="Consolas" w:cs="Times New Roman"/>
          <w:sz w:val="20"/>
          <w:szCs w:val="20"/>
        </w:rPr>
        <w:t>)</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5"/>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qtime,qdrift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littoraldriftstats</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qs,tdt,varargin</w:t>
      </w:r>
      <w:proofErr w:type="spellEnd"/>
      <w:r w:rsidRPr="009A2557">
        <w:rPr>
          <w:rFonts w:ascii="Consolas" w:eastAsia="Times New Roman" w:hAnsi="Consolas" w:cs="Times New Roman"/>
          <w:sz w:val="20"/>
          <w:szCs w:val="20"/>
        </w:rPr>
        <w:t>)</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qdtime</w:t>
      </w:r>
      <w:proofErr w:type="spellEnd"/>
      <w:r w:rsidRPr="009A2557">
        <w:rPr>
          <w:rFonts w:ascii="Consolas" w:eastAsia="Times New Roman" w:hAnsi="Consolas" w:cs="Times New Roman"/>
          <w:sz w:val="20"/>
          <w:szCs w:val="20"/>
        </w:rPr>
        <w:t xml:space="preserv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qdrift</w:t>
      </w:r>
      <w:proofErr w:type="spellEnd"/>
      <w:r w:rsidRPr="009A2557">
        <w:rPr>
          <w:rFonts w:ascii="Consolas" w:eastAsia="Times New Roman" w:hAnsi="Consolas" w:cs="Times New Roman"/>
          <w:sz w:val="20"/>
          <w:szCs w:val="20"/>
        </w:rPr>
        <w:t xml:space="preserve">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sprintf</w:t>
      </w:r>
      <w:proofErr w:type="spellEnd"/>
      <w:r w:rsidRPr="009A2557">
        <w:rPr>
          <w:rFonts w:ascii="Consolas" w:eastAsia="Times New Roman" w:hAnsi="Consolas" w:cs="Times New Roman"/>
          <w:sz w:val="20"/>
          <w:szCs w:val="20"/>
        </w:rPr>
        <w:t>(</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lastRenderedPageBreak/>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a</w:t>
      </w:r>
      <w:proofErr w:type="gramEnd"/>
      <w:r w:rsidRPr="009A2557">
        <w:rPr>
          <w:rFonts w:ascii="Consolas" w:eastAsia="Times New Roman" w:hAnsi="Consolas" w:cs="Times New Roman"/>
          <w:color w:val="008013"/>
          <w:sz w:val="20"/>
          <w:szCs w:val="20"/>
        </w:rPr>
        <w:t xml:space="preserve">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x,y,z</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afunction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76" w:name="_Hlk153637464"/>
      <w:proofErr w:type="spellStart"/>
      <w:r w:rsidRPr="009A2557">
        <w:rPr>
          <w:rFonts w:ascii="Consolas" w:eastAsia="Times New Roman" w:hAnsi="Consolas" w:cs="Times New Roman"/>
          <w:sz w:val="20"/>
          <w:szCs w:val="20"/>
        </w:rPr>
        <w:t>trange,range,hwl,lwl</w:t>
      </w:r>
      <w:bookmarkEnd w:id="176"/>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trange,range,hwl,lwl</w:t>
      </w:r>
      <w:proofErr w:type="spellEnd"/>
      <w:r w:rsidRPr="009A2557">
        <w:rPr>
          <w:rFonts w:ascii="Consolas" w:eastAsia="Times New Roman" w:hAnsi="Consolas" w:cs="Times New Roman"/>
          <w:sz w:val="20"/>
          <w:szCs w:val="20"/>
        </w:rPr>
        <w:t xml:space="preserve"> are vectors or arrays</w:t>
      </w:r>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 xml:space="preserve">Using </w:t>
      </w:r>
      <w:proofErr w:type="spellStart"/>
      <w:r w:rsidRPr="009A2557">
        <w:rPr>
          <w:rFonts w:asciiTheme="majorHAnsi" w:eastAsiaTheme="majorEastAsia" w:hAnsiTheme="majorHAnsi" w:cstheme="majorBidi"/>
          <w:i/>
          <w:iCs/>
          <w:color w:val="B98116" w:themeColor="accent1" w:themeShade="BF"/>
        </w:rPr>
        <w:t>dstables</w:t>
      </w:r>
      <w:proofErr w:type="spellEnd"/>
    </w:p>
    <w:p w14:paraId="4543F9B4" w14:textId="77777777" w:rsidR="009A2557" w:rsidRPr="009A2557" w:rsidRDefault="009A2557" w:rsidP="009A2557">
      <w:r w:rsidRPr="009A2557">
        <w:t xml:space="preserve">When the output has multiple variables of a defined type it can be more convenient to define the </w:t>
      </w:r>
      <w:proofErr w:type="spellStart"/>
      <w:r w:rsidRPr="009A2557">
        <w:t>dsproperties</w:t>
      </w:r>
      <w:proofErr w:type="spellEnd"/>
      <w:r w:rsidRPr="009A2557">
        <w:t xml:space="preserve"> within the function and return the data in a </w:t>
      </w:r>
      <w:proofErr w:type="spellStart"/>
      <w:r w:rsidRPr="009A2557">
        <w:t>dstable</w:t>
      </w:r>
      <w:proofErr w:type="spellEnd"/>
      <w:r w:rsidRPr="009A2557">
        <w:t xml:space="preserve">. This avoids the need for the user to manually input the meta-data properties. In addition, if the function generates multiple </w:t>
      </w:r>
      <w:proofErr w:type="spellStart"/>
      <w:r w:rsidRPr="009A2557">
        <w:t>dstables</w:t>
      </w:r>
      <w:proofErr w:type="spellEnd"/>
      <w:r w:rsidRPr="009A2557">
        <w:t xml:space="preserve">, these can be returned as a struct, where the </w:t>
      </w:r>
      <w:proofErr w:type="gramStart"/>
      <w:r w:rsidRPr="009A2557">
        <w:t>struct</w:t>
      </w:r>
      <w:proofErr w:type="gramEnd"/>
      <w:r w:rsidRPr="009A2557">
        <w:t xml:space="preserve">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77" w:name="_Hlk153653033"/>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spellEnd"/>
      <w:proofErr w:type="gramEnd"/>
      <w:r w:rsidRPr="009A2557">
        <w:rPr>
          <w:rFonts w:ascii="Consolas" w:eastAsia="Times New Roman" w:hAnsi="Consolas" w:cs="Times New Roman"/>
          <w:color w:val="008013"/>
          <w:sz w:val="20"/>
          <w:szCs w:val="20"/>
        </w:rPr>
        <w:t xml:space="preserve"> is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with variables, dimensions and </w:t>
      </w:r>
      <w:proofErr w:type="spellStart"/>
      <w:r w:rsidRPr="009A2557">
        <w:rPr>
          <w:rFonts w:ascii="Consolas" w:eastAsia="Times New Roman" w:hAnsi="Consolas" w:cs="Times New Roman"/>
          <w:color w:val="008013"/>
          <w:sz w:val="20"/>
          <w:szCs w:val="20"/>
        </w:rPr>
        <w:t>dsproprties</w:t>
      </w:r>
      <w:proofErr w:type="spellEnd"/>
      <w:r w:rsidRPr="009A2557">
        <w:rPr>
          <w:rFonts w:ascii="Consolas" w:eastAsia="Times New Roman" w:hAnsi="Consolas" w:cs="Times New Roman"/>
          <w:color w:val="008013"/>
          <w:sz w:val="20"/>
          <w:szCs w:val="20"/>
        </w:rPr>
        <w:t xml:space="preserve">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%as required, or a struct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each</w:t>
      </w:r>
      <w:proofErr w:type="gramEnd"/>
      <w:r w:rsidRPr="009A2557">
        <w:rPr>
          <w:rFonts w:ascii="Consolas" w:eastAsia="Times New Roman" w:hAnsi="Consolas" w:cs="Times New Roman"/>
          <w:color w:val="008013"/>
          <w:sz w:val="20"/>
          <w:szCs w:val="20"/>
        </w:rPr>
        <w:t xml:space="preserve"> Dataset.</w:t>
      </w:r>
    </w:p>
    <w:p w14:paraId="4A41714C"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77"/>
    <w:p w14:paraId="3B9916AC" w14:textId="77777777" w:rsidR="009A2557" w:rsidRPr="009A2557" w:rsidRDefault="009A2557" w:rsidP="009A2557"/>
    <w:p w14:paraId="7B07A85C" w14:textId="77777777" w:rsidR="009A2557" w:rsidRPr="009A2557" w:rsidRDefault="009A2557" w:rsidP="009A2557">
      <w:proofErr w:type="gramStart"/>
      <w:r w:rsidRPr="009A2557">
        <w:t>Similarly</w:t>
      </w:r>
      <w:proofErr w:type="gramEnd"/>
      <w:r w:rsidRPr="009A2557">
        <w:t xml:space="preserve"> if the input is also using </w:t>
      </w:r>
      <w:proofErr w:type="spellStart"/>
      <w:r w:rsidRPr="009A2557">
        <w:t>dstables</w:t>
      </w:r>
      <w:proofErr w:type="spellEnd"/>
      <w:r w:rsidRPr="009A2557">
        <w:t>,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dst_out</w:t>
      </w:r>
      <w:proofErr w:type="spellEnd"/>
      <w:r w:rsidRPr="009A2557">
        <w:rPr>
          <w:rFonts w:ascii="Consolas" w:eastAsia="Times New Roman" w:hAnsi="Consolas" w:cs="Times New Roman"/>
          <w:sz w:val="20"/>
          <w:szCs w:val="20"/>
        </w:rPr>
        <w:t xml:space="preserve"> = myfunction3(dst_in,'</w:t>
      </w:r>
      <w:proofErr w:type="spellStart"/>
      <w:r w:rsidRPr="009A2557">
        <w:rPr>
          <w:rFonts w:ascii="Consolas" w:eastAsia="Times New Roman" w:hAnsi="Consolas" w:cs="Times New Roman"/>
          <w:sz w:val="20"/>
          <w:szCs w:val="20"/>
        </w:rPr>
        <w:t>usertext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gramEnd"/>
      <w:r w:rsidRPr="009A2557">
        <w:rPr>
          <w:rFonts w:ascii="Consolas" w:eastAsia="Times New Roman" w:hAnsi="Consolas" w:cs="Times New Roman"/>
          <w:color w:val="008013"/>
          <w:sz w:val="20"/>
          <w:szCs w:val="20"/>
        </w:rPr>
        <w:t>_in</w:t>
      </w:r>
      <w:proofErr w:type="spellEnd"/>
      <w:r w:rsidRPr="009A2557">
        <w:rPr>
          <w:rFonts w:ascii="Consolas" w:eastAsia="Times New Roman" w:hAnsi="Consolas" w:cs="Times New Roman"/>
          <w:color w:val="008013"/>
          <w:sz w:val="20"/>
          <w:szCs w:val="20"/>
        </w:rPr>
        <w:t xml:space="preserve"> is one or more input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w:t>
      </w:r>
      <w:proofErr w:type="spellStart"/>
      <w:r w:rsidRPr="009A2557">
        <w:rPr>
          <w:rFonts w:ascii="Consolas" w:eastAsia="Times New Roman" w:hAnsi="Consolas" w:cs="Times New Roman"/>
          <w:color w:val="008013"/>
          <w:sz w:val="20"/>
          <w:szCs w:val="20"/>
        </w:rPr>
        <w:t>usertext</w:t>
      </w:r>
      <w:proofErr w:type="spellEnd"/>
      <w:r w:rsidRPr="009A2557">
        <w:rPr>
          <w:rFonts w:ascii="Consolas" w:eastAsia="Times New Roman" w:hAnsi="Consolas" w:cs="Times New Roman"/>
          <w:color w:val="008013"/>
          <w:sz w:val="20"/>
          <w:szCs w:val="20"/>
        </w:rPr>
        <w: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w:t>
      </w:r>
      <w:proofErr w:type="spellStart"/>
      <w:r w:rsidRPr="009A2557">
        <w:rPr>
          <w:rFonts w:ascii="Consolas" w:eastAsia="Times New Roman" w:hAnsi="Consolas" w:cs="Times New Roman"/>
          <w:color w:val="008013"/>
          <w:sz w:val="20"/>
          <w:szCs w:val="20"/>
        </w:rPr>
        <w:t>mobj</w:t>
      </w:r>
      <w:proofErr w:type="spellEnd"/>
      <w:r w:rsidRPr="009A2557">
        <w:rPr>
          <w:rFonts w:ascii="Consolas" w:eastAsia="Times New Roman" w:hAnsi="Consolas" w:cs="Times New Roman"/>
          <w:color w:val="008013"/>
          <w:sz w:val="20"/>
          <w:szCs w:val="20"/>
        </w:rPr>
        <w:t xml:space="preserve">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w:t>
      </w:r>
      <w:proofErr w:type="spellStart"/>
      <w:r w:rsidRPr="009A2557">
        <w:rPr>
          <w:rFonts w:ascii="Consolas" w:eastAsia="Times New Roman" w:hAnsi="Consolas" w:cs="Times New Roman"/>
          <w:color w:val="008013"/>
          <w:sz w:val="20"/>
          <w:szCs w:val="20"/>
        </w:rPr>
        <w:t>dst_out</w:t>
      </w:r>
      <w:proofErr w:type="spellEnd"/>
      <w:r w:rsidRPr="009A2557">
        <w:rPr>
          <w:rFonts w:ascii="Consolas" w:eastAsia="Times New Roman" w:hAnsi="Consolas" w:cs="Times New Roman"/>
          <w:color w:val="008013"/>
          <w:sz w:val="20"/>
          <w:szCs w:val="20"/>
        </w:rPr>
        <w:t xml:space="preserve"> is either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78" w:name="_Hlk153653304"/>
      <w:proofErr w:type="gramStart"/>
      <w:r w:rsidRPr="009A2557">
        <w:rPr>
          <w:rFonts w:ascii="Consolas" w:eastAsia="Times New Roman" w:hAnsi="Consolas" w:cs="Times New Roman"/>
          <w:color w:val="008013"/>
          <w:sz w:val="20"/>
          <w:szCs w:val="20"/>
        </w:rPr>
        <w:t>struct</w:t>
      </w:r>
      <w:proofErr w:type="gramEnd"/>
      <w:r w:rsidRPr="009A2557">
        <w:rPr>
          <w:rFonts w:ascii="Consolas" w:eastAsia="Times New Roman" w:hAnsi="Consolas" w:cs="Times New Roman"/>
          <w:color w:val="008013"/>
          <w:sz w:val="20"/>
          <w:szCs w:val="20"/>
        </w:rPr>
        <w:t xml:space="preserve">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 each Dataset.</w:t>
      </w:r>
    </w:p>
    <w:bookmarkEnd w:id="178"/>
    <w:p w14:paraId="357CD341"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lastRenderedPageBreak/>
        <w:t>Adding functions to the Function library</w:t>
      </w:r>
    </w:p>
    <w:p w14:paraId="3A7CA4A9" w14:textId="77777777" w:rsidR="009A2557" w:rsidRPr="009A2557" w:rsidRDefault="009A2557" w:rsidP="009A2557">
      <w:r w:rsidRPr="009A2557">
        <w:t xml:space="preserve">To simplify accessing and using a range of functions that are commonly used in an application, the function syntax can be predefined in the file </w:t>
      </w:r>
      <w:proofErr w:type="spellStart"/>
      <w:r w:rsidRPr="009A2557">
        <w:t>functionlibrarylist.m</w:t>
      </w:r>
      <w:proofErr w:type="spellEnd"/>
      <w:r w:rsidRPr="009A2557">
        <w:t xml:space="preserve"> which can be found in the utils folder of the muitoolbox.  This defines a struct for library entries that contain:</w:t>
      </w:r>
    </w:p>
    <w:p w14:paraId="5AC5B192" w14:textId="77777777" w:rsidR="009A2557" w:rsidRPr="009A2557" w:rsidRDefault="009A2557" w:rsidP="009A2557">
      <w:pPr>
        <w:numPr>
          <w:ilvl w:val="0"/>
          <w:numId w:val="38"/>
        </w:numPr>
        <w:contextualSpacing/>
      </w:pPr>
      <w:proofErr w:type="spellStart"/>
      <w:r w:rsidRPr="009A2557">
        <w:t>fname</w:t>
      </w:r>
      <w:proofErr w:type="spellEnd"/>
      <w:r w:rsidRPr="009A2557">
        <w:t xml:space="preserve"> - cell array of function call syntax;</w:t>
      </w:r>
    </w:p>
    <w:p w14:paraId="6D3A277F" w14:textId="77777777" w:rsidR="009A2557" w:rsidRPr="009A2557" w:rsidRDefault="009A2557" w:rsidP="009A2557">
      <w:pPr>
        <w:numPr>
          <w:ilvl w:val="0"/>
          <w:numId w:val="38"/>
        </w:numPr>
        <w:contextualSpacing/>
      </w:pPr>
      <w:proofErr w:type="spellStart"/>
      <w:r w:rsidRPr="009A2557">
        <w:t>fvars</w:t>
      </w:r>
      <w:proofErr w:type="spellEnd"/>
      <w:r w:rsidRPr="009A2557">
        <w:t xml:space="preserve"> - cell array describing the input variables for each function;</w:t>
      </w:r>
    </w:p>
    <w:p w14:paraId="6B0A1DD5" w14:textId="77777777" w:rsidR="009A2557" w:rsidRPr="009A2557" w:rsidRDefault="009A2557" w:rsidP="009A2557">
      <w:pPr>
        <w:numPr>
          <w:ilvl w:val="0"/>
          <w:numId w:val="38"/>
        </w:numPr>
        <w:contextualSpacing/>
      </w:pPr>
      <w:proofErr w:type="spellStart"/>
      <w:r w:rsidRPr="009A2557">
        <w:t>fdesc</w:t>
      </w:r>
      <w:proofErr w:type="spellEnd"/>
      <w:r w:rsidRPr="009A2557">
        <w:t xml:space="preserve">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 xml:space="preserve">New functions can be added by simply editing the struct in </w:t>
      </w:r>
      <w:proofErr w:type="spellStart"/>
      <w:r w:rsidRPr="009A2557">
        <w:t>functionlibrarylist.m</w:t>
      </w:r>
      <w:proofErr w:type="spellEnd"/>
      <w:r w:rsidRPr="009A2557">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w:t>
      </w:r>
      <w:proofErr w:type="spellStart"/>
      <w:r w:rsidRPr="009A2557">
        <w:t>classname</w:t>
      </w:r>
      <w:proofErr w:type="spellEnd"/>
      <w:r w:rsidRPr="009A2557">
        <w:t>’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79" w:name="_Toc72232567"/>
      <w:bookmarkStart w:id="180" w:name="_Ref153635114"/>
      <w:bookmarkStart w:id="181" w:name="_Ref153705906"/>
      <w:bookmarkStart w:id="182" w:name="_Toc158307259"/>
      <w:r w:rsidRPr="009A2557">
        <w:t>Pre-defined functions</w:t>
      </w:r>
      <w:bookmarkEnd w:id="179"/>
      <w:bookmarkEnd w:id="180"/>
      <w:bookmarkEnd w:id="181"/>
      <w:bookmarkEnd w:id="182"/>
    </w:p>
    <w:p w14:paraId="0DB9A1C7" w14:textId="7E4A9E90"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r w:rsidR="00B12F30">
        <w:t>WaveRayModel</w:t>
      </w:r>
      <w:r w:rsidRPr="009A2557">
        <w:fldChar w:fldCharType="end"/>
      </w:r>
      <w:r w:rsidRPr="009A2557">
        <w:t>, where the entry in the UI text box is given in Courier font and X, Y, Z, refer to the button assignments</w:t>
      </w:r>
      <w:r>
        <w:t>.</w:t>
      </w:r>
    </w:p>
    <w:bookmarkEnd w:id="163"/>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Matlab Exchange Forum, such as </w:t>
      </w:r>
      <w:proofErr w:type="spellStart"/>
      <w:r w:rsidRPr="00D9735C">
        <w:t>moving.m</w:t>
      </w:r>
      <w:proofErr w:type="spellEnd"/>
      <w:r w:rsidRPr="00D9735C">
        <w:t xml:space="preserve">. </w:t>
      </w:r>
      <w:bookmarkStart w:id="183" w:name="_Hlk487057395"/>
      <w:r w:rsidRPr="00D9735C">
        <w:t xml:space="preserve">The call to this function is:  </w:t>
      </w:r>
      <w:bookmarkEnd w:id="183"/>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184" w:name="_Hlk77161137"/>
      <w:r w:rsidRPr="00D9735C">
        <w:t xml:space="preserve">where x is the variable to be used, </w:t>
      </w:r>
      <w:bookmarkEnd w:id="184"/>
      <w:r w:rsidRPr="00D9735C">
        <w:t>n specifies the number of points to average over and ‘</w:t>
      </w:r>
      <w:proofErr w:type="spellStart"/>
      <w:r w:rsidRPr="00D9735C">
        <w:rPr>
          <w:i/>
          <w:iCs/>
        </w:rPr>
        <w:t>func</w:t>
      </w:r>
      <w:proofErr w:type="spellEnd"/>
      <w:r w:rsidRPr="00D9735C">
        <w:t>’ is the statistical function to use (e.g.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xml:space="preserve">’ is the statistical function to use (e.g.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i.e.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185"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185"/>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lastRenderedPageBreak/>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t is 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D9735C">
        <w:t>ispos</w:t>
      </w:r>
      <w:proofErr w:type="spellEnd"/>
      <w:r w:rsidRPr="00D9735C">
        <w:t xml:space="preserve">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0A83CE3F" w14:textId="77777777" w:rsidR="00D9735C" w:rsidRPr="00D9735C" w:rsidRDefault="00D9735C" w:rsidP="00D9735C">
      <w:pPr>
        <w:ind w:left="360"/>
        <w:contextualSpacing/>
      </w:pPr>
      <w:proofErr w:type="spellStart"/>
      <w:r w:rsidRPr="00D9735C">
        <w:rPr>
          <w:rFonts w:ascii="Courier New" w:hAnsi="Courier New" w:cs="Courier New"/>
          <w:sz w:val="20"/>
          <w:szCs w:val="20"/>
        </w:rPr>
        <w:t>subsample_ts</w:t>
      </w:r>
      <w:proofErr w:type="spellEnd"/>
      <w:r w:rsidRPr="00D9735C">
        <w:rPr>
          <w:rFonts w:ascii="Courier New" w:hAnsi="Courier New" w:cs="Courier New"/>
          <w:sz w:val="20"/>
          <w:szCs w:val="20"/>
        </w:rPr>
        <w:t xml:space="preserve">(X, t,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where X and t are the variable to be subsampled and</w:t>
      </w:r>
      <w:r w:rsidRPr="00D9735C">
        <w:rPr>
          <w:i/>
          <w:iCs/>
        </w:rPr>
        <w:t xml:space="preserve">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rPr>
          <w:i/>
          <w:iCs/>
        </w:rPr>
        <w:t>)</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 xml:space="preserve">subsample(X, t,  </w:t>
      </w:r>
      <w:proofErr w:type="spellStart"/>
      <w:r w:rsidRPr="00D9735C">
        <w:rPr>
          <w:rFonts w:ascii="Courier New" w:hAnsi="Courier New" w:cs="Courier New"/>
          <w:sz w:val="20"/>
          <w:szCs w:val="20"/>
        </w:rPr>
        <w:t>thr</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xml:space="preserve">, where X and t are the variable to be subsampled, </w:t>
      </w:r>
      <w:proofErr w:type="spellStart"/>
      <w:r w:rsidRPr="00D9735C">
        <w:rPr>
          <w:i/>
          <w:iCs/>
        </w:rPr>
        <w:t>thr</w:t>
      </w:r>
      <w:proofErr w:type="spellEnd"/>
      <w:r w:rsidRPr="00D9735C">
        <w:rPr>
          <w:i/>
          <w:iCs/>
        </w:rPr>
        <w:t xml:space="preserve"> </w:t>
      </w:r>
      <w:r w:rsidRPr="00D9735C">
        <w:t xml:space="preserve">is the threshold value and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where X and Y are the variables assigned to the respective buttons and t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(e.g. x(i) versus x(i+1) ). This is called from the Derive Output GUI using:</w:t>
      </w:r>
    </w:p>
    <w:p w14:paraId="43D50621" w14:textId="29271DE5" w:rsidR="00D9735C" w:rsidRDefault="00D9735C" w:rsidP="00D9735C">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w:t>
      </w:r>
      <w:proofErr w:type="spellStart"/>
      <w:r w:rsidRPr="00D9735C">
        <w:t>ie</w:t>
      </w:r>
      <w:proofErr w:type="spellEnd"/>
      <w:r w:rsidRPr="00D9735C">
        <w:t xml:space="preserv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proofErr w:type="spellStart"/>
      <w:r w:rsidRPr="00D9735C">
        <w:rPr>
          <w:rFonts w:ascii="Courier New" w:hAnsi="Courier New" w:cs="Courier New"/>
          <w:sz w:val="20"/>
          <w:szCs w:val="20"/>
        </w:rPr>
        <w:t>addslrtotides</w:t>
      </w:r>
      <w:proofErr w:type="spellEnd"/>
      <w:r w:rsidRPr="00D9735C">
        <w:rPr>
          <w:rFonts w:ascii="Courier New" w:hAnsi="Courier New" w:cs="Courier New"/>
          <w:sz w:val="20"/>
          <w:szCs w:val="20"/>
        </w:rPr>
        <w:t xml:space="preserve">(X, t, delta, </w:t>
      </w:r>
      <w:proofErr w:type="spellStart"/>
      <w:r w:rsidRPr="00D9735C">
        <w:rPr>
          <w:rFonts w:ascii="Courier New" w:hAnsi="Courier New" w:cs="Courier New"/>
          <w:sz w:val="20"/>
          <w:szCs w:val="20"/>
        </w:rPr>
        <w:t>exprate</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pivotyear</w:t>
      </w:r>
      <w:proofErr w:type="spellEnd"/>
      <w:r w:rsidRPr="00D9735C">
        <w:rPr>
          <w:rFonts w:ascii="Courier New" w:hAnsi="Courier New" w:cs="Courier New"/>
          <w:sz w:val="20"/>
          <w:szCs w:val="20"/>
        </w:rPr>
        <w:t>)</w:t>
      </w:r>
      <w:r w:rsidRPr="00D9735C">
        <w:t xml:space="preserve">, where X and t relate to the water level variable to be adjusted, delta is a rate for the year 1900 (e.g. 0.001 m/yr), </w:t>
      </w:r>
      <w:proofErr w:type="spellStart"/>
      <w:r w:rsidRPr="00D9735C">
        <w:rPr>
          <w:i/>
          <w:iCs/>
        </w:rPr>
        <w:t>exprate</w:t>
      </w:r>
      <w:proofErr w:type="spellEnd"/>
      <w:r w:rsidRPr="00D9735C">
        <w:t xml:space="preserve"> is the rate of exponential growth (e.g 0.011 for a fit to observations to-date) </w:t>
      </w:r>
      <w:proofErr w:type="spellStart"/>
      <w:r w:rsidRPr="00D9735C">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proofErr w:type="spellStart"/>
      <w:r w:rsidRPr="00D9735C">
        <w:rPr>
          <w:rFonts w:ascii="Courier New" w:hAnsi="Courier New" w:cs="Courier New"/>
          <w:sz w:val="20"/>
          <w:szCs w:val="20"/>
        </w:rPr>
        <w:t>tidalrange</w:t>
      </w:r>
      <w:proofErr w:type="spellEnd"/>
      <w:r w:rsidRPr="00D9735C">
        <w:rPr>
          <w:rFonts w:ascii="Courier New" w:hAnsi="Courier New" w:cs="Courier New"/>
          <w:sz w:val="20"/>
          <w:szCs w:val="20"/>
        </w:rPr>
        <w:t>(X, t)</w:t>
      </w:r>
      <w:r w:rsidRPr="00D9735C">
        <w:t xml:space="preserve"> where X is the water level and t </w:t>
      </w:r>
      <w:proofErr w:type="gramStart"/>
      <w:r w:rsidRPr="00D9735C">
        <w:t>is</w:t>
      </w:r>
      <w:proofErr w:type="gramEnd"/>
      <w:r w:rsidRPr="00D9735C">
        <w:t xml:space="preserve"> the times of the water level values. Assumes that there are multiple water level values per tide. </w:t>
      </w:r>
      <w:proofErr w:type="gramStart"/>
      <w:r w:rsidRPr="00D9735C">
        <w:t>Also</w:t>
      </w:r>
      <w:proofErr w:type="gramEnd"/>
      <w:r w:rsidRPr="00D9735C">
        <w:t xml:space="preserve">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proofErr w:type="spellStart"/>
      <w:r w:rsidRPr="00DE7EE4">
        <w:rPr>
          <w:rFonts w:ascii="Courier New" w:hAnsi="Courier New" w:cs="Courier New"/>
          <w:sz w:val="20"/>
          <w:szCs w:val="20"/>
        </w:rPr>
        <w:t>waterlevelfreqplots</w:t>
      </w:r>
      <w:proofErr w:type="spellEnd"/>
      <w:r w:rsidRPr="00DE7EE4">
        <w:rPr>
          <w:rFonts w:ascii="Courier New" w:hAnsi="Courier New" w:cs="Courier New"/>
          <w:sz w:val="20"/>
          <w:szCs w:val="20"/>
        </w:rPr>
        <w:t xml:space="preserve"> </w:t>
      </w:r>
      <w:r w:rsidR="003B5C6D" w:rsidRPr="00D9735C">
        <w:rPr>
          <w:rFonts w:ascii="Courier New" w:hAnsi="Courier New" w:cs="Courier New"/>
          <w:sz w:val="20"/>
          <w:szCs w:val="20"/>
        </w:rPr>
        <w:t>(X, t)</w:t>
      </w:r>
      <w:r w:rsidR="003B5C6D" w:rsidRPr="00D9735C">
        <w:t xml:space="preserve"> where X is the variable and t </w:t>
      </w:r>
      <w:proofErr w:type="gramStart"/>
      <w:r w:rsidR="003B5C6D" w:rsidRPr="00D9735C">
        <w:t>is</w:t>
      </w:r>
      <w:proofErr w:type="gramEnd"/>
      <w:r w:rsidR="003B5C6D" w:rsidRPr="00D9735C">
        <w:t xml:space="preserve"> time. Plot options include Water level elevation frequency, Water level spectrum, Elevations above a threshold, Duration of </w:t>
      </w:r>
      <w:r w:rsidR="003B5C6D" w:rsidRPr="00D9735C">
        <w:lastRenderedPageBreak/>
        <w:t>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proofErr w:type="spellStart"/>
      <w:r w:rsidRPr="003B5C6D">
        <w:rPr>
          <w:rFonts w:ascii="Courier New" w:hAnsi="Courier New" w:cs="Courier New"/>
          <w:sz w:val="20"/>
          <w:szCs w:val="20"/>
        </w:rPr>
        <w:t>frequencyanalysis</w:t>
      </w:r>
      <w:proofErr w:type="spellEnd"/>
      <w:r w:rsidRPr="003B5C6D">
        <w:rPr>
          <w:rFonts w:ascii="Courier New" w:hAnsi="Courier New" w:cs="Courier New"/>
          <w:sz w:val="20"/>
          <w:szCs w:val="20"/>
        </w:rPr>
        <w:t>(</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w:t>
      </w:r>
      <w:proofErr w:type="spellStart"/>
      <w:r w:rsidR="00DE7EE4" w:rsidRPr="00DE7EE4">
        <w:rPr>
          <w:rFonts w:ascii="Courier New" w:hAnsi="Courier New" w:cs="Courier New"/>
          <w:sz w:val="20"/>
          <w:szCs w:val="20"/>
        </w:rPr>
        <w:t>vardesc</w:t>
      </w:r>
      <w:proofErr w:type="spellEnd"/>
      <w:r w:rsidR="00DE7EE4" w:rsidRPr="00DE7EE4">
        <w:rPr>
          <w:rFonts w:ascii="Courier New" w:hAnsi="Courier New" w:cs="Courier New"/>
          <w:sz w:val="20"/>
          <w:szCs w:val="20"/>
        </w:rPr>
        <w:t>'</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t is time and </w:t>
      </w:r>
      <w:proofErr w:type="spellStart"/>
      <w:r w:rsidR="00DE7EE4" w:rsidRPr="003C13B9">
        <w:rPr>
          <w:i/>
          <w:iCs/>
        </w:rPr>
        <w:t>vardesc</w:t>
      </w:r>
      <w:proofErr w:type="spellEnd"/>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Time series plot of variable, Time series plot of variable above threshold, 'Plot variable frequency, Plot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186" w:name="_Hlk129452473"/>
      <w:proofErr w:type="spellStart"/>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proofErr w:type="spellEnd"/>
      <w:r w:rsidR="00DE7EE4" w:rsidRPr="00F71705">
        <w:rPr>
          <w:rFonts w:ascii="Courier New" w:hAnsi="Courier New" w:cs="Courier New"/>
          <w:sz w:val="20"/>
          <w:szCs w:val="20"/>
        </w:rPr>
        <w:t>(</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186"/>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proofErr w:type="spellStart"/>
      <w:r w:rsidR="003C13B9" w:rsidRPr="00F71705">
        <w:rPr>
          <w:rFonts w:ascii="Courier New" w:hAnsi="Courier New" w:cs="Courier New"/>
          <w:sz w:val="20"/>
          <w:szCs w:val="20"/>
        </w:rPr>
        <w:t>wavesteepness</w:t>
      </w:r>
      <w:proofErr w:type="spellEnd"/>
      <w:r w:rsidR="003C13B9" w:rsidRPr="00F71705">
        <w:rPr>
          <w:rFonts w:ascii="Courier New" w:hAnsi="Courier New" w:cs="Courier New"/>
          <w:sz w:val="20"/>
          <w:szCs w:val="20"/>
        </w:rPr>
        <w:t xml:space="preserve">(X,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proofErr w:type="spellStart"/>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proofErr w:type="spellEnd"/>
      <w:r w:rsidR="00F71705" w:rsidRPr="00F71705">
        <w:rPr>
          <w:rFonts w:ascii="Courier New" w:hAnsi="Courier New" w:cs="Courier New"/>
          <w:sz w:val="20"/>
          <w:szCs w:val="20"/>
        </w:rPr>
        <w:t>(</w:t>
      </w:r>
      <w:proofErr w:type="spellStart"/>
      <w:r w:rsidR="00E65050">
        <w:rPr>
          <w:rFonts w:ascii="Courier New" w:hAnsi="Courier New" w:cs="Courier New"/>
          <w:sz w:val="20"/>
          <w:szCs w:val="20"/>
        </w:rPr>
        <w:t>dst</w:t>
      </w:r>
      <w:proofErr w:type="spellEnd"/>
      <w:r w:rsidR="00F71705" w:rsidRPr="00F71705">
        <w:rPr>
          <w:rFonts w:ascii="Courier New" w:hAnsi="Courier New" w:cs="Courier New"/>
          <w:sz w:val="20"/>
          <w:szCs w:val="20"/>
        </w:rPr>
        <w:t>)</w:t>
      </w:r>
      <w:r w:rsidR="00F71705">
        <w:t xml:space="preserve"> where </w:t>
      </w:r>
      <w:proofErr w:type="spellStart"/>
      <w:r w:rsidR="00E65050" w:rsidRPr="003C13B9">
        <w:rPr>
          <w:i/>
          <w:iCs/>
        </w:rPr>
        <w:t>dst</w:t>
      </w:r>
      <w:proofErr w:type="spellEnd"/>
      <w:r w:rsidR="00F71705">
        <w:t xml:space="preserve"> </w:t>
      </w:r>
      <w:r w:rsidR="003C13B9">
        <w:t>invokes</w:t>
      </w:r>
      <w:r w:rsidR="00E65050">
        <w:t xml:space="preserve"> the option to pass the data as </w:t>
      </w:r>
      <w:proofErr w:type="spellStart"/>
      <w:r w:rsidR="00E65050">
        <w:t>dstables</w:t>
      </w:r>
      <w:proofErr w:type="spellEnd"/>
      <w:r w:rsidR="00E65050">
        <w:t>.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proofErr w:type="spellStart"/>
      <w:r w:rsidRPr="00F71705">
        <w:rPr>
          <w:rFonts w:ascii="Courier New" w:hAnsi="Courier New" w:cs="Courier New"/>
          <w:sz w:val="20"/>
          <w:szCs w:val="20"/>
        </w:rPr>
        <w:t>beachtransportratio</w:t>
      </w:r>
      <w:proofErr w:type="spellEnd"/>
      <w:r w:rsidRPr="00F71705">
        <w:rPr>
          <w:rFonts w:ascii="Courier New" w:hAnsi="Courier New" w:cs="Courier New"/>
          <w:sz w:val="20"/>
          <w:szCs w:val="20"/>
        </w:rPr>
        <w:t>(</w:t>
      </w:r>
      <w:proofErr w:type="spellStart"/>
      <w:r w:rsidRPr="00F71705">
        <w:rPr>
          <w:rFonts w:ascii="Courier New" w:hAnsi="Courier New" w:cs="Courier New"/>
          <w:sz w:val="20"/>
          <w:szCs w:val="20"/>
        </w:rPr>
        <w:t>x,theta</w:t>
      </w:r>
      <w:proofErr w:type="spellEnd"/>
      <w:r w:rsidRPr="00F71705">
        <w:rPr>
          <w:rFonts w:ascii="Courier New" w:hAnsi="Courier New" w:cs="Courier New"/>
          <w:sz w:val="20"/>
          <w:szCs w:val="20"/>
        </w:rPr>
        <w:t>)</w:t>
      </w:r>
      <w:r>
        <w:t xml:space="preserve"> where X is the wave direction and theta </w:t>
      </w:r>
      <w:proofErr w:type="gramStart"/>
      <w:r>
        <w:t>is</w:t>
      </w:r>
      <w:proofErr w:type="gramEnd"/>
      <w:r>
        <w:t xml:space="preserve"> the beach or shoreline angle (both in </w:t>
      </w:r>
      <w:proofErr w:type="spellStart"/>
      <w:r>
        <w:t>degTN</w:t>
      </w:r>
      <w:proofErr w:type="spellEnd"/>
      <w:r>
        <w:t xml:space="preserve">).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proofErr w:type="spellStart"/>
      <w:r w:rsidRPr="00D9735C">
        <w:rPr>
          <w:rFonts w:ascii="Courier New" w:hAnsi="Courier New" w:cs="Courier New"/>
          <w:sz w:val="20"/>
          <w:szCs w:val="20"/>
        </w:rPr>
        <w:t>littoraldriftstats</w:t>
      </w:r>
      <w:proofErr w:type="spellEnd"/>
      <w:r w:rsidRPr="00D9735C">
        <w:rPr>
          <w:rFonts w:ascii="Courier New" w:hAnsi="Courier New" w:cs="Courier New"/>
          <w:sz w:val="20"/>
          <w:szCs w:val="20"/>
        </w:rPr>
        <w:t>(X,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w:t>
      </w:r>
      <w:r w:rsidRPr="00D9735C">
        <w:lastRenderedPageBreak/>
        <w:t>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187" w:name="_Hlk77160681"/>
      <w:r w:rsidRPr="00D9735C">
        <w:t xml:space="preserve">The call to the function is: </w:t>
      </w:r>
      <w:bookmarkEnd w:id="187"/>
    </w:p>
    <w:p w14:paraId="3B4B4741" w14:textId="40BB4C17" w:rsidR="00D9735C" w:rsidRDefault="00D9735C" w:rsidP="00D9735C">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proofErr w:type="spellEnd"/>
      <w:r w:rsidRPr="00D9735C">
        <w:rPr>
          <w:rFonts w:ascii="Courier New" w:hAnsi="Courier New" w:cs="Courier New"/>
          <w:sz w:val="20"/>
          <w:szCs w:val="20"/>
        </w:rPr>
        <w:t>)</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188" w:name="_Toc72232569"/>
      <w:r w:rsidRPr="00D9735C">
        <w:rPr>
          <w:b/>
          <w:bCs/>
        </w:rPr>
        <w:t>Examining the rate of beach profile change (accretion and erosion)</w:t>
      </w:r>
      <w:bookmarkEnd w:id="188"/>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 xml:space="preserve">Where </w:t>
            </w:r>
            <w:proofErr w:type="spellStart"/>
            <w:r w:rsidRPr="00D9735C">
              <w:t>dV</w:t>
            </w:r>
            <w:proofErr w:type="spellEnd"/>
            <w:r w:rsidRPr="00D9735C">
              <w:t xml:space="preserve"> is the change in the variable (e.g.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48"/>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189" w:name="_Toc72232568"/>
      <w:bookmarkStart w:id="190" w:name="_Toc158307260"/>
      <w:r w:rsidRPr="00D9735C">
        <w:rPr>
          <w:rFonts w:hint="eastAsia"/>
        </w:rPr>
        <w:t>A</w:t>
      </w:r>
      <w:r w:rsidRPr="00D9735C">
        <w:t>dding variables to peak and cluster time series</w:t>
      </w:r>
      <w:bookmarkEnd w:id="189"/>
      <w:bookmarkEnd w:id="190"/>
    </w:p>
    <w:p w14:paraId="540AB595" w14:textId="77777777" w:rsidR="00D9735C" w:rsidRPr="00D9735C" w:rsidRDefault="00D9735C" w:rsidP="00D9735C">
      <w:r w:rsidRPr="00D9735C">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(e.g.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191" w:name="_Ref459037739"/>
      <w:bookmarkStart w:id="192" w:name="_Toc531673957"/>
      <w:bookmarkStart w:id="193" w:name="_Toc72232579"/>
      <w:bookmarkStart w:id="194" w:name="_Hlk77172010"/>
      <w:bookmarkStart w:id="195" w:name="_Hlk77171929"/>
      <w:r>
        <w:br w:type="page"/>
      </w:r>
    </w:p>
    <w:p w14:paraId="2A337038" w14:textId="20FBB00E" w:rsidR="00D9735C" w:rsidRPr="007E0C96" w:rsidRDefault="00D9735C" w:rsidP="00B02B87">
      <w:pPr>
        <w:pStyle w:val="Heading1"/>
      </w:pPr>
      <w:bookmarkStart w:id="196" w:name="_Toc158307261"/>
      <w:r w:rsidRPr="007E0C96">
        <w:lastRenderedPageBreak/>
        <w:t xml:space="preserve">User </w:t>
      </w:r>
      <w:r w:rsidRPr="00B02B87">
        <w:t>functions</w:t>
      </w:r>
      <w:bookmarkEnd w:id="191"/>
      <w:bookmarkEnd w:id="192"/>
      <w:bookmarkEnd w:id="193"/>
      <w:bookmarkEnd w:id="196"/>
    </w:p>
    <w:bookmarkEnd w:id="194"/>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w:t>
      </w:r>
      <w:proofErr w:type="gramStart"/>
      <w:r>
        <w:t xml:space="preserve"> ..</w:t>
      </w:r>
      <w:proofErr w:type="gramEnd"/>
      <w:r w:rsidRPr="00435B50">
        <w:t>\muitoolbox\</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w:t>
      </w:r>
      <w:proofErr w:type="gramStart"/>
      <w:r>
        <w:t xml:space="preserve"> </w:t>
      </w:r>
      <w:r w:rsidRPr="0096440C">
        <w:t>..</w:t>
      </w:r>
      <w:proofErr w:type="gramEnd"/>
      <w:r w:rsidRPr="0096440C">
        <w:t>\muitoolbox\</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w:t>
      </w:r>
      <w:proofErr w:type="gramStart"/>
      <w:r>
        <w:t>UIs,</w:t>
      </w:r>
      <w:proofErr w:type="gramEnd"/>
      <w:r>
        <w:t xml:space="preserve">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197" w:name="_Ref462729147"/>
      <w:bookmarkStart w:id="198" w:name="_Toc531673960"/>
      <w:bookmarkStart w:id="199" w:name="_Toc72232582"/>
      <w:bookmarkStart w:id="200" w:name="_Toc158307262"/>
      <w:r w:rsidRPr="007E0C96">
        <w:t>User Statistics</w:t>
      </w:r>
      <w:bookmarkEnd w:id="197"/>
      <w:bookmarkEnd w:id="198"/>
      <w:bookmarkEnd w:id="199"/>
      <w:bookmarkEnd w:id="200"/>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201" w:name="_Hlk77172970"/>
      <w:r w:rsidRPr="007E0C96">
        <w:t>,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w:t>
      </w:r>
      <w:bookmarkEnd w:id="201"/>
      <w:r w:rsidRPr="007E0C96">
        <w:t xml:space="preserve">This allows the user to define their own workflow, accessing data and functions already provided by </w:t>
      </w:r>
      <w:r>
        <w:t xml:space="preserve">the </w:t>
      </w:r>
      <w:fldSimple w:instr=" FILLIN  &quot;Model name?&quot;  \* MERGEFORMAT ">
        <w:r w:rsidR="009A2557">
          <w:t>WaveRayModel</w:t>
        </w:r>
      </w:fldSimple>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02" w:name="_Ref483053425"/>
      <w:bookmarkStart w:id="203" w:name="_Toc531673961"/>
      <w:bookmarkStart w:id="204" w:name="_Toc72232583"/>
      <w:bookmarkStart w:id="205" w:name="_Toc158307263"/>
      <w:r w:rsidRPr="007E0C96">
        <w:t>User Plot</w:t>
      </w:r>
      <w:bookmarkEnd w:id="202"/>
      <w:bookmarkEnd w:id="203"/>
      <w:bookmarkEnd w:id="204"/>
      <w:r>
        <w:t>s</w:t>
      </w:r>
      <w:bookmarkEnd w:id="205"/>
    </w:p>
    <w:p w14:paraId="337166EF" w14:textId="77777777" w:rsidR="00D9735C" w:rsidRPr="00787C64" w:rsidRDefault="00D9735C" w:rsidP="00D9735C">
      <w:bookmarkStart w:id="206" w:name="_Hlk42156403"/>
      <w:r w:rsidRPr="007E0C96">
        <w:t>On the Plot</w:t>
      </w:r>
      <w:r>
        <w:t>s</w:t>
      </w:r>
      <w:r w:rsidRPr="007E0C96">
        <w:t xml:space="preserve"> UI there is a Plot type list dialogue box</w:t>
      </w:r>
      <w:bookmarkEnd w:id="206"/>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w:t>
      </w:r>
      <w:proofErr w:type="gramStart"/>
      <w:r w:rsidRPr="007E0C96">
        <w:t xml:space="preserve"> </w:t>
      </w:r>
      <w:r w:rsidRPr="0096440C">
        <w:t>..</w:t>
      </w:r>
      <w:proofErr w:type="gramEnd"/>
      <w:r w:rsidRPr="0096440C">
        <w:t>\muitoolbox\</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195"/>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07" w:name="_Toc486354054"/>
      <w:bookmarkStart w:id="208" w:name="_Ref495741114"/>
      <w:bookmarkStart w:id="209" w:name="_Ref495741134"/>
      <w:bookmarkStart w:id="210" w:name="_Ref495741441"/>
      <w:bookmarkStart w:id="211" w:name="_Ref495741457"/>
      <w:bookmarkStart w:id="212" w:name="_Ref498196299"/>
      <w:bookmarkStart w:id="213" w:name="_Ref132539634"/>
      <w:bookmarkStart w:id="214" w:name="_Toc158307264"/>
      <w:r w:rsidRPr="00197F5F">
        <w:lastRenderedPageBreak/>
        <w:t>Program Structure</w:t>
      </w:r>
      <w:bookmarkEnd w:id="207"/>
      <w:bookmarkEnd w:id="208"/>
      <w:bookmarkEnd w:id="209"/>
      <w:bookmarkEnd w:id="210"/>
      <w:bookmarkEnd w:id="211"/>
      <w:bookmarkEnd w:id="212"/>
      <w:bookmarkEnd w:id="213"/>
      <w:bookmarkEnd w:id="214"/>
    </w:p>
    <w:p w14:paraId="33BACBCC" w14:textId="31A23C7D"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B12F30">
        <w:t xml:space="preserve">Figure </w:t>
      </w:r>
      <w:r w:rsidR="00B12F30">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67D69BC0" w:rsidR="00D9735C" w:rsidRDefault="00D9735C" w:rsidP="00D9735C">
      <w:pPr>
        <w:pStyle w:val="Caption"/>
        <w:keepNext/>
      </w:pPr>
      <w:bookmarkStart w:id="215" w:name="_Ref72166629"/>
      <w:r>
        <w:t xml:space="preserve">Figure </w:t>
      </w:r>
      <w:r>
        <w:fldChar w:fldCharType="begin"/>
      </w:r>
      <w:r>
        <w:instrText xml:space="preserve"> SEQ Figure \* ARABIC </w:instrText>
      </w:r>
      <w:r>
        <w:fldChar w:fldCharType="separate"/>
      </w:r>
      <w:r w:rsidR="00B12F30">
        <w:rPr>
          <w:noProof/>
        </w:rPr>
        <w:t>1</w:t>
      </w:r>
      <w:r>
        <w:rPr>
          <w:noProof/>
        </w:rPr>
        <w:fldChar w:fldCharType="end"/>
      </w:r>
      <w:bookmarkEnd w:id="215"/>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16B7835D"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r w:rsidR="00B12F30">
        <w:t>WaveRayModel</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B12F30">
        <w:t xml:space="preserve">Figure </w:t>
      </w:r>
      <w:r w:rsidR="00B12F30">
        <w:rPr>
          <w:noProof/>
        </w:rPr>
        <w:t>2</w:t>
      </w:r>
      <w:r>
        <w:fldChar w:fldCharType="end"/>
      </w:r>
      <w:r>
        <w:t>, which shows a more detailed schematic of the program structure. See the muitoolbox and dstoolbox documentation for more details.</w:t>
      </w:r>
    </w:p>
    <w:p w14:paraId="21029612" w14:textId="398A4539" w:rsidR="00D9735C" w:rsidRDefault="00D9735C" w:rsidP="00D9735C">
      <w:pPr>
        <w:pStyle w:val="Caption"/>
        <w:keepNext/>
      </w:pPr>
      <w:bookmarkStart w:id="216" w:name="_Ref72167155"/>
      <w:r>
        <w:t xml:space="preserve">Figure </w:t>
      </w:r>
      <w:r>
        <w:fldChar w:fldCharType="begin"/>
      </w:r>
      <w:r>
        <w:instrText xml:space="preserve"> SEQ Figure \* ARABIC </w:instrText>
      </w:r>
      <w:r>
        <w:fldChar w:fldCharType="separate"/>
      </w:r>
      <w:r w:rsidR="00B12F30">
        <w:rPr>
          <w:noProof/>
        </w:rPr>
        <w:t>2</w:t>
      </w:r>
      <w:r>
        <w:rPr>
          <w:noProof/>
        </w:rPr>
        <w:fldChar w:fldCharType="end"/>
      </w:r>
      <w:bookmarkEnd w:id="216"/>
      <w:r>
        <w:t xml:space="preserve"> – schematic of program structure showing how the main classes from </w:t>
      </w:r>
      <w:proofErr w:type="spellStart"/>
      <w:r>
        <w:t>muittoolbox</w:t>
      </w:r>
      <w:proofErr w:type="spellEnd"/>
      <w:r>
        <w:t xml:space="preserve"> and dstoolbox are used</w:t>
      </w:r>
    </w:p>
    <w:p w14:paraId="7B44032F" w14:textId="77777777" w:rsidR="00D9735C" w:rsidRDefault="00D9735C" w:rsidP="00D9735C">
      <w:r>
        <w:rPr>
          <w:noProof/>
        </w:rPr>
        <w:drawing>
          <wp:inline distT="0" distB="0" distL="0" distR="0" wp14:anchorId="17ECBF1F" wp14:editId="4C58F5C4">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29AB9854"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r w:rsidR="00B12F30">
        <w:t>WaveRayModel</w:t>
      </w:r>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17" w:name="_Hlk128057175"/>
      <w:r w:rsidRPr="003F2BDA">
        <w:rPr>
          <w:b/>
          <w:bCs/>
        </w:rPr>
        <w:t>In …/</w:t>
      </w:r>
      <w:r>
        <w:rPr>
          <w:b/>
          <w:bCs/>
        </w:rPr>
        <w:t>WaveRayModel</w:t>
      </w:r>
      <w:r w:rsidRPr="003F2BDA">
        <w:rPr>
          <w:b/>
          <w:bCs/>
        </w:rPr>
        <w:t xml:space="preserve">/ </w:t>
      </w:r>
    </w:p>
    <w:bookmarkEnd w:id="217"/>
    <w:p w14:paraId="31B19A61" w14:textId="77777777" w:rsidR="008D461C" w:rsidRDefault="008D461C" w:rsidP="00197F5F">
      <w:r w:rsidRPr="008D461C">
        <w:rPr>
          <w:b/>
          <w:bCs/>
        </w:rPr>
        <w:t xml:space="preserve">WaveRayModel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xml:space="preserve">. Called by </w:t>
      </w:r>
      <w:proofErr w:type="spellStart"/>
      <w:r w:rsidR="00D41420">
        <w:t>RayTracks</w:t>
      </w:r>
      <w:proofErr w:type="spellEnd"/>
      <w:r w:rsidR="00D41420">
        <w:t xml:space="preserve"> and uses </w:t>
      </w:r>
      <w:proofErr w:type="spellStart"/>
      <w:r w:rsidR="00D41420">
        <w:t>arc_ray</w:t>
      </w:r>
      <w:proofErr w:type="spellEnd"/>
      <w:r w:rsidR="00D41420">
        <w:t xml:space="preserve"> function.</w:t>
      </w:r>
    </w:p>
    <w:p w14:paraId="6BEF6FA3" w14:textId="4108939B" w:rsidR="00D41420" w:rsidRPr="00D41420" w:rsidRDefault="0044131E" w:rsidP="00D41420">
      <w:proofErr w:type="spellStart"/>
      <w:r w:rsidRPr="0044131E">
        <w:rPr>
          <w:b/>
          <w:bCs/>
        </w:rPr>
        <w:t>RayTracks</w:t>
      </w:r>
      <w:proofErr w:type="spellEnd"/>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proofErr w:type="spellStart"/>
      <w:r w:rsidRPr="0044131E">
        <w:rPr>
          <w:b/>
          <w:bCs/>
        </w:rPr>
        <w:t>SpectralTransfer</w:t>
      </w:r>
      <w:proofErr w:type="spellEnd"/>
      <w:r>
        <w:t xml:space="preserve"> – </w:t>
      </w:r>
      <w:r w:rsidR="00D41420">
        <w:t xml:space="preserve">builds the offshore and inshore Transfer Tables from a backward ray tracking data set (class </w:t>
      </w:r>
      <w:proofErr w:type="spellStart"/>
      <w:r w:rsidR="00D41420">
        <w:t>RayTracks</w:t>
      </w:r>
      <w:proofErr w:type="spellEnd"/>
      <w:r w:rsidR="00D41420">
        <w:t xml:space="preserve">) for use in </w:t>
      </w:r>
      <w:proofErr w:type="spellStart"/>
      <w:r w:rsidR="00D41420">
        <w:t>WRM_WaveModel</w:t>
      </w:r>
      <w:proofErr w:type="spellEnd"/>
      <w:r w:rsidR="00D41420">
        <w:t>. Also has a method to create plots of the transfer coefficients for a unit wave height.</w:t>
      </w:r>
    </w:p>
    <w:p w14:paraId="1CC912D0" w14:textId="7729FB92" w:rsidR="0044131E" w:rsidRDefault="0044131E" w:rsidP="00E10A6C">
      <w:proofErr w:type="spellStart"/>
      <w:r w:rsidRPr="0044131E">
        <w:rPr>
          <w:b/>
          <w:bCs/>
        </w:rPr>
        <w:t>WRM_Bathy</w:t>
      </w:r>
      <w:proofErr w:type="spellEnd"/>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proofErr w:type="spellStart"/>
      <w:r w:rsidRPr="0044131E">
        <w:rPr>
          <w:b/>
          <w:bCs/>
        </w:rPr>
        <w:t>WRM_BT_Params</w:t>
      </w:r>
      <w:proofErr w:type="spellEnd"/>
      <w:r>
        <w:t xml:space="preserve"> – </w:t>
      </w:r>
      <w:r w:rsidR="00E10A6C">
        <w:t>parameters define initial positions and direction of backward tracking rays.</w:t>
      </w:r>
    </w:p>
    <w:p w14:paraId="68FF02B1" w14:textId="1B79338D" w:rsidR="0044131E" w:rsidRDefault="0044131E" w:rsidP="00197F5F">
      <w:proofErr w:type="spellStart"/>
      <w:r w:rsidRPr="0044131E">
        <w:rPr>
          <w:b/>
          <w:bCs/>
        </w:rPr>
        <w:t>WRM_FT_Params</w:t>
      </w:r>
      <w:proofErr w:type="spellEnd"/>
      <w:r>
        <w:t xml:space="preserve"> – </w:t>
      </w:r>
      <w:r w:rsidR="00E10A6C" w:rsidRPr="00E10A6C">
        <w:t>parameters define initial positions and direction of forward tracking rays</w:t>
      </w:r>
      <w:r w:rsidR="00E10A6C">
        <w:t>.</w:t>
      </w:r>
    </w:p>
    <w:p w14:paraId="1168131B" w14:textId="4B9E6E0F" w:rsidR="008C6344" w:rsidRDefault="008C6344" w:rsidP="00197F5F">
      <w:proofErr w:type="spellStart"/>
      <w:r w:rsidRPr="008C6344">
        <w:rPr>
          <w:b/>
          <w:bCs/>
        </w:rPr>
        <w:t>WRM_Mesh</w:t>
      </w:r>
      <w:proofErr w:type="spellEnd"/>
      <w:r>
        <w:t xml:space="preserve"> - g</w:t>
      </w:r>
      <w:r w:rsidRPr="008C6344">
        <w:t>enerate tria</w:t>
      </w:r>
      <w:r>
        <w:t>n</w:t>
      </w:r>
      <w:r w:rsidRPr="008C6344">
        <w:t>gular mesh of nearshore area from a Cartesian grid</w:t>
      </w:r>
      <w:r>
        <w:t>.</w:t>
      </w:r>
    </w:p>
    <w:p w14:paraId="1A5AE3F3" w14:textId="13BB6FB5" w:rsidR="0044131E" w:rsidRDefault="0044131E" w:rsidP="00197F5F">
      <w:proofErr w:type="spellStart"/>
      <w:r w:rsidRPr="0044131E">
        <w:rPr>
          <w:b/>
          <w:bCs/>
        </w:rPr>
        <w:t>WRM_RunParams</w:t>
      </w:r>
      <w:proofErr w:type="spellEnd"/>
      <w:r>
        <w:t xml:space="preserve"> – </w:t>
      </w:r>
      <w:r w:rsidR="00E10A6C" w:rsidRPr="00E10A6C">
        <w:t>run parameters for the WaveRayModel</w:t>
      </w:r>
      <w:r w:rsidR="00E10A6C">
        <w:t>.</w:t>
      </w:r>
    </w:p>
    <w:p w14:paraId="4716BB02" w14:textId="31E41C7E" w:rsidR="0044131E" w:rsidRDefault="0044131E" w:rsidP="00E10A6C">
      <w:proofErr w:type="spellStart"/>
      <w:r w:rsidRPr="0044131E">
        <w:rPr>
          <w:b/>
          <w:bCs/>
        </w:rPr>
        <w:t>WRM_WaveModel</w:t>
      </w:r>
      <w:proofErr w:type="spellEnd"/>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r>
        <w:rPr>
          <w:b/>
          <w:bCs/>
        </w:rPr>
        <w:t>WaveRayModel</w:t>
      </w:r>
      <w:r w:rsidRPr="003F2BDA">
        <w:rPr>
          <w:b/>
          <w:bCs/>
        </w:rPr>
        <w:t>/</w:t>
      </w:r>
      <w:proofErr w:type="spellStart"/>
      <w:r>
        <w:rPr>
          <w:b/>
          <w:bCs/>
        </w:rPr>
        <w:t>wrm_functions</w:t>
      </w:r>
      <w:proofErr w:type="spellEnd"/>
    </w:p>
    <w:p w14:paraId="6A317BA7" w14:textId="6CBB1D23" w:rsidR="0044131E" w:rsidRDefault="0044131E" w:rsidP="00DD5BBB">
      <w:pPr>
        <w:spacing w:after="0"/>
      </w:pPr>
      <w:proofErr w:type="spellStart"/>
      <w:r>
        <w:rPr>
          <w:i/>
          <w:iCs/>
        </w:rPr>
        <w:t>a</w:t>
      </w:r>
      <w:r w:rsidRPr="0044131E">
        <w:rPr>
          <w:i/>
          <w:iCs/>
        </w:rPr>
        <w:t>rc_ray</w:t>
      </w:r>
      <w:proofErr w:type="spellEnd"/>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proofErr w:type="spellStart"/>
      <w:r w:rsidRPr="0044131E">
        <w:rPr>
          <w:i/>
          <w:iCs/>
        </w:rPr>
        <w:t>celerity_grid</w:t>
      </w:r>
      <w:proofErr w:type="spellEnd"/>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proofErr w:type="spellStart"/>
      <w:r w:rsidRPr="006867BF">
        <w:rPr>
          <w:rStyle w:val="IntenseEmphasis"/>
          <w:iCs w:val="0"/>
          <w:color w:val="auto"/>
        </w:rPr>
        <w:t>curvspace</w:t>
      </w:r>
      <w:proofErr w:type="spellEnd"/>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proofErr w:type="spellStart"/>
      <w:r w:rsidRPr="00F816A5">
        <w:rPr>
          <w:rStyle w:val="IntenseEmphasis"/>
          <w:i w:val="0"/>
          <w:color w:val="auto"/>
        </w:rPr>
        <w:t>Yo</w:t>
      </w:r>
      <w:proofErr w:type="spellEnd"/>
      <w:r w:rsidRPr="00F816A5">
        <w:rPr>
          <w:rStyle w:val="IntenseEmphasis"/>
          <w:i w:val="0"/>
          <w:color w:val="auto"/>
        </w:rPr>
        <w:t xml:space="preserve"> Fukushima</w:t>
      </w:r>
      <w:r>
        <w:rPr>
          <w:rStyle w:val="IntenseEmphasis"/>
          <w:i w:val="0"/>
          <w:color w:val="auto"/>
        </w:rPr>
        <w:t>,</w:t>
      </w:r>
      <w:r w:rsidRPr="00F816A5">
        <w:rPr>
          <w:rStyle w:val="IntenseEmphasis"/>
          <w:i w:val="0"/>
          <w:color w:val="auto"/>
        </w:rPr>
        <w:t xml:space="preserve"> 2005, </w:t>
      </w:r>
      <w:hyperlink r:id="rId151"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proofErr w:type="spellStart"/>
      <w:r w:rsidRPr="0044131E">
        <w:rPr>
          <w:i/>
          <w:iCs/>
        </w:rPr>
        <w:t>directional_spreading</w:t>
      </w:r>
      <w:proofErr w:type="spellEnd"/>
      <w:r>
        <w:t xml:space="preserve"> – </w:t>
      </w:r>
      <w:r w:rsidR="00CA7FDB" w:rsidRPr="00CA7FDB">
        <w:t>sample a directional spreading function at selected direction intervals</w:t>
      </w:r>
      <w:r w:rsidR="00632AE5">
        <w:t>.</w:t>
      </w:r>
    </w:p>
    <w:p w14:paraId="7630055E" w14:textId="442134C6" w:rsidR="0044131E" w:rsidRDefault="0044131E" w:rsidP="00197F5F">
      <w:proofErr w:type="spellStart"/>
      <w:r w:rsidRPr="0044131E">
        <w:rPr>
          <w:i/>
          <w:iCs/>
        </w:rPr>
        <w:t>get_element</w:t>
      </w:r>
      <w:proofErr w:type="spellEnd"/>
      <w:r>
        <w:t xml:space="preserve"> – </w:t>
      </w:r>
      <w:r w:rsidR="00CA7FDB" w:rsidRPr="00CA7FDB">
        <w:t xml:space="preserve">define triangular </w:t>
      </w:r>
      <w:proofErr w:type="spellStart"/>
      <w:r w:rsidR="00CA7FDB" w:rsidRPr="00CA7FDB">
        <w:t>polyshape</w:t>
      </w:r>
      <w:proofErr w:type="spellEnd"/>
      <w:r w:rsidR="00CA7FDB" w:rsidRPr="00CA7FDB">
        <w:t xml:space="preserve"> based on quadrant being entered</w:t>
      </w:r>
      <w:r w:rsidR="00CA7FDB">
        <w:t xml:space="preserve"> by ray.</w:t>
      </w:r>
    </w:p>
    <w:p w14:paraId="4CD09CEB" w14:textId="7A94599F" w:rsidR="00632AE5" w:rsidRDefault="00632AE5" w:rsidP="00632AE5">
      <w:proofErr w:type="spellStart"/>
      <w:r w:rsidRPr="00632AE5">
        <w:rPr>
          <w:i/>
          <w:iCs/>
        </w:rPr>
        <w:t>get_inshore_spectrum</w:t>
      </w:r>
      <w:proofErr w:type="spellEnd"/>
      <w:r>
        <w:t xml:space="preserve"> - construct the offshore and inshore spectra for given wave conditions or wave buoy spectral data.</w:t>
      </w:r>
    </w:p>
    <w:p w14:paraId="48F262BA" w14:textId="479CB2A0" w:rsidR="00632AE5" w:rsidRDefault="00632AE5" w:rsidP="00632AE5">
      <w:proofErr w:type="spellStart"/>
      <w:r w:rsidRPr="00632AE5">
        <w:rPr>
          <w:i/>
          <w:iCs/>
        </w:rPr>
        <w:t>get_inshore_wave</w:t>
      </w:r>
      <w:proofErr w:type="spellEnd"/>
      <w:r>
        <w:t xml:space="preserve"> - integrate the 2-D spectra to obtain wave parameters and transfer coefficients.</w:t>
      </w:r>
    </w:p>
    <w:p w14:paraId="20EB5D2D" w14:textId="3E264425" w:rsidR="0044131E" w:rsidRDefault="0044131E" w:rsidP="00CA7FDB">
      <w:proofErr w:type="spellStart"/>
      <w:r w:rsidRPr="0044131E">
        <w:rPr>
          <w:i/>
          <w:iCs/>
        </w:rPr>
        <w:t>get_intersection</w:t>
      </w:r>
      <w:proofErr w:type="spellEnd"/>
      <w:r>
        <w:t xml:space="preserve"> – </w:t>
      </w:r>
      <w:r w:rsidR="00CA7FDB">
        <w:t>find intersection of a triangle element and a line segment that can be a straight line or an arc segment.</w:t>
      </w:r>
    </w:p>
    <w:p w14:paraId="6CA83D59" w14:textId="59F57526" w:rsidR="0044131E" w:rsidRDefault="0044131E" w:rsidP="003B46B0">
      <w:proofErr w:type="spellStart"/>
      <w:r w:rsidRPr="0044131E">
        <w:rPr>
          <w:i/>
          <w:iCs/>
        </w:rPr>
        <w:t>get_quadrant</w:t>
      </w:r>
      <w:proofErr w:type="spellEnd"/>
      <w:r>
        <w:t xml:space="preserve"> – </w:t>
      </w:r>
      <w:r w:rsidR="003B46B0">
        <w:t xml:space="preserve">find the quadrant that the start </w:t>
      </w:r>
      <w:proofErr w:type="gramStart"/>
      <w:r w:rsidR="003B46B0">
        <w:t>point</w:t>
      </w:r>
      <w:proofErr w:type="gramEnd"/>
      <w:r w:rsidR="003B46B0">
        <w:t xml:space="preserve"> lies in or on. Once first intersection has been found subsequent quadrants are defined in </w:t>
      </w:r>
      <w:proofErr w:type="spellStart"/>
      <w:r w:rsidR="003B46B0">
        <w:t>next_element</w:t>
      </w:r>
      <w:proofErr w:type="spellEnd"/>
      <w:r w:rsidR="003B46B0">
        <w:t xml:space="preserve">, which calls </w:t>
      </w:r>
      <w:proofErr w:type="spellStart"/>
      <w:r w:rsidR="003B46B0">
        <w:t>get_quadrant</w:t>
      </w:r>
      <w:proofErr w:type="spellEnd"/>
      <w:r w:rsidR="003B46B0">
        <w:t xml:space="preserve"> if ray direction is aligned to axis.</w:t>
      </w:r>
    </w:p>
    <w:p w14:paraId="28AD3369" w14:textId="19C27047" w:rsidR="0044131E" w:rsidRDefault="0044131E" w:rsidP="00197F5F">
      <w:proofErr w:type="spellStart"/>
      <w:r w:rsidRPr="0044131E">
        <w:rPr>
          <w:i/>
          <w:iCs/>
        </w:rPr>
        <w:t>interpolate_cbrewer</w:t>
      </w:r>
      <w:proofErr w:type="spellEnd"/>
      <w:r>
        <w:t xml:space="preserve"> – </w:t>
      </w:r>
      <w:r w:rsidR="003B46B0" w:rsidRPr="003B46B0">
        <w:t xml:space="preserve">interpolate a </w:t>
      </w:r>
      <w:proofErr w:type="spellStart"/>
      <w:r w:rsidR="003B46B0" w:rsidRPr="003B46B0">
        <w:t>colorbrewer</w:t>
      </w:r>
      <w:proofErr w:type="spellEnd"/>
      <w:r w:rsidR="003B46B0" w:rsidRPr="003B46B0">
        <w:t xml:space="preserve"> map to </w:t>
      </w:r>
      <w:proofErr w:type="spellStart"/>
      <w:r w:rsidR="003B46B0" w:rsidRPr="003B46B0">
        <w:t>ncolors</w:t>
      </w:r>
      <w:proofErr w:type="spellEnd"/>
      <w:r w:rsidR="003B46B0" w:rsidRPr="003B46B0">
        <w:t xml:space="preserve"> levels</w:t>
      </w:r>
      <w:r w:rsidR="003B46B0">
        <w:t>,</w:t>
      </w:r>
      <w:r w:rsidR="003B46B0" w:rsidRPr="003B46B0">
        <w:t xml:space="preserve"> Charles Robert</w:t>
      </w:r>
      <w:r w:rsidR="003B46B0">
        <w:t xml:space="preserve">, 2011, part of  </w:t>
      </w:r>
      <w:proofErr w:type="spellStart"/>
      <w:r w:rsidR="003B46B0">
        <w:t>cbrewer</w:t>
      </w:r>
      <w:proofErr w:type="spellEnd"/>
      <w:r w:rsidR="003B46B0">
        <w:t xml:space="preserve"> from Matlab</w:t>
      </w:r>
      <w:r w:rsidR="003B46B0" w:rsidRPr="003B46B0">
        <w:rPr>
          <w:vertAlign w:val="superscript"/>
        </w:rPr>
        <w:t>TM</w:t>
      </w:r>
      <w:r w:rsidR="003B46B0">
        <w:t xml:space="preserve"> Exchange Forum.</w:t>
      </w:r>
    </w:p>
    <w:p w14:paraId="7ABF67FE" w14:textId="23650544" w:rsidR="0044131E" w:rsidRDefault="0044131E" w:rsidP="00754224">
      <w:proofErr w:type="spellStart"/>
      <w:r w:rsidRPr="0044131E">
        <w:rPr>
          <w:i/>
          <w:iCs/>
        </w:rPr>
        <w:t>is_axis_point</w:t>
      </w:r>
      <w:proofErr w:type="spellEnd"/>
      <w:r>
        <w:t xml:space="preserve"> – </w:t>
      </w:r>
      <w:r w:rsidR="00754224">
        <w:t>find whether point lies on an axis and is travelling in the direction of that axis.</w:t>
      </w:r>
    </w:p>
    <w:p w14:paraId="690B2827" w14:textId="05F49E5D" w:rsidR="0044131E" w:rsidRDefault="0044131E" w:rsidP="00754224">
      <w:proofErr w:type="spellStart"/>
      <w:r w:rsidRPr="0044131E">
        <w:rPr>
          <w:i/>
          <w:iCs/>
        </w:rPr>
        <w:t>isangletol</w:t>
      </w:r>
      <w:proofErr w:type="spellEnd"/>
      <w:r w:rsidRPr="0044131E">
        <w:rPr>
          <w:i/>
          <w:iCs/>
        </w:rPr>
        <w:t xml:space="preserve"> </w:t>
      </w:r>
      <w:r>
        <w:t xml:space="preserve">– </w:t>
      </w:r>
      <w:proofErr w:type="spellStart"/>
      <w:r w:rsidR="00754224">
        <w:t>boolean</w:t>
      </w:r>
      <w:proofErr w:type="spellEnd"/>
      <w:r w:rsidR="00754224">
        <w:t xml:space="preserve"> check of whether an angle lies between upper and lower bounds defined as specific angles, or a tolerance.</w:t>
      </w:r>
    </w:p>
    <w:p w14:paraId="7EA9163F" w14:textId="0DC82E41" w:rsidR="0044131E" w:rsidRDefault="0044131E" w:rsidP="00197F5F">
      <w:proofErr w:type="spellStart"/>
      <w:r w:rsidRPr="0044131E">
        <w:rPr>
          <w:i/>
          <w:iCs/>
        </w:rPr>
        <w:t>isclosetol</w:t>
      </w:r>
      <w:proofErr w:type="spellEnd"/>
      <w:r>
        <w:t xml:space="preserve"> – </w:t>
      </w:r>
      <w:proofErr w:type="spellStart"/>
      <w:r w:rsidR="00754224" w:rsidRPr="00754224">
        <w:t>boolean</w:t>
      </w:r>
      <w:proofErr w:type="spellEnd"/>
      <w:r w:rsidR="00754224" w:rsidRPr="00754224">
        <w:t xml:space="preserve"> check of whether an </w:t>
      </w:r>
      <w:proofErr w:type="spellStart"/>
      <w:r w:rsidR="00754224" w:rsidRPr="00754224">
        <w:t>x,y</w:t>
      </w:r>
      <w:proofErr w:type="spellEnd"/>
      <w:r w:rsidR="00754224" w:rsidRPr="00754224">
        <w:t xml:space="preserve"> point lies close to another </w:t>
      </w:r>
      <w:proofErr w:type="spellStart"/>
      <w:r w:rsidR="00754224" w:rsidRPr="00754224">
        <w:t>x,y</w:t>
      </w:r>
      <w:proofErr w:type="spellEnd"/>
      <w:r w:rsidR="00754224" w:rsidRPr="00754224">
        <w:t xml:space="preserve"> point</w:t>
      </w:r>
    </w:p>
    <w:p w14:paraId="60CA37B3" w14:textId="441B4DF9" w:rsidR="008C6344" w:rsidRDefault="008C6344" w:rsidP="00197F5F">
      <w:proofErr w:type="spellStart"/>
      <w:r w:rsidRPr="008C6344">
        <w:rPr>
          <w:i/>
          <w:iCs/>
        </w:rPr>
        <w:t>mesh_arc_ray</w:t>
      </w:r>
      <w:proofErr w:type="spellEnd"/>
      <w:r>
        <w:t xml:space="preserve"> – compute the exit position and direction of a ray entering a </w:t>
      </w:r>
      <w:proofErr w:type="spellStart"/>
      <w:r>
        <w:t>trian.gular</w:t>
      </w:r>
      <w:proofErr w:type="spellEnd"/>
      <w:r>
        <w:t xml:space="preserve">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 xml:space="preserve">Darren </w:t>
      </w:r>
      <w:proofErr w:type="spellStart"/>
      <w:r w:rsidRPr="00F816A5">
        <w:rPr>
          <w:rStyle w:val="IntenseEmphasis"/>
          <w:i w:val="0"/>
          <w:color w:val="auto"/>
        </w:rPr>
        <w:t>Engwirda</w:t>
      </w:r>
      <w:proofErr w:type="spellEnd"/>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2"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functions needs to be downloaded from the source and installed in the designated sub-folder of the WaveRayModel App</w:t>
      </w:r>
      <w:r w:rsidRPr="006867BF">
        <w:rPr>
          <w:rStyle w:val="IntenseEmphasis"/>
          <w:iCs w:val="0"/>
          <w:color w:val="auto"/>
        </w:rPr>
        <w:t>.</w:t>
      </w:r>
    </w:p>
    <w:p w14:paraId="33C81DA8" w14:textId="668B2278" w:rsidR="00037E89" w:rsidRDefault="00037E89" w:rsidP="00754224">
      <w:proofErr w:type="spellStart"/>
      <w:r w:rsidRPr="00037E89">
        <w:rPr>
          <w:i/>
          <w:iCs/>
        </w:rPr>
        <w:t>PoolWaitbar</w:t>
      </w:r>
      <w:proofErr w:type="spellEnd"/>
      <w:r w:rsidRPr="00037E89">
        <w:t xml:space="preserve">_ - </w:t>
      </w:r>
      <w:proofErr w:type="spellStart"/>
      <w:r w:rsidRPr="00037E89">
        <w:t>initiallises</w:t>
      </w:r>
      <w:proofErr w:type="spellEnd"/>
      <w:r w:rsidRPr="00037E89">
        <w:t xml:space="preserve"> and updates a </w:t>
      </w:r>
      <w:proofErr w:type="spellStart"/>
      <w:r w:rsidRPr="00037E89">
        <w:t>waitbar</w:t>
      </w:r>
      <w:proofErr w:type="spellEnd"/>
      <w:r w:rsidRPr="00037E89">
        <w:t xml:space="preserve"> when running a loop using </w:t>
      </w:r>
      <w:proofErr w:type="spellStart"/>
      <w:r w:rsidRPr="00037E89">
        <w:rPr>
          <w:i/>
          <w:iCs/>
        </w:rPr>
        <w:t>parfor</w:t>
      </w:r>
      <w:proofErr w:type="spellEnd"/>
      <w:r w:rsidRPr="00037E89">
        <w:t>, Matlab</w:t>
      </w:r>
      <w:r w:rsidRPr="00037E89">
        <w:rPr>
          <w:vertAlign w:val="superscript"/>
        </w:rPr>
        <w:t>TM</w:t>
      </w:r>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proofErr w:type="spellStart"/>
      <w:r>
        <w:rPr>
          <w:rStyle w:val="IntenseEmphasis"/>
          <w:iCs w:val="0"/>
          <w:color w:val="auto"/>
        </w:rPr>
        <w:t>t</w:t>
      </w:r>
      <w:r w:rsidRPr="006867BF">
        <w:rPr>
          <w:rStyle w:val="IntenseEmphasis"/>
          <w:iCs w:val="0"/>
          <w:color w:val="auto"/>
        </w:rPr>
        <w:t>rigradient</w:t>
      </w:r>
      <w:proofErr w:type="spellEnd"/>
      <w:r>
        <w:rPr>
          <w:rStyle w:val="IntenseEmphasis"/>
          <w:i w:val="0"/>
          <w:color w:val="auto"/>
        </w:rPr>
        <w:t xml:space="preserve"> – compute the gradients in the x and y directions using triangular mesh as input, Author: </w:t>
      </w:r>
      <w:r w:rsidRPr="00F816A5">
        <w:rPr>
          <w:rStyle w:val="IntenseEmphasis"/>
          <w:i w:val="0"/>
          <w:color w:val="auto"/>
        </w:rPr>
        <w:t xml:space="preserve">Mick </w:t>
      </w:r>
      <w:proofErr w:type="spellStart"/>
      <w:r w:rsidRPr="00F816A5">
        <w:rPr>
          <w:rStyle w:val="IntenseEmphasis"/>
          <w:i w:val="0"/>
          <w:color w:val="auto"/>
        </w:rPr>
        <w:t>Warehime</w:t>
      </w:r>
      <w:proofErr w:type="spellEnd"/>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3"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proofErr w:type="spellStart"/>
      <w:r w:rsidRPr="0044131E">
        <w:rPr>
          <w:i/>
          <w:iCs/>
        </w:rPr>
        <w:t>wave_spectrum</w:t>
      </w:r>
      <w:proofErr w:type="spellEnd"/>
      <w:r>
        <w:t xml:space="preserve"> – </w:t>
      </w:r>
      <w:r w:rsidR="00754224">
        <w:t>calculate the spectral energy at a number of frequencies using a selection of spectrum definitions (</w:t>
      </w:r>
      <w:proofErr w:type="spellStart"/>
      <w:r w:rsidR="00754224">
        <w:t>Bretschneider</w:t>
      </w:r>
      <w:proofErr w:type="spellEnd"/>
      <w:r w:rsidR="00754224">
        <w:t xml:space="preserve"> open </w:t>
      </w:r>
      <w:r w:rsidR="00CD7FC2">
        <w:t>ocean, Pierson</w:t>
      </w:r>
      <w:r w:rsidR="00754224">
        <w:t>-Moskowitz fully developed, JONSWAP fetch limited, and TMA shallow water).</w:t>
      </w:r>
    </w:p>
    <w:p w14:paraId="2FC61E71" w14:textId="2C23F25B" w:rsidR="0044131E" w:rsidRDefault="0044131E" w:rsidP="00197F5F">
      <w:proofErr w:type="spellStart"/>
      <w:r w:rsidRPr="0044131E">
        <w:rPr>
          <w:i/>
          <w:iCs/>
        </w:rPr>
        <w:t>wrm_animation</w:t>
      </w:r>
      <w:proofErr w:type="spellEnd"/>
      <w:r>
        <w:t xml:space="preserve"> - </w:t>
      </w:r>
      <w:r w:rsidR="00CD7FC2" w:rsidRPr="00CD7FC2">
        <w:t>animation of model spectra timeseries</w:t>
      </w:r>
      <w:r w:rsidR="00CD7FC2">
        <w:t>.</w:t>
      </w:r>
    </w:p>
    <w:p w14:paraId="3469F977" w14:textId="2992FB47" w:rsidR="006867BF" w:rsidRDefault="00632AE5" w:rsidP="00197F5F">
      <w:proofErr w:type="spellStart"/>
      <w:r w:rsidRPr="00632AE5">
        <w:rPr>
          <w:i/>
          <w:iCs/>
        </w:rPr>
        <w:t>wrm_runmovie</w:t>
      </w:r>
      <w:proofErr w:type="spellEnd"/>
      <w:r w:rsidRPr="00632AE5">
        <w:t xml:space="preserve">_ - callback function for animation figure buttons and slider modified from </w:t>
      </w:r>
      <w:proofErr w:type="spellStart"/>
      <w:r w:rsidRPr="00632AE5">
        <w:t>muiPlots</w:t>
      </w:r>
      <w:proofErr w:type="spellEnd"/>
      <w:r w:rsidRPr="00632AE5">
        <w:t xml:space="preserve">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r>
        <w:rPr>
          <w:b/>
          <w:bCs/>
        </w:rPr>
        <w:t>muiApp</w:t>
      </w:r>
      <w:r w:rsidRPr="003F2BDA">
        <w:rPr>
          <w:b/>
          <w:bCs/>
        </w:rPr>
        <w:t>CoastalClasses/</w:t>
      </w:r>
    </w:p>
    <w:p w14:paraId="569B09A4" w14:textId="77777777" w:rsidR="008D461C" w:rsidRDefault="008D461C" w:rsidP="008D461C">
      <w:pPr>
        <w:spacing w:after="40"/>
      </w:pPr>
      <w:proofErr w:type="spellStart"/>
      <w:r w:rsidRPr="00EE339A">
        <w:rPr>
          <w:b/>
          <w:bCs/>
        </w:rPr>
        <w:t>ctWaterLevelData</w:t>
      </w:r>
      <w:proofErr w:type="spellEnd"/>
      <w:r>
        <w:t xml:space="preserve"> – import water level data</w:t>
      </w:r>
    </w:p>
    <w:p w14:paraId="14CDB7AA" w14:textId="77777777" w:rsidR="008D461C" w:rsidRPr="003F2BDA" w:rsidRDefault="008D461C" w:rsidP="008D461C">
      <w:pPr>
        <w:spacing w:after="40"/>
      </w:pPr>
      <w:proofErr w:type="spellStart"/>
      <w:r w:rsidRPr="00EE339A">
        <w:rPr>
          <w:b/>
          <w:bCs/>
        </w:rPr>
        <w:t>ctWaveData</w:t>
      </w:r>
      <w:proofErr w:type="spellEnd"/>
      <w:r>
        <w:t xml:space="preserve"> – import wave data</w:t>
      </w:r>
    </w:p>
    <w:p w14:paraId="1AA2DFFF" w14:textId="77777777" w:rsidR="008D461C" w:rsidRPr="003F2BDA" w:rsidRDefault="008D461C" w:rsidP="008D461C">
      <w:pPr>
        <w:spacing w:after="40"/>
      </w:pPr>
      <w:proofErr w:type="spellStart"/>
      <w:r w:rsidRPr="00EE339A">
        <w:rPr>
          <w:b/>
          <w:bCs/>
        </w:rPr>
        <w:t>ctWindData</w:t>
      </w:r>
      <w:proofErr w:type="spellEnd"/>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18" w:name="_Hlk72225137"/>
      <w:r w:rsidRPr="003F2BDA">
        <w:rPr>
          <w:b/>
          <w:bCs/>
        </w:rPr>
        <w:t>In …/</w:t>
      </w:r>
      <w:r>
        <w:rPr>
          <w:b/>
          <w:bCs/>
        </w:rPr>
        <w:t>muiApp</w:t>
      </w:r>
      <w:r w:rsidRPr="003F2BDA">
        <w:rPr>
          <w:b/>
          <w:bCs/>
        </w:rPr>
        <w:t>CoastalClasses</w:t>
      </w:r>
      <w:bookmarkEnd w:id="218"/>
      <w:r w:rsidRPr="00454053">
        <w:rPr>
          <w:b/>
          <w:bCs/>
        </w:rPr>
        <w:t>/</w:t>
      </w:r>
      <w:proofErr w:type="spellStart"/>
      <w:r w:rsidRPr="00454053">
        <w:rPr>
          <w:b/>
          <w:bCs/>
        </w:rPr>
        <w:t>FormatFiles</w:t>
      </w:r>
      <w:proofErr w:type="spellEnd"/>
      <w:r w:rsidRPr="00454053">
        <w:rPr>
          <w:b/>
          <w:bCs/>
        </w:rPr>
        <w:t>/</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proofErr w:type="spellStart"/>
      <w:r w:rsidRPr="00F71846">
        <w:rPr>
          <w:i/>
          <w:iCs/>
        </w:rPr>
        <w:t>SFcodes</w:t>
      </w:r>
      <w:proofErr w:type="spellEnd"/>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proofErr w:type="spellStart"/>
      <w:r>
        <w:rPr>
          <w:b/>
          <w:bCs/>
        </w:rPr>
        <w:t>muiApp</w:t>
      </w:r>
      <w:r w:rsidRPr="003F2BDA">
        <w:rPr>
          <w:b/>
          <w:bCs/>
        </w:rPr>
        <w:t>Coastal</w:t>
      </w:r>
      <w:r>
        <w:rPr>
          <w:b/>
          <w:bCs/>
        </w:rPr>
        <w:t>Fcns</w:t>
      </w:r>
      <w:proofErr w:type="spellEnd"/>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proofErr w:type="spellStart"/>
      <w:r w:rsidRPr="00A36A5B">
        <w:rPr>
          <w:i/>
          <w:iCs/>
        </w:rPr>
        <w:t>crenulate_bay</w:t>
      </w:r>
      <w:proofErr w:type="spellEnd"/>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proofErr w:type="spellStart"/>
      <w:r w:rsidRPr="008B6484">
        <w:rPr>
          <w:i/>
          <w:iCs/>
        </w:rPr>
        <w:t>deanbeachprofile</w:t>
      </w:r>
      <w:proofErr w:type="spellEnd"/>
      <w:r>
        <w:t xml:space="preserve"> -</w:t>
      </w:r>
      <w:r w:rsidRPr="008B6484">
        <w:t xml:space="preserve"> find the bed slope acro</w:t>
      </w:r>
      <w:r>
        <w:t>s</w:t>
      </w:r>
      <w:r w:rsidRPr="008B6484">
        <w:t xml:space="preserve">s the surf zone  the profile is based on a user defined slope between </w:t>
      </w:r>
      <w:proofErr w:type="spellStart"/>
      <w:r w:rsidRPr="008B6484">
        <w:t>Hw</w:t>
      </w:r>
      <w:proofErr w:type="spellEnd"/>
      <w:r w:rsidRPr="008B6484">
        <w:t xml:space="preserve"> and SWL (0mOD) and a </w:t>
      </w:r>
      <w:proofErr w:type="gramStart"/>
      <w:r w:rsidRPr="008B6484">
        <w:t>Dean</w:t>
      </w:r>
      <w:proofErr w:type="gramEnd"/>
      <w:r w:rsidRPr="008B6484">
        <w:t xml:space="preserve"> profile below this level. </w:t>
      </w:r>
    </w:p>
    <w:p w14:paraId="0EB87649" w14:textId="04DFB6CB"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B12F30">
        <w:t>4.7</w:t>
      </w:r>
      <w:r w:rsidR="00DC7FA3">
        <w:fldChar w:fldCharType="end"/>
      </w:r>
      <w:r w:rsidR="00DC7FA3">
        <w:t xml:space="preserve"> and CoastalTools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w:t>
      </w:r>
      <w:proofErr w:type="spellStart"/>
      <w:r w:rsidRPr="00555677">
        <w:rPr>
          <w:b/>
          <w:bCs/>
        </w:rPr>
        <w:t>muiAppGridFcns</w:t>
      </w:r>
      <w:proofErr w:type="spellEnd"/>
      <w:r>
        <w:rPr>
          <w:b/>
          <w:bCs/>
        </w:rPr>
        <w:t>/</w:t>
      </w:r>
    </w:p>
    <w:p w14:paraId="7BFF31DF" w14:textId="77777777" w:rsidR="00555677" w:rsidRPr="008E0D92" w:rsidRDefault="00555677" w:rsidP="00555677">
      <w:proofErr w:type="spellStart"/>
      <w:r w:rsidRPr="008E0D92">
        <w:rPr>
          <w:b/>
          <w:bCs/>
        </w:rPr>
        <w:t>GD_GridProps</w:t>
      </w:r>
      <w:proofErr w:type="spellEnd"/>
      <w:r w:rsidRPr="008E0D92">
        <w:t xml:space="preserve"> - class inherits </w:t>
      </w:r>
      <w:proofErr w:type="spellStart"/>
      <w:r w:rsidRPr="008E0D92">
        <w:rPr>
          <w:b/>
          <w:bCs/>
          <w:i/>
          <w:iCs/>
        </w:rPr>
        <w:t>muiPropertyUI</w:t>
      </w:r>
      <w:proofErr w:type="spellEnd"/>
      <w:r w:rsidRPr="008E0D92">
        <w:rPr>
          <w:b/>
          <w:bCs/>
          <w:i/>
          <w:iCs/>
        </w:rPr>
        <w:t xml:space="preserve">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proofErr w:type="spellStart"/>
      <w:r w:rsidRPr="008E0D92">
        <w:rPr>
          <w:b/>
          <w:bCs/>
          <w:i/>
          <w:iCs/>
        </w:rPr>
        <w:t>GDinterface</w:t>
      </w:r>
      <w:proofErr w:type="spellEnd"/>
      <w:r w:rsidRPr="008E0D92">
        <w:t xml:space="preserve"> - an abstract class to support classes that need additional</w:t>
      </w:r>
      <w:r>
        <w:t xml:space="preserve"> </w:t>
      </w:r>
      <w:r w:rsidRPr="008E0D92">
        <w:t xml:space="preserve">functionality to handle grids. The class inherits </w:t>
      </w:r>
      <w:proofErr w:type="spellStart"/>
      <w:r w:rsidRPr="008E0D92">
        <w:rPr>
          <w:b/>
          <w:bCs/>
          <w:i/>
          <w:iCs/>
        </w:rPr>
        <w:t>muiDataSet</w:t>
      </w:r>
      <w:proofErr w:type="spellEnd"/>
      <w:r w:rsidRPr="008E0D92">
        <w:rPr>
          <w:b/>
          <w:bCs/>
          <w:i/>
          <w:iCs/>
        </w:rPr>
        <w:t xml:space="preserve"> </w:t>
      </w:r>
      <w:r>
        <w:t xml:space="preserve">abstract class </w:t>
      </w:r>
      <w:r w:rsidRPr="008E0D92">
        <w:t>and together they provide an extensive set of methods to handle datasets</w:t>
      </w:r>
      <w:r>
        <w:t xml:space="preserve"> </w:t>
      </w:r>
      <w:r w:rsidRPr="008E0D92">
        <w:t xml:space="preserve">of various types (eg from models or imported files). </w:t>
      </w:r>
    </w:p>
    <w:p w14:paraId="2F3654F9" w14:textId="77777777" w:rsidR="00555677" w:rsidRPr="008E0D92" w:rsidRDefault="00555677" w:rsidP="00555677">
      <w:proofErr w:type="spellStart"/>
      <w:r w:rsidRPr="008E0D92">
        <w:rPr>
          <w:b/>
          <w:bCs/>
        </w:rPr>
        <w:t>GD_ImportData</w:t>
      </w:r>
      <w:proofErr w:type="spellEnd"/>
      <w:r w:rsidRPr="008E0D92">
        <w:t xml:space="preserve"> - class inherits </w:t>
      </w:r>
      <w:proofErr w:type="spellStart"/>
      <w:r w:rsidRPr="008E0D92">
        <w:rPr>
          <w:b/>
          <w:bCs/>
          <w:i/>
          <w:iCs/>
        </w:rPr>
        <w:t>GDinterface</w:t>
      </w:r>
      <w:proofErr w:type="spellEnd"/>
      <w:r w:rsidRPr="008E0D92">
        <w:t xml:space="preserve"> abstract class (see above)</w:t>
      </w:r>
      <w:r>
        <w:t xml:space="preserve"> </w:t>
      </w:r>
      <w:r w:rsidRPr="008E0D92">
        <w:t xml:space="preserve">to load </w:t>
      </w:r>
      <w:proofErr w:type="spellStart"/>
      <w:r w:rsidRPr="008E0D92">
        <w:t>xyz</w:t>
      </w:r>
      <w:proofErr w:type="spellEnd"/>
      <w:r w:rsidRPr="008E0D92">
        <w:t xml:space="preserve">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proofErr w:type="spellStart"/>
      <w:r w:rsidRPr="00DD43F7">
        <w:rPr>
          <w:i/>
          <w:iCs/>
        </w:rPr>
        <w:t>muiAppGridFcns</w:t>
      </w:r>
      <w:proofErr w:type="spellEnd"/>
      <w:r w:rsidRPr="00DD43F7">
        <w:rPr>
          <w:i/>
          <w:iCs/>
        </w:rPr>
        <w:t xml:space="preserve"> </w:t>
      </w:r>
      <w:r w:rsidRPr="00DD43F7">
        <w:t>folder and include</w:t>
      </w:r>
      <w:r>
        <w:t xml:space="preserve"> </w:t>
      </w:r>
      <w:r w:rsidRPr="00DD43F7">
        <w:t>the following</w:t>
      </w:r>
      <w:r>
        <w:t>:</w:t>
      </w:r>
    </w:p>
    <w:p w14:paraId="3C0A788F" w14:textId="77777777" w:rsidR="00555677" w:rsidRPr="00DD43F7" w:rsidRDefault="00555677" w:rsidP="00555677">
      <w:proofErr w:type="spellStart"/>
      <w:r w:rsidRPr="009C1525">
        <w:rPr>
          <w:i/>
          <w:iCs/>
        </w:rPr>
        <w:t>gd_ax_dir</w:t>
      </w:r>
      <w:proofErr w:type="spellEnd"/>
      <w:r w:rsidRPr="009C1525">
        <w:t xml:space="preserve"> - check direction of grid axes and reverse if descending, OR find grid orientation using </w:t>
      </w:r>
      <w:proofErr w:type="spellStart"/>
      <w:r w:rsidRPr="009C1525">
        <w:t>ishead</w:t>
      </w:r>
      <w:proofErr w:type="spellEnd"/>
      <w:r w:rsidRPr="009C1525">
        <w:t xml:space="preserve"> and direction of x-axis, OR check a grid axis direction by prompting user.</w:t>
      </w:r>
    </w:p>
    <w:p w14:paraId="78BFE5C8" w14:textId="77777777" w:rsidR="00555677" w:rsidRDefault="00555677" w:rsidP="00555677">
      <w:proofErr w:type="spellStart"/>
      <w:r w:rsidRPr="00DD43F7">
        <w:rPr>
          <w:i/>
          <w:iCs/>
        </w:rPr>
        <w:t>gd_</w:t>
      </w:r>
      <w:r>
        <w:rPr>
          <w:i/>
          <w:iCs/>
        </w:rPr>
        <w:t>basin</w:t>
      </w:r>
      <w:r w:rsidRPr="00DD43F7">
        <w:rPr>
          <w:i/>
          <w:iCs/>
        </w:rPr>
        <w:t>_hypsometry</w:t>
      </w:r>
      <w:proofErr w:type="spellEnd"/>
      <w:r>
        <w:t xml:space="preserve"> </w:t>
      </w:r>
      <w:r w:rsidRPr="00DD43F7">
        <w:t>- compute area and volume hypsometry from gridded elevation data.</w:t>
      </w:r>
    </w:p>
    <w:p w14:paraId="74DF0FB5" w14:textId="77777777" w:rsidR="00555677" w:rsidRPr="009C1525" w:rsidRDefault="00555677" w:rsidP="00555677">
      <w:pPr>
        <w:rPr>
          <w:i/>
          <w:iCs/>
        </w:rPr>
      </w:pPr>
      <w:proofErr w:type="spellStart"/>
      <w:r w:rsidRPr="009C1525">
        <w:rPr>
          <w:i/>
          <w:iCs/>
        </w:rPr>
        <w:t>gd_basin_indices</w:t>
      </w:r>
      <w:proofErr w:type="spellEnd"/>
      <w:r w:rsidRPr="009C1525">
        <w:t xml:space="preserve"> - get the indices of the grid x-axis that fall within the basin or channel, when the mouth is offset from the grid origin. (NB: assumes basin/channel is aligned </w:t>
      </w:r>
      <w:proofErr w:type="spellStart"/>
      <w:r w:rsidRPr="009C1525">
        <w:t>iwth</w:t>
      </w:r>
      <w:proofErr w:type="spellEnd"/>
      <w:r w:rsidRPr="009C1525">
        <w:t xml:space="preserve"> the x-axis). Also returns the index of mouth position on the x-axis.</w:t>
      </w:r>
    </w:p>
    <w:p w14:paraId="2C6A7BE1" w14:textId="77777777" w:rsidR="00555677" w:rsidRPr="00DD43F7" w:rsidRDefault="00555677" w:rsidP="00555677">
      <w:proofErr w:type="spellStart"/>
      <w:r w:rsidRPr="006F691E">
        <w:rPr>
          <w:i/>
          <w:iCs/>
        </w:rPr>
        <w:t>gd_basin_properties</w:t>
      </w:r>
      <w:proofErr w:type="spellEnd"/>
      <w:r>
        <w:t xml:space="preserve"> - use the basin hypsometry from </w:t>
      </w:r>
      <w:proofErr w:type="spellStart"/>
      <w:r w:rsidRPr="006F691E">
        <w:rPr>
          <w:i/>
          <w:iCs/>
        </w:rPr>
        <w:t>gd_basin_hypsometry</w:t>
      </w:r>
      <w:proofErr w:type="spellEnd"/>
      <w:r>
        <w:t xml:space="preserve"> to compute several along-channel/x-axis morphological properties.</w:t>
      </w:r>
    </w:p>
    <w:p w14:paraId="0C1F3A96" w14:textId="77777777" w:rsidR="00555677" w:rsidRPr="00DD43F7" w:rsidRDefault="00555677" w:rsidP="00555677">
      <w:proofErr w:type="spellStart"/>
      <w:r w:rsidRPr="00DD43F7">
        <w:rPr>
          <w:i/>
          <w:iCs/>
        </w:rPr>
        <w:t>gd_colormap</w:t>
      </w:r>
      <w:proofErr w:type="spellEnd"/>
      <w:r>
        <w:t xml:space="preserve"> </w:t>
      </w:r>
      <w:r w:rsidRPr="00DD43F7">
        <w:t>- check if Mapping toolbox is installed to use land/sea colormap, or call</w:t>
      </w:r>
      <w:r w:rsidRPr="006F691E">
        <w:t xml:space="preserve"> </w:t>
      </w:r>
      <w:proofErr w:type="spellStart"/>
      <w:r w:rsidRPr="006F691E">
        <w:rPr>
          <w:i/>
          <w:iCs/>
        </w:rPr>
        <w:t>cmap_selection</w:t>
      </w:r>
      <w:proofErr w:type="spellEnd"/>
      <w:r>
        <w:t>.</w:t>
      </w:r>
    </w:p>
    <w:p w14:paraId="251749C9" w14:textId="77777777" w:rsidR="00555677" w:rsidRDefault="00555677" w:rsidP="00555677">
      <w:r>
        <w:t xml:space="preserve">the </w:t>
      </w:r>
      <w:proofErr w:type="spellStart"/>
      <w:r w:rsidRPr="00DD43F7">
        <w:t>cmap_selection</w:t>
      </w:r>
      <w:proofErr w:type="spellEnd"/>
      <w:r>
        <w:t xml:space="preserve"> function </w:t>
      </w:r>
      <w:r w:rsidRPr="00DD43F7">
        <w:t>in the muitoolbo</w:t>
      </w:r>
      <w:r>
        <w:t>x</w:t>
      </w:r>
      <w:r w:rsidRPr="00DD43F7">
        <w:t xml:space="preserve"> if not available.</w:t>
      </w:r>
    </w:p>
    <w:p w14:paraId="09766DD4" w14:textId="77777777" w:rsidR="00555677" w:rsidRPr="009C1525" w:rsidRDefault="00555677" w:rsidP="00555677">
      <w:proofErr w:type="spellStart"/>
      <w:r w:rsidRPr="009C1525">
        <w:rPr>
          <w:i/>
          <w:iCs/>
        </w:rPr>
        <w:t>gd_digitisepoints</w:t>
      </w:r>
      <w:proofErr w:type="spellEnd"/>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proofErr w:type="spellStart"/>
      <w:r w:rsidRPr="009C1525">
        <w:rPr>
          <w:i/>
          <w:iCs/>
        </w:rPr>
        <w:t>gd_dimensions</w:t>
      </w:r>
      <w:proofErr w:type="spellEnd"/>
      <w:r w:rsidRPr="009C1525">
        <w:t xml:space="preserve"> - get the grid </w:t>
      </w:r>
      <w:proofErr w:type="spellStart"/>
      <w:r w:rsidRPr="009C1525">
        <w:t>dimsnions</w:t>
      </w:r>
      <w:proofErr w:type="spellEnd"/>
      <w:r w:rsidRPr="009C1525">
        <w:t xml:space="preserve"> for a grid struct (as used in </w:t>
      </w:r>
      <w:proofErr w:type="spellStart"/>
      <w:r w:rsidRPr="009C1525">
        <w:t>GDinterface</w:t>
      </w:r>
      <w:proofErr w:type="spellEnd"/>
      <w:r w:rsidRPr="009C1525">
        <w:t>).</w:t>
      </w:r>
    </w:p>
    <w:p w14:paraId="43104602" w14:textId="77777777" w:rsidR="00555677" w:rsidRPr="009C1525" w:rsidRDefault="00555677" w:rsidP="00555677">
      <w:pPr>
        <w:rPr>
          <w:i/>
          <w:iCs/>
        </w:rPr>
      </w:pPr>
      <w:proofErr w:type="spellStart"/>
      <w:r w:rsidRPr="009C1525">
        <w:rPr>
          <w:i/>
          <w:iCs/>
        </w:rPr>
        <w:t>gd_grid_line</w:t>
      </w:r>
      <w:proofErr w:type="spellEnd"/>
      <w:r w:rsidRPr="009C1525">
        <w:t xml:space="preserve"> - create a grid from scattered data points input as </w:t>
      </w:r>
      <w:proofErr w:type="spellStart"/>
      <w:r w:rsidRPr="009C1525">
        <w:t>xyz</w:t>
      </w:r>
      <w:proofErr w:type="spellEnd"/>
      <w:r w:rsidRPr="009C1525">
        <w:t xml:space="preserve"> tuples.</w:t>
      </w:r>
    </w:p>
    <w:p w14:paraId="625A8581" w14:textId="77777777" w:rsidR="00555677" w:rsidRDefault="00555677" w:rsidP="00555677">
      <w:proofErr w:type="spellStart"/>
      <w:r w:rsidRPr="00DD43F7">
        <w:rPr>
          <w:i/>
          <w:iCs/>
        </w:rPr>
        <w:t>gd_gross_properties</w:t>
      </w:r>
      <w:proofErr w:type="spellEnd"/>
      <w:r>
        <w:t xml:space="preserve"> </w:t>
      </w:r>
      <w:r w:rsidRPr="00DD43F7">
        <w:t>- compute the gross properties of a gridded bathymetry.</w:t>
      </w:r>
    </w:p>
    <w:p w14:paraId="45C08A58" w14:textId="77777777" w:rsidR="00555677" w:rsidRDefault="00555677" w:rsidP="00555677">
      <w:proofErr w:type="spellStart"/>
      <w:r>
        <w:rPr>
          <w:i/>
          <w:iCs/>
        </w:rPr>
        <w:t>gd</w:t>
      </w:r>
      <w:r w:rsidRPr="00DD43F7">
        <w:rPr>
          <w:i/>
          <w:iCs/>
        </w:rPr>
        <w:t>_plan_form</w:t>
      </w:r>
      <w:proofErr w:type="spellEnd"/>
      <w:r w:rsidRPr="00DD43F7">
        <w:t xml:space="preserve"> - compute planform variation along the x-axis at</w:t>
      </w:r>
      <w:r>
        <w:t xml:space="preserve"> </w:t>
      </w:r>
      <w:r w:rsidRPr="00DD43F7">
        <w:t>specified planar levels.</w:t>
      </w:r>
    </w:p>
    <w:p w14:paraId="06881BB4" w14:textId="77777777" w:rsidR="00555677" w:rsidRDefault="00555677" w:rsidP="00555677">
      <w:proofErr w:type="spellStart"/>
      <w:r w:rsidRPr="00637887">
        <w:rPr>
          <w:i/>
          <w:iCs/>
        </w:rPr>
        <w:t>gd_plot</w:t>
      </w:r>
      <w:r>
        <w:rPr>
          <w:i/>
          <w:iCs/>
        </w:rPr>
        <w:t>grid</w:t>
      </w:r>
      <w:proofErr w:type="spellEnd"/>
      <w:r>
        <w:t xml:space="preserve"> - create </w:t>
      </w:r>
      <w:proofErr w:type="spellStart"/>
      <w:r>
        <w:t>pcolor</w:t>
      </w:r>
      <w:proofErr w:type="spellEnd"/>
      <w:r>
        <w:t xml:space="preserve"> plot of gridded surface.</w:t>
      </w:r>
    </w:p>
    <w:p w14:paraId="2E9B71AD" w14:textId="77777777" w:rsidR="00555677" w:rsidRPr="00DD43F7" w:rsidRDefault="00555677" w:rsidP="00555677">
      <w:proofErr w:type="spellStart"/>
      <w:r w:rsidRPr="009C1525">
        <w:rPr>
          <w:i/>
          <w:iCs/>
        </w:rPr>
        <w:t>gd_property_plots</w:t>
      </w:r>
      <w:proofErr w:type="spellEnd"/>
      <w:r w:rsidRPr="009C1525">
        <w:t xml:space="preserve"> - plots displayed on </w:t>
      </w:r>
      <w:proofErr w:type="spellStart"/>
      <w:r w:rsidRPr="009C1525">
        <w:t>Proprety</w:t>
      </w:r>
      <w:proofErr w:type="spellEnd"/>
      <w:r w:rsidRPr="009C1525">
        <w:t xml:space="preserve"> tab or stand-alone figure in Apps that use  </w:t>
      </w:r>
      <w:proofErr w:type="spellStart"/>
      <w:r w:rsidRPr="009C1525">
        <w:t>GDinterface</w:t>
      </w:r>
      <w:proofErr w:type="spellEnd"/>
      <w:r w:rsidRPr="009C1525">
        <w:t xml:space="preserve">, such as ChannelForm and </w:t>
      </w:r>
      <w:proofErr w:type="spellStart"/>
      <w:r w:rsidRPr="009C1525">
        <w:t>ModelSkill</w:t>
      </w:r>
      <w:proofErr w:type="spellEnd"/>
      <w:r w:rsidRPr="009C1525">
        <w:t>.</w:t>
      </w:r>
    </w:p>
    <w:p w14:paraId="1C64D6E9" w14:textId="77777777" w:rsidR="00555677" w:rsidRPr="00DD43F7" w:rsidRDefault="00555677" w:rsidP="00555677">
      <w:pPr>
        <w:rPr>
          <w:i/>
          <w:iCs/>
        </w:rPr>
      </w:pPr>
      <w:proofErr w:type="spellStart"/>
      <w:r w:rsidRPr="00DD43F7">
        <w:rPr>
          <w:i/>
          <w:iCs/>
        </w:rPr>
        <w:t>gd_section_properties</w:t>
      </w:r>
      <w:proofErr w:type="spellEnd"/>
      <w:r>
        <w:rPr>
          <w:i/>
          <w:iCs/>
        </w:rPr>
        <w:t xml:space="preserve"> </w:t>
      </w:r>
      <w:r w:rsidRPr="00DD43F7">
        <w:t>- compute the width, cross-sectional area and prism along channel.</w:t>
      </w:r>
    </w:p>
    <w:p w14:paraId="6395730C" w14:textId="77777777" w:rsidR="00555677" w:rsidRDefault="00555677" w:rsidP="00555677">
      <w:proofErr w:type="spellStart"/>
      <w:r w:rsidRPr="00DD43F7">
        <w:rPr>
          <w:i/>
          <w:iCs/>
        </w:rPr>
        <w:t>getconvergencelength</w:t>
      </w:r>
      <w:proofErr w:type="spellEnd"/>
      <w:r w:rsidRPr="00DD43F7">
        <w:t xml:space="preserve"> -  least squares fit using </w:t>
      </w:r>
      <w:proofErr w:type="spellStart"/>
      <w:r w:rsidRPr="00DD43F7">
        <w:t>fminsearch</w:t>
      </w:r>
      <w:proofErr w:type="spellEnd"/>
      <w:r w:rsidRPr="00DD43F7">
        <w:t xml:space="preserve"> to</w:t>
      </w:r>
      <w:r>
        <w:t xml:space="preserve"> </w:t>
      </w:r>
      <w:r w:rsidRPr="00DD43F7">
        <w:t xml:space="preserve">find the convergence length of a channel from a distance-width </w:t>
      </w:r>
      <w:r>
        <w:t>(</w:t>
      </w:r>
      <w:proofErr w:type="spellStart"/>
      <w:r w:rsidRPr="00DD43F7">
        <w:t>xy</w:t>
      </w:r>
      <w:proofErr w:type="spellEnd"/>
      <w:r>
        <w:t>)</w:t>
      </w:r>
      <w:r w:rsidRPr="00DD43F7">
        <w:t xml:space="preserve"> data set</w:t>
      </w:r>
      <w:r>
        <w:t>.</w:t>
      </w:r>
    </w:p>
    <w:p w14:paraId="776B7B5B" w14:textId="77777777" w:rsidR="00555677" w:rsidRDefault="00555677" w:rsidP="00555677">
      <w:proofErr w:type="spellStart"/>
      <w:r w:rsidRPr="00637887">
        <w:rPr>
          <w:i/>
          <w:iCs/>
        </w:rPr>
        <w:t>gd_selectpoints</w:t>
      </w:r>
      <w:proofErr w:type="spellEnd"/>
      <w:r>
        <w:t xml:space="preserve"> - accept figure to interactively select one or more points on a grid.</w:t>
      </w:r>
    </w:p>
    <w:p w14:paraId="716856C1" w14:textId="77777777" w:rsidR="00555677" w:rsidRDefault="00555677" w:rsidP="00555677">
      <w:proofErr w:type="spellStart"/>
      <w:r w:rsidRPr="009C1525">
        <w:rPr>
          <w:i/>
          <w:iCs/>
        </w:rPr>
        <w:t>gd_setpoint</w:t>
      </w:r>
      <w:proofErr w:type="spellEnd"/>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4AD51E54" w14:textId="77777777" w:rsidR="00555677" w:rsidRDefault="00555677" w:rsidP="00555677">
      <w:proofErr w:type="spellStart"/>
      <w:r w:rsidRPr="00637887">
        <w:rPr>
          <w:i/>
          <w:iCs/>
        </w:rPr>
        <w:t>gd_startendpoints</w:t>
      </w:r>
      <w:proofErr w:type="spellEnd"/>
      <w:r>
        <w:t xml:space="preserve"> - accept figure to interactively select start and end points on a grid.</w:t>
      </w:r>
    </w:p>
    <w:p w14:paraId="6CF94BDD" w14:textId="77777777" w:rsidR="00555677" w:rsidRDefault="00555677" w:rsidP="00555677">
      <w:proofErr w:type="spellStart"/>
      <w:r w:rsidRPr="00637887">
        <w:rPr>
          <w:i/>
          <w:iCs/>
        </w:rPr>
        <w:t>gd_subdomain</w:t>
      </w:r>
      <w:proofErr w:type="spellEnd"/>
      <w:r>
        <w:rPr>
          <w:i/>
          <w:iCs/>
        </w:rPr>
        <w:t xml:space="preserve"> </w:t>
      </w:r>
      <w:r>
        <w:t>- figure to interactively select a subdomain of a grid.</w:t>
      </w:r>
    </w:p>
    <w:p w14:paraId="32E044D6" w14:textId="77777777" w:rsidR="00555677" w:rsidRDefault="00555677" w:rsidP="00555677">
      <w:proofErr w:type="spellStart"/>
      <w:r w:rsidRPr="00637887">
        <w:rPr>
          <w:i/>
          <w:iCs/>
        </w:rPr>
        <w:t>gd_property_plots</w:t>
      </w:r>
      <w:proofErr w:type="spellEnd"/>
      <w:r>
        <w:t xml:space="preserve"> - plots displayed on </w:t>
      </w:r>
      <w:proofErr w:type="spellStart"/>
      <w:r>
        <w:t>Proprety</w:t>
      </w:r>
      <w:proofErr w:type="spellEnd"/>
      <w:r>
        <w:t xml:space="preserve"> tab in ChannelForm model and figure in </w:t>
      </w:r>
      <w:proofErr w:type="spellStart"/>
      <w:r>
        <w:t>ModelSkill</w:t>
      </w:r>
      <w:proofErr w:type="spellEnd"/>
      <w:r>
        <w:t>.</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proofErr w:type="spellStart"/>
      <w:r w:rsidRPr="00637887">
        <w:rPr>
          <w:i/>
          <w:iCs/>
        </w:rPr>
        <w:t>getconvergencelength</w:t>
      </w:r>
      <w:proofErr w:type="spellEnd"/>
      <w:r>
        <w:t xml:space="preserve"> -  least squares fit using </w:t>
      </w:r>
      <w:proofErr w:type="spellStart"/>
      <w:r>
        <w:t>fminsearch</w:t>
      </w:r>
      <w:proofErr w:type="spellEnd"/>
      <w:r>
        <w:t xml:space="preserve"> to find the convergence length of a channel from a distance-width </w:t>
      </w:r>
      <w:proofErr w:type="spellStart"/>
      <w:r>
        <w:t>xy</w:t>
      </w:r>
      <w:proofErr w:type="spellEnd"/>
      <w:r>
        <w:t xml:space="preserve"> data set.</w:t>
      </w:r>
    </w:p>
    <w:p w14:paraId="1721C4C2" w14:textId="77777777" w:rsidR="00555677" w:rsidRDefault="00555677" w:rsidP="00555677">
      <w:proofErr w:type="spellStart"/>
      <w:r>
        <w:rPr>
          <w:i/>
          <w:iCs/>
        </w:rPr>
        <w:t>g</w:t>
      </w:r>
      <w:r w:rsidRPr="006F691E">
        <w:rPr>
          <w:i/>
          <w:iCs/>
        </w:rPr>
        <w:t>etsubgrid</w:t>
      </w:r>
      <w:proofErr w:type="spellEnd"/>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proofErr w:type="spellStart"/>
      <w:r>
        <w:t>a_star</w:t>
      </w:r>
      <w:proofErr w:type="spellEnd"/>
      <w:r>
        <w:t xml:space="preserve"> - implements the A* search algorithm to find the shortest path given constraints (inaccessible cells) and a cost function (e.g. water depths). Author: Alex </w:t>
      </w:r>
      <w:proofErr w:type="spellStart"/>
      <w:r>
        <w:t>Ranaldi</w:t>
      </w:r>
      <w:proofErr w:type="spellEnd"/>
      <w:r>
        <w:t xml:space="preserve">, 2022, </w:t>
      </w:r>
      <w:hyperlink r:id="rId154" w:history="1">
        <w:r w:rsidRPr="00334D8B">
          <w:rPr>
            <w:rStyle w:val="Hyperlink"/>
          </w:rPr>
          <w:t>https://github.com/alexranaldi/A_STAR</w:t>
        </w:r>
      </w:hyperlink>
      <w:r>
        <w:t>.</w:t>
      </w:r>
    </w:p>
    <w:p w14:paraId="00C44C74" w14:textId="3D2693E6" w:rsidR="00555677" w:rsidRDefault="00555677" w:rsidP="00555677">
      <w:proofErr w:type="spellStart"/>
      <w:r w:rsidRPr="00DD43F7">
        <w:rPr>
          <w:i/>
          <w:iCs/>
        </w:rPr>
        <w:t>InterX</w:t>
      </w:r>
      <w:proofErr w:type="spellEnd"/>
      <w:r w:rsidRPr="00DD43F7">
        <w:t xml:space="preserve"> - intersection of two curves. MATLAB Central File Exchange, Author: NS</w:t>
      </w:r>
      <w:r>
        <w:t xml:space="preserve">, </w:t>
      </w:r>
      <w:r w:rsidRPr="00DD43F7">
        <w:t>2010</w:t>
      </w:r>
      <w:r>
        <w:t xml:space="preserve">, </w:t>
      </w:r>
      <w:hyperlink r:id="rId155"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56" w:history="1">
        <w:r w:rsidRPr="0041662F">
          <w:rPr>
            <w:rStyle w:val="Hyperlink"/>
          </w:rPr>
          <w:t>https://www.mathworks.com/matlabcentral/fileexchange/55039-cartesian-to-curvilinear-coordinate-forward-and-backward-transformation</w:t>
        </w:r>
      </w:hyperlink>
      <w:r>
        <w:t>.</w:t>
      </w:r>
      <w:r>
        <w:rPr>
          <w:rStyle w:val="FootnoteReference"/>
        </w:rPr>
        <w:footnoteReference w:id="4"/>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19" w:name="_Toc486354055"/>
      <w:bookmarkStart w:id="220" w:name="_Toc158307265"/>
      <w:r w:rsidRPr="00197F5F">
        <w:lastRenderedPageBreak/>
        <w:t>Bibliograph</w:t>
      </w:r>
      <w:bookmarkEnd w:id="219"/>
      <w:r w:rsidR="00DB12A7">
        <w:t>y</w:t>
      </w:r>
      <w:bookmarkEnd w:id="220"/>
    </w:p>
    <w:bookmarkStart w:id="221" w:name="_Hlk128041096"/>
    <w:p w14:paraId="5590827F" w14:textId="77777777" w:rsidR="00870764" w:rsidRPr="00870764" w:rsidRDefault="00C1556A" w:rsidP="00870764">
      <w:pPr>
        <w:pStyle w:val="EndNoteBibliography"/>
        <w:spacing w:after="240"/>
        <w:ind w:left="720" w:hanging="720"/>
      </w:pPr>
      <w:r>
        <w:fldChar w:fldCharType="begin"/>
      </w:r>
      <w:r>
        <w:instrText xml:space="preserve"> ADDIN EN.REFLIST </w:instrText>
      </w:r>
      <w:r>
        <w:fldChar w:fldCharType="separate"/>
      </w:r>
      <w:r w:rsidR="00870764" w:rsidRPr="00870764">
        <w:t>Abernethy, C.L., Gilbert, G., 1975. Refraction of wave spectra. INT 117, Wallingford, UK.</w:t>
      </w:r>
    </w:p>
    <w:p w14:paraId="0CA022E0" w14:textId="2F9830A2" w:rsidR="00870764" w:rsidRPr="00870764" w:rsidRDefault="00870764" w:rsidP="00870764">
      <w:pPr>
        <w:pStyle w:val="EndNoteBibliography"/>
        <w:spacing w:after="240"/>
        <w:ind w:left="720" w:hanging="720"/>
      </w:pPr>
      <w:r w:rsidRPr="00870764">
        <w:t>Abramov, V., Khan, M.K., 2017. A Practical Guide to Market Risk Model Validations (Part II - VaR Estimation). 70. [</w:t>
      </w:r>
      <w:hyperlink r:id="rId157" w:history="1">
        <w:r w:rsidRPr="00870764">
          <w:rPr>
            <w:rStyle w:val="Hyperlink"/>
          </w:rPr>
          <w:t>http://dx.doi.org/10.2139/ssrn.3080557</w:t>
        </w:r>
      </w:hyperlink>
      <w:r w:rsidRPr="00870764">
        <w:t>]</w:t>
      </w:r>
    </w:p>
    <w:p w14:paraId="307DB354" w14:textId="77777777" w:rsidR="00870764" w:rsidRPr="00870764" w:rsidRDefault="00870764" w:rsidP="00870764">
      <w:pPr>
        <w:pStyle w:val="EndNoteBibliography"/>
        <w:spacing w:after="240"/>
        <w:ind w:left="720" w:hanging="720"/>
      </w:pPr>
      <w:r w:rsidRPr="00870764">
        <w:t>Antoniades, I.P., Brandi, G., Magafas, L., Di Matteo, T., 2021. The use of scaling properties to detect relevant changes in financial time series: A new visual warning tool. Physica A: Statistical Mechanics and its Applications, 565. [10.1016/j.physa.2020.125561]</w:t>
      </w:r>
    </w:p>
    <w:p w14:paraId="13782DAF" w14:textId="77777777" w:rsidR="00870764" w:rsidRPr="00870764" w:rsidRDefault="00870764" w:rsidP="00870764">
      <w:pPr>
        <w:pStyle w:val="EndNoteBibliography"/>
        <w:spacing w:after="240"/>
        <w:ind w:left="720" w:hanging="720"/>
      </w:pPr>
      <w:r w:rsidRPr="00870764">
        <w:t>Benoit, M., Marcos, F., Becq, F., 1997. Development of a Third Generation Shallow-Water Wave Model with Unstructured Spatial Meshing, Coastal Engineering 1996, pp. 465-478.</w:t>
      </w:r>
    </w:p>
    <w:p w14:paraId="1C6979D6" w14:textId="77777777" w:rsidR="00870764" w:rsidRPr="00870764" w:rsidRDefault="00870764" w:rsidP="00870764">
      <w:pPr>
        <w:pStyle w:val="EndNoteBibliography"/>
        <w:spacing w:after="240"/>
        <w:ind w:left="720" w:hanging="720"/>
      </w:pPr>
      <w:r w:rsidRPr="00870764">
        <w:t>Booij, N., Ris, R.C., Holthuijsen, L.H., 1999. A third-generation wave model for coastal regions: 1. Model description and validation. Journal of Geophysical Research: Oceans, 104(C4), 7649-7666. [10.1029/98jc02622]</w:t>
      </w:r>
    </w:p>
    <w:p w14:paraId="1B5AA090" w14:textId="77777777" w:rsidR="00870764" w:rsidRPr="00870764" w:rsidRDefault="00870764" w:rsidP="00870764">
      <w:pPr>
        <w:pStyle w:val="EndNoteBibliography"/>
        <w:spacing w:after="240"/>
        <w:ind w:left="720" w:hanging="720"/>
      </w:pPr>
      <w:r w:rsidRPr="00870764">
        <w:t xml:space="preserve">Bosboom, J., Reniers, A.J.H.M., 2014. Scale-selective validation of morphodynamic models, 34th International Conference on Coastal Engineering, Seoul, South-Korea, pp. 1911–1920. </w:t>
      </w:r>
    </w:p>
    <w:p w14:paraId="533096DC" w14:textId="045767B8" w:rsidR="00870764" w:rsidRPr="00870764" w:rsidRDefault="00870764" w:rsidP="00870764">
      <w:pPr>
        <w:pStyle w:val="EndNoteBibliography"/>
        <w:spacing w:after="240"/>
        <w:ind w:left="720" w:hanging="720"/>
      </w:pPr>
      <w:r w:rsidRPr="00870764">
        <w:t>Bosboom, J., Reniers, A.J.H.M., Luijendijk, A.P., 2014. On the perception of morphodynamic model skill. Coastal Engineering, 94, 112-125. [</w:t>
      </w:r>
      <w:hyperlink r:id="rId158" w:history="1">
        <w:r w:rsidRPr="00870764">
          <w:rPr>
            <w:rStyle w:val="Hyperlink"/>
          </w:rPr>
          <w:t>https://doi.org/10.1016/j.coastaleng.2014.08.008</w:t>
        </w:r>
      </w:hyperlink>
      <w:r w:rsidRPr="00870764">
        <w:t>]</w:t>
      </w:r>
    </w:p>
    <w:p w14:paraId="26B24DDC" w14:textId="77777777" w:rsidR="00870764" w:rsidRPr="00870764" w:rsidRDefault="00870764" w:rsidP="00870764">
      <w:pPr>
        <w:pStyle w:val="EndNoteBibliography"/>
        <w:spacing w:after="240"/>
        <w:ind w:left="720" w:hanging="720"/>
      </w:pPr>
      <w:r w:rsidRPr="00870764">
        <w:t xml:space="preserve">Bouws, E., Günther, H., Rosenthal, W., Vincent, C.L., 1985. Similarity of the wind wave spectra in finite depth water: Part 1 - spectral form. Journal of Geophysical Research, 90(C1), 975-986. </w:t>
      </w:r>
    </w:p>
    <w:p w14:paraId="2059A34B" w14:textId="77777777" w:rsidR="00870764" w:rsidRPr="00870764" w:rsidRDefault="00870764" w:rsidP="00870764">
      <w:pPr>
        <w:pStyle w:val="EndNoteBibliography"/>
        <w:spacing w:after="240"/>
        <w:ind w:left="720" w:hanging="720"/>
      </w:pPr>
      <w:r w:rsidRPr="00870764">
        <w:t>Brandi, G., Di Matteo, T., 2021. On the statistics of scaling exponents and the multiscaling value at risk. The European Journal of Finance, 1-22. [10.1080/1351847x.2021.1908391]</w:t>
      </w:r>
    </w:p>
    <w:p w14:paraId="3679B919" w14:textId="77777777" w:rsidR="00870764" w:rsidRPr="00870764" w:rsidRDefault="00870764" w:rsidP="00870764">
      <w:pPr>
        <w:pStyle w:val="EndNoteBibliography"/>
        <w:spacing w:after="240"/>
        <w:ind w:left="720" w:hanging="720"/>
      </w:pPr>
      <w:r w:rsidRPr="00870764">
        <w:t>Carter, D.J., 1982. Estimation of wave spectra from wave height and period. 4, Godalming.</w:t>
      </w:r>
    </w:p>
    <w:p w14:paraId="6855934F" w14:textId="77777777" w:rsidR="00870764" w:rsidRPr="00870764" w:rsidRDefault="00870764" w:rsidP="00870764">
      <w:pPr>
        <w:pStyle w:val="EndNoteBibliography"/>
        <w:spacing w:after="240"/>
        <w:ind w:left="720" w:hanging="720"/>
      </w:pPr>
      <w:r w:rsidRPr="00870764">
        <w:t>Coles, S., 2001. An Introduction to Statistical Modeling of Extreme Values. Springer Series in Statistics. Springer-Verlag, London.</w:t>
      </w:r>
    </w:p>
    <w:p w14:paraId="6629D5B0" w14:textId="77777777" w:rsidR="00870764" w:rsidRPr="00870764" w:rsidRDefault="00870764" w:rsidP="00870764">
      <w:pPr>
        <w:pStyle w:val="EndNoteBibliography"/>
        <w:spacing w:after="240"/>
        <w:ind w:left="720" w:hanging="720"/>
      </w:pPr>
      <w:r w:rsidRPr="00870764">
        <w:t>Datawell, 2023. Datawell Waves5 Reference Manual, Datawell BV oceanographic instruments, Haarlem, The Netherlands.</w:t>
      </w:r>
    </w:p>
    <w:p w14:paraId="3C427F57" w14:textId="77777777" w:rsidR="00870764" w:rsidRPr="00870764" w:rsidRDefault="00870764" w:rsidP="00870764">
      <w:pPr>
        <w:pStyle w:val="EndNoteBibliography"/>
        <w:spacing w:after="240"/>
        <w:ind w:left="720" w:hanging="720"/>
      </w:pPr>
      <w:r w:rsidRPr="00870764">
        <w:t>Di Matteo, T., Aste, T., Dacorogna, M.M., 2003. Scaling behaviors in differently developed markets. Physica A: Statistical Mechanics and its Applications, 324(1-2), 183-188. [10.1016/s0378-4371(02)01996-9]</w:t>
      </w:r>
    </w:p>
    <w:p w14:paraId="2729DEDD" w14:textId="77777777" w:rsidR="00870764" w:rsidRPr="00870764" w:rsidRDefault="00870764" w:rsidP="00870764">
      <w:pPr>
        <w:pStyle w:val="EndNoteBibliography"/>
        <w:spacing w:after="240"/>
        <w:ind w:left="720" w:hanging="720"/>
      </w:pPr>
      <w:r w:rsidRPr="00870764">
        <w:t xml:space="preserve">Donelan, M.A., Hamilton, J., Hui, W.H., 1985. Directional Spectra of wind-generated waves. Phil.Trans.R.Soc.Lond.A., 315(1534), 509-562. </w:t>
      </w:r>
    </w:p>
    <w:p w14:paraId="12DF4269" w14:textId="77777777" w:rsidR="00870764" w:rsidRPr="00870764" w:rsidRDefault="00870764" w:rsidP="00870764">
      <w:pPr>
        <w:pStyle w:val="EndNoteBibliography"/>
        <w:spacing w:after="240"/>
        <w:ind w:left="720" w:hanging="720"/>
      </w:pPr>
      <w:r w:rsidRPr="00870764">
        <w:t xml:space="preserve">Hsu, J.R.C., Evans, C., 1989. Parabolic bay shapes and applications. Proceedings - Institution of Civil Engineers.Part 2.Research and theory, 87, 557-570. </w:t>
      </w:r>
    </w:p>
    <w:p w14:paraId="25E0BAC1" w14:textId="77777777" w:rsidR="00870764" w:rsidRPr="00870764" w:rsidRDefault="00870764" w:rsidP="00870764">
      <w:pPr>
        <w:pStyle w:val="EndNoteBibliography"/>
        <w:spacing w:after="240"/>
        <w:ind w:left="720" w:hanging="720"/>
      </w:pPr>
      <w:r w:rsidRPr="00870764">
        <w:t xml:space="preserve">Hunt, J.N., 1979. Direct solution of wave dispersion equation. ASCE, Journal of the Waterway, Port, Coastal and Ocean Division, 105(4), 457-459. </w:t>
      </w:r>
    </w:p>
    <w:p w14:paraId="17ED2E00" w14:textId="77777777" w:rsidR="00870764" w:rsidRPr="00870764" w:rsidRDefault="00870764" w:rsidP="00870764">
      <w:pPr>
        <w:pStyle w:val="EndNoteBibliography"/>
        <w:spacing w:after="240"/>
        <w:ind w:left="720" w:hanging="720"/>
      </w:pPr>
      <w:r w:rsidRPr="00870764">
        <w:t>Ihlen, E.A., 2012. Introduction to multifractal detrended fluctuation analysis in matlab. Front Physiol, 3, 141. [10.3389/fphys.2012.00141]</w:t>
      </w:r>
    </w:p>
    <w:p w14:paraId="632BC24D" w14:textId="77777777" w:rsidR="00870764" w:rsidRPr="00870764" w:rsidRDefault="00870764" w:rsidP="00870764">
      <w:pPr>
        <w:pStyle w:val="EndNoteBibliography"/>
        <w:spacing w:after="240"/>
        <w:ind w:left="720" w:hanging="720"/>
      </w:pPr>
      <w:r w:rsidRPr="00870764">
        <w:lastRenderedPageBreak/>
        <w:t xml:space="preserve">Kitaigorodskii, S.A., Krasitskii, V.P., Zaslavskii, M.M., 1975. On Phillips theory of equilibrium range in the spectra of wind-generated gravity waves. Journal of Physical Oceanography. Journal of Physical Oceanography, 5(3), 410-420. </w:t>
      </w:r>
    </w:p>
    <w:p w14:paraId="65278AE6" w14:textId="77777777" w:rsidR="00870764" w:rsidRPr="00870764" w:rsidRDefault="00870764" w:rsidP="00870764">
      <w:pPr>
        <w:pStyle w:val="EndNoteBibliography"/>
        <w:spacing w:after="240"/>
        <w:ind w:left="720" w:hanging="720"/>
      </w:pPr>
      <w:r w:rsidRPr="00870764">
        <w:t>Kuik, A.J., Van Vledder, G.P., Holthuijsen, L.H., 1988. A Method for the Routine Analysis of Pitch-and-Roll Buoy Wave Data. Journal of Physical Oceanography, 18(7), 1020-1034. [10.1175/1520-0485(1988)018&lt;1020:amftra&gt;2.0.co;2]</w:t>
      </w:r>
    </w:p>
    <w:p w14:paraId="6AEA5C7F" w14:textId="3A7BF777" w:rsidR="00870764" w:rsidRPr="00870764" w:rsidRDefault="00870764" w:rsidP="00870764">
      <w:pPr>
        <w:pStyle w:val="EndNoteBibliography"/>
        <w:spacing w:after="240"/>
        <w:ind w:left="720" w:hanging="720"/>
      </w:pPr>
      <w:r w:rsidRPr="00870764">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 [</w:t>
      </w:r>
      <w:hyperlink r:id="rId159" w:history="1">
        <w:r w:rsidRPr="00870764">
          <w:rPr>
            <w:rStyle w:val="Hyperlink"/>
          </w:rPr>
          <w:t>https://doi.org/10.1038/s41598-020-59018-y</w:t>
        </w:r>
      </w:hyperlink>
      <w:r w:rsidRPr="00870764">
        <w:t>]</w:t>
      </w:r>
    </w:p>
    <w:p w14:paraId="4674CF35" w14:textId="39B46AAE" w:rsidR="00870764" w:rsidRPr="00870764" w:rsidRDefault="00870764" w:rsidP="00870764">
      <w:pPr>
        <w:pStyle w:val="EndNoteBibliography"/>
        <w:spacing w:after="240"/>
        <w:ind w:left="720" w:hanging="720"/>
      </w:pPr>
      <w:r w:rsidRPr="00870764">
        <w:t>Morales, R., Di Matteo, T., Gramatica, R., Aste, T., 2012. Dynamical generalized Hurst exponent as a tool to monitor unstable periods in financial time series. Physica A: Statistical Mechanics and its Applications, 391(11), 3180-3189. [</w:t>
      </w:r>
      <w:hyperlink r:id="rId160" w:history="1">
        <w:r w:rsidRPr="00870764">
          <w:rPr>
            <w:rStyle w:val="Hyperlink"/>
          </w:rPr>
          <w:t>https://doi.org/10.1016/j.physa.2012.01.004</w:t>
        </w:r>
      </w:hyperlink>
      <w:r w:rsidRPr="00870764">
        <w:t>]</w:t>
      </w:r>
    </w:p>
    <w:p w14:paraId="17CABC76" w14:textId="77777777" w:rsidR="00870764" w:rsidRPr="00870764" w:rsidRDefault="00870764" w:rsidP="00870764">
      <w:pPr>
        <w:pStyle w:val="EndNoteBibliography"/>
        <w:spacing w:after="240"/>
        <w:ind w:left="720" w:hanging="720"/>
      </w:pPr>
      <w:r w:rsidRPr="00870764">
        <w:t>Pacheco, J.C.R., Román, D.T., Vargas, L.E., 2008. R/S Statistic: Accuracy and Implementations, 18th International Conference on Electronics, Communications and Computers (conielecomp 2008). IEEE. [10.1109/conielecomp.2008.14]</w:t>
      </w:r>
    </w:p>
    <w:p w14:paraId="589374AF" w14:textId="57E804C5" w:rsidR="00870764" w:rsidRPr="00870764" w:rsidRDefault="00870764" w:rsidP="00870764">
      <w:pPr>
        <w:pStyle w:val="EndNoteBibliography"/>
        <w:spacing w:after="240"/>
        <w:ind w:left="720" w:hanging="720"/>
      </w:pPr>
      <w:r w:rsidRPr="00870764">
        <w:t>Pierson Jr., W.J., Moskowitz, L., 1964. A proposed spectral form for fully developed wind seas based on the similarity theory of S. A. Kitaigorodskii. Journal of Geophysical Research (1896-1977), 69(24), 5181-5190. [</w:t>
      </w:r>
      <w:hyperlink r:id="rId161" w:history="1">
        <w:r w:rsidRPr="00870764">
          <w:rPr>
            <w:rStyle w:val="Hyperlink"/>
          </w:rPr>
          <w:t>https://doi.org/10.1029/JZ069i024p05181</w:t>
        </w:r>
      </w:hyperlink>
      <w:r w:rsidRPr="00870764">
        <w:t>]</w:t>
      </w:r>
    </w:p>
    <w:p w14:paraId="20491B92" w14:textId="77777777" w:rsidR="00870764" w:rsidRPr="00870764" w:rsidRDefault="00870764" w:rsidP="00870764">
      <w:pPr>
        <w:pStyle w:val="EndNoteBibliography"/>
        <w:spacing w:after="240"/>
        <w:ind w:left="720" w:hanging="720"/>
      </w:pPr>
      <w:r w:rsidRPr="00870764">
        <w:t>Southgate, H., 1981. Ray methods for combined refraction and diffractions problems. IT 214, Hyrdaulic Research Station, Wallingford, UK.</w:t>
      </w:r>
    </w:p>
    <w:p w14:paraId="14C8F968" w14:textId="77777777" w:rsidR="00870764" w:rsidRPr="00870764" w:rsidRDefault="00870764" w:rsidP="00870764">
      <w:pPr>
        <w:pStyle w:val="EndNoteBibliography"/>
        <w:spacing w:after="240"/>
        <w:ind w:left="720" w:hanging="720"/>
      </w:pPr>
      <w:r w:rsidRPr="00870764">
        <w:t>Sutcliffe, J., Hurst, S., Awadallah, A.G., Brown, E., Hamed, K., 2016. Harold Edwin Hurst: the Nile and Egypt, past and future. Hydrological Sciences Journal, 61(9), 1557-1570. [10.1080/02626667.2015.1019508]</w:t>
      </w:r>
    </w:p>
    <w:p w14:paraId="5F99E419" w14:textId="77777777" w:rsidR="00870764" w:rsidRPr="00870764" w:rsidRDefault="00870764" w:rsidP="00870764">
      <w:pPr>
        <w:pStyle w:val="EndNoteBibliography"/>
        <w:spacing w:after="240"/>
        <w:ind w:left="720" w:hanging="720"/>
      </w:pPr>
      <w:r w:rsidRPr="00870764">
        <w:t>Taylor, K.E., 2001. Summarizing multiple aspects of model performance in a single diagram. Journal of Geophysical Research - Atmospheres, 106(D7), 7183-7192. [10.1029/2000JD900719]</w:t>
      </w:r>
    </w:p>
    <w:p w14:paraId="3BCED19A" w14:textId="77777777" w:rsidR="00870764" w:rsidRPr="00870764" w:rsidRDefault="00870764" w:rsidP="00870764">
      <w:pPr>
        <w:pStyle w:val="EndNoteBibliography"/>
        <w:spacing w:after="240"/>
        <w:ind w:left="720" w:hanging="720"/>
      </w:pPr>
      <w:r w:rsidRPr="00870764">
        <w:t>Townend, I.H., Savell, I.A., 1985a. The application of ray methods to wave refraction studies. In: P.P.G. Dyke, Moscardini, A.O., Robson, E.H. (Ed.), Offshore and Coastal Modelling. Lecture Notes on Coastal and Estuarine Studies No12. Springer-Verlag, pp. 137–164.</w:t>
      </w:r>
    </w:p>
    <w:p w14:paraId="04C79DC2" w14:textId="77777777" w:rsidR="00870764" w:rsidRPr="00870764" w:rsidRDefault="00870764" w:rsidP="00870764">
      <w:pPr>
        <w:pStyle w:val="EndNoteBibliography"/>
        <w:spacing w:after="240"/>
        <w:ind w:left="720" w:hanging="720"/>
      </w:pPr>
      <w:r w:rsidRPr="00870764">
        <w:t xml:space="preserve">Townend, I.H., Savell, I.A., 1985b. The use of modelling techniques for a harbour wave study, Halcrow. Unpublished paper. </w:t>
      </w:r>
    </w:p>
    <w:p w14:paraId="6F871514" w14:textId="77777777" w:rsidR="00870764" w:rsidRPr="00870764" w:rsidRDefault="00870764" w:rsidP="00870764">
      <w:pPr>
        <w:pStyle w:val="EndNoteBibliography"/>
        <w:ind w:left="720" w:hanging="720"/>
      </w:pPr>
      <w:r w:rsidRPr="00870764">
        <w:t>USACE, 1984. Shore Protection Manual, I &amp; II. US Army Corps, Vicksburg.</w:t>
      </w:r>
    </w:p>
    <w:p w14:paraId="47CE6AF3" w14:textId="78FBD0D3" w:rsidR="003E023D" w:rsidRDefault="00C1556A" w:rsidP="00E8280D">
      <w:r>
        <w:fldChar w:fldCharType="end"/>
      </w:r>
      <w:bookmarkEnd w:id="221"/>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22" w:name="_Ref513830318"/>
      <w:bookmarkStart w:id="223" w:name="_Ref513830325"/>
      <w:bookmarkStart w:id="224" w:name="_Toc531673965"/>
      <w:bookmarkStart w:id="225" w:name="_Toc121849965"/>
      <w:bookmarkStart w:id="226" w:name="_Toc158307266"/>
      <w:r w:rsidRPr="003E023D">
        <w:lastRenderedPageBreak/>
        <w:t>Appendix A – Input Data File Formats</w:t>
      </w:r>
      <w:bookmarkEnd w:id="222"/>
      <w:bookmarkEnd w:id="223"/>
      <w:bookmarkEnd w:id="224"/>
      <w:bookmarkEnd w:id="225"/>
      <w:bookmarkEnd w:id="226"/>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2"/>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63"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64"/>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 xml:space="preserve">Format is defined using Matlab script in the header line. The format shown here is date, time (hours and minutes only), Hs, </w:t>
      </w:r>
      <w:proofErr w:type="spellStart"/>
      <w:r w:rsidRPr="003E023D">
        <w:t>Tp</w:t>
      </w:r>
      <w:proofErr w:type="spellEnd"/>
      <w:r w:rsidRPr="003E023D">
        <w:t xml:space="preserve">, Dir all as real numbers.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5"/>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27" w:name="_Hlk515186594"/>
      <w:proofErr w:type="spellStart"/>
      <w:r w:rsidRPr="003E023D">
        <w:t>ShoreCast</w:t>
      </w:r>
      <w:proofErr w:type="spellEnd"/>
      <w:r w:rsidRPr="003E023D">
        <w:t xml:space="preserve"> file format (date and time are in vector format followed by variables)</w:t>
      </w:r>
    </w:p>
    <w:bookmarkEnd w:id="227"/>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66"/>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Format is defined using Matlab script in header line. Format shown here is record number (not used), date, time, elevation (</w:t>
      </w:r>
      <w:proofErr w:type="spellStart"/>
      <w:r w:rsidRPr="003E023D">
        <w:t>mOD</w:t>
      </w:r>
      <w:proofErr w:type="spellEnd"/>
      <w:r w:rsidRPr="003E023D">
        <w:t xml:space="preserve">).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68"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70"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71"/>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72"/>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proofErr w:type="spellStart"/>
      <w:r w:rsidRPr="003E023D">
        <w:t>ShoreCast</w:t>
      </w:r>
      <w:proofErr w:type="spellEnd"/>
      <w:r w:rsidRPr="003E023D">
        <w:t xml:space="preserve">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73"/>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The format read statement is given as the header of the data. The default definition assumes date, time, wind speed (m/s) direction (</w:t>
      </w:r>
      <w:proofErr w:type="spellStart"/>
      <w:r w:rsidRPr="003E023D">
        <w:t>degTN</w:t>
      </w:r>
      <w:proofErr w:type="spellEnd"/>
      <w:r w:rsidRPr="003E023D">
        <w:t xml:space="preserve">).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0ED2E99D">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28" w:name="_Hlk13566641"/>
      <w:r w:rsidRPr="003E023D">
        <w:t xml:space="preserve"> This allows different date and record formats to be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28"/>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76"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The data is delivered as a csv file that can be opened in Excel and loaded directly into CoastalTools.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 xml:space="preserve">For each location on the </w:t>
      </w:r>
      <w:proofErr w:type="gramStart"/>
      <w:r w:rsidRPr="003E023D">
        <w:t>coast</w:t>
      </w:r>
      <w:proofErr w:type="gramEnd"/>
      <w:r w:rsidRPr="003E023D">
        <w:t xml:space="preserve">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8"/>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79"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80"/>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Chainage profiles listed as one, or more, profile with one, or more, surveys (dates) per file</w:t>
      </w:r>
    </w:p>
    <w:p w14:paraId="6EB676BB" w14:textId="3488EB58" w:rsidR="003E023D" w:rsidRDefault="003E023D" w:rsidP="003E023D">
      <w:r w:rsidRPr="003E023D">
        <w:rPr>
          <w:noProof/>
        </w:rPr>
        <w:drawing>
          <wp:inline distT="0" distB="0" distL="0" distR="0" wp14:anchorId="20BE2326" wp14:editId="47D3438A">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Chainage profiles listed as one survey (date) with multiple profiles per file</w:t>
      </w:r>
    </w:p>
    <w:p w14:paraId="3C0A26CA" w14:textId="7A4466E3" w:rsidR="003E023D" w:rsidRDefault="003E023D" w:rsidP="003E023D">
      <w:r w:rsidRPr="003E023D">
        <w:rPr>
          <w:noProof/>
        </w:rPr>
        <w:drawing>
          <wp:inline distT="0" distB="0" distL="0" distR="0" wp14:anchorId="5EE1BC72" wp14:editId="0C94E99F">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82"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w:t>
      </w:r>
      <w:proofErr w:type="spellStart"/>
      <w:r w:rsidRPr="003E023D">
        <w:t>ShoreCast</w:t>
      </w:r>
      <w:proofErr w:type="spellEnd"/>
      <w:r w:rsidRPr="003E023D">
        <w:t xml:space="preserve">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83"/>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29"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proofErr w:type="spellStart"/>
      <w:r w:rsidRPr="003E023D">
        <w:rPr>
          <w:rFonts w:asciiTheme="majorHAnsi" w:eastAsiaTheme="majorEastAsia" w:hAnsiTheme="majorHAnsi" w:cstheme="majorBidi"/>
          <w:color w:val="2A659C" w:themeColor="accent6"/>
          <w:sz w:val="28"/>
          <w:szCs w:val="28"/>
        </w:rPr>
        <w:lastRenderedPageBreak/>
        <w:t>BlueKenue</w:t>
      </w:r>
      <w:proofErr w:type="spellEnd"/>
      <w:r w:rsidRPr="003E023D">
        <w:rPr>
          <w:rFonts w:asciiTheme="majorHAnsi" w:eastAsiaTheme="majorEastAsia" w:hAnsiTheme="majorHAnsi" w:cstheme="majorBidi"/>
          <w:color w:val="0F4A7F" w:themeColor="text1"/>
          <w:sz w:val="28"/>
          <w:szCs w:val="28"/>
        </w:rPr>
        <w:t xml:space="preserve"> </w:t>
      </w:r>
    </w:p>
    <w:bookmarkEnd w:id="229"/>
    <w:p w14:paraId="1183023E" w14:textId="77777777" w:rsidR="003E023D" w:rsidRPr="003E023D" w:rsidRDefault="003E023D" w:rsidP="003E023D">
      <w:r w:rsidRPr="003E023D">
        <w:t xml:space="preserve">See Blue </w:t>
      </w:r>
      <w:proofErr w:type="spellStart"/>
      <w:r w:rsidRPr="003E023D">
        <w:t>Kenue</w:t>
      </w:r>
      <w:proofErr w:type="spellEnd"/>
      <w:r w:rsidRPr="003E023D">
        <w:t xml:space="preserve"> manual for details of format:</w:t>
      </w:r>
    </w:p>
    <w:p w14:paraId="69F9B3CD" w14:textId="467A01AA" w:rsidR="003E023D" w:rsidRPr="003E023D" w:rsidRDefault="00000000" w:rsidP="003E023D">
      <w:hyperlink r:id="rId184"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85"/>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88"/>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30" w:name="_Toc121849966"/>
      <w:bookmarkStart w:id="231" w:name="_Toc158307267"/>
      <w:r w:rsidRPr="003E023D">
        <w:lastRenderedPageBreak/>
        <w:t>Appendix B – Data set properties (</w:t>
      </w:r>
      <w:proofErr w:type="spellStart"/>
      <w:r w:rsidRPr="003E023D">
        <w:t>DSproperties</w:t>
      </w:r>
      <w:proofErr w:type="spellEnd"/>
      <w:r w:rsidRPr="003E023D">
        <w:t>)</w:t>
      </w:r>
      <w:bookmarkEnd w:id="230"/>
      <w:bookmarkEnd w:id="231"/>
    </w:p>
    <w:p w14:paraId="729B56DD" w14:textId="77777777" w:rsidR="003E023D" w:rsidRPr="003E023D" w:rsidRDefault="003E023D" w:rsidP="003E023D">
      <w:r w:rsidRPr="003E023D">
        <w:t xml:space="preserve">Data are stored in a </w:t>
      </w:r>
      <w:proofErr w:type="spellStart"/>
      <w:r w:rsidRPr="003E023D">
        <w:rPr>
          <w:i/>
          <w:iCs/>
        </w:rPr>
        <w:t>dstable</w:t>
      </w:r>
      <w:proofErr w:type="spellEnd"/>
      <w:r w:rsidRPr="003E023D">
        <w:t xml:space="preserve">, which extends a Matlab </w:t>
      </w:r>
      <w:r w:rsidRPr="003E023D">
        <w:rPr>
          <w:i/>
          <w:iCs/>
        </w:rPr>
        <w:t>table</w:t>
      </w:r>
      <w:r w:rsidRPr="003E023D">
        <w:t xml:space="preserve"> to hold more comprehensive metadata for multi-dimensional data sets. This makes use of a </w:t>
      </w:r>
      <w:proofErr w:type="spellStart"/>
      <w:r w:rsidRPr="003E023D">
        <w:rPr>
          <w:i/>
          <w:iCs/>
        </w:rPr>
        <w:t>dsproperties</w:t>
      </w:r>
      <w:proofErr w:type="spellEnd"/>
      <w:r w:rsidRPr="003E023D">
        <w:t xml:space="preserve"> class object to hold the metadata.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are part of the </w:t>
      </w:r>
      <w:r w:rsidRPr="003E023D">
        <w:rPr>
          <w:i/>
          <w:iCs/>
        </w:rPr>
        <w:t>dstoolbox</w:t>
      </w:r>
      <w:r w:rsidRPr="003E023D">
        <w:t xml:space="preserve">. When loading data or saving model results the </w:t>
      </w:r>
      <w:proofErr w:type="spellStart"/>
      <w:r w:rsidRPr="003E023D">
        <w:t>DSproperties</w:t>
      </w:r>
      <w:proofErr w:type="spellEnd"/>
      <w:r w:rsidRPr="003E023D">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can be found in the Matlab Supplemental Software Documentation for the </w:t>
      </w:r>
      <w:r w:rsidRPr="003E023D">
        <w:rPr>
          <w:i/>
          <w:iCs/>
        </w:rPr>
        <w:t>dstoolbox</w:t>
      </w:r>
      <w:r w:rsidRPr="003E023D">
        <w:t xml:space="preserve">. An example of the code to load </w:t>
      </w:r>
      <w:proofErr w:type="spellStart"/>
      <w:r w:rsidRPr="003E023D">
        <w:t>DSproperties</w:t>
      </w:r>
      <w:proofErr w:type="spellEnd"/>
      <w:r w:rsidRPr="003E023D">
        <w:t xml:space="preserve"> for a time series and a variable with 2 spatial dimensions are shown below.</w:t>
      </w:r>
    </w:p>
    <w:p w14:paraId="4C604A94" w14:textId="77777777" w:rsidR="003E023D" w:rsidRPr="003E023D" w:rsidRDefault="003E023D" w:rsidP="003E023D">
      <w:proofErr w:type="spellStart"/>
      <w:r w:rsidRPr="003E023D">
        <w:t>DSproperties</w:t>
      </w:r>
      <w:proofErr w:type="spellEnd"/>
      <w:r w:rsidRPr="003E023D">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89"/>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proofErr w:type="spellStart"/>
      <w:r w:rsidRPr="003E023D">
        <w:t>DSproperties</w:t>
      </w:r>
      <w:proofErr w:type="spellEnd"/>
      <w:r w:rsidRPr="003E023D">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32"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33" w:name="_Toc121849967"/>
      <w:bookmarkStart w:id="234" w:name="_Toc158307268"/>
      <w:r w:rsidRPr="003E023D">
        <w:lastRenderedPageBreak/>
        <w:t>Appendix C - Date and Time Locale</w:t>
      </w:r>
      <w:bookmarkEnd w:id="232"/>
      <w:bookmarkEnd w:id="233"/>
      <w:bookmarkEnd w:id="234"/>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35" w:name="_Ref132540511"/>
      <w:bookmarkStart w:id="236" w:name="_Toc158307269"/>
      <w:r>
        <w:lastRenderedPageBreak/>
        <w:t>Appendix D – Mesh parameters</w:t>
      </w:r>
      <w:bookmarkEnd w:id="235"/>
      <w:bookmarkEnd w:id="236"/>
    </w:p>
    <w:p w14:paraId="16AF8B10" w14:textId="4EBEF29E" w:rsidR="00FF1865" w:rsidRP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RP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005F1" w14:textId="77777777" w:rsidR="00C97B52" w:rsidRDefault="00C97B52" w:rsidP="00C16A73">
      <w:r>
        <w:separator/>
      </w:r>
    </w:p>
  </w:endnote>
  <w:endnote w:type="continuationSeparator" w:id="0">
    <w:p w14:paraId="4C11369B" w14:textId="77777777" w:rsidR="00C97B52" w:rsidRDefault="00C97B52"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7EBDD" w14:textId="77777777" w:rsidR="00C97B52" w:rsidRDefault="00C97B52" w:rsidP="00C16A73">
      <w:r>
        <w:separator/>
      </w:r>
    </w:p>
  </w:footnote>
  <w:footnote w:type="continuationSeparator" w:id="0">
    <w:p w14:paraId="79B0D2AD" w14:textId="77777777" w:rsidR="00C97B52" w:rsidRDefault="00C97B52"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51771C10" w14:textId="1414114B" w:rsidR="006B37B7" w:rsidRDefault="006B37B7">
      <w:pPr>
        <w:pStyle w:val="FootnoteText"/>
      </w:pPr>
      <w:r>
        <w:rPr>
          <w:rStyle w:val="FootnoteReference"/>
        </w:rPr>
        <w:footnoteRef/>
      </w:r>
      <w:r>
        <w:t xml:space="preserve"> Uses </w:t>
      </w:r>
      <w:proofErr w:type="spellStart"/>
      <w:r>
        <w:t>inpaint_nans</w:t>
      </w:r>
      <w:proofErr w:type="spellEnd"/>
      <w:r>
        <w:t xml:space="preserve"> by John Enrico, which so</w:t>
      </w:r>
      <w:r w:rsidRPr="00987617">
        <w:t xml:space="preserve">lves approximation to one of several </w:t>
      </w:r>
      <w:proofErr w:type="spellStart"/>
      <w:r w:rsidRPr="00987617">
        <w:t>pdes</w:t>
      </w:r>
      <w:proofErr w:type="spellEnd"/>
      <w:r w:rsidRPr="00987617">
        <w:t xml:space="preserve"> to interpolate and extrapolate holes in an array</w:t>
      </w:r>
      <w:r>
        <w:t xml:space="preserve"> (see</w:t>
      </w:r>
      <w:r w:rsidRPr="00987617">
        <w:t xml:space="preserve"> </w:t>
      </w:r>
      <w:hyperlink r:id="rId1" w:history="1">
        <w:r w:rsidR="00706AE0" w:rsidRPr="002B4787">
          <w:rPr>
            <w:rStyle w:val="Hyperlink"/>
          </w:rPr>
          <w:t>https://www.mathworks.com/matlabcentral/fileexchange/4551-inpaint_nans</w:t>
        </w:r>
      </w:hyperlink>
      <w:r>
        <w:t>)</w:t>
      </w:r>
      <w:r w:rsidRPr="00987617">
        <w:t>.</w:t>
      </w:r>
    </w:p>
  </w:footnote>
  <w:footnote w:id="3">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4">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w:t>
      </w:r>
      <w:proofErr w:type="spellStart"/>
      <w:r w:rsidRPr="0041662F">
        <w:rPr>
          <w:sz w:val="18"/>
          <w:szCs w:val="18"/>
        </w:rPr>
        <w:t>Dugge</w:t>
      </w:r>
      <w:proofErr w:type="spellEnd"/>
      <w:r w:rsidRPr="0041662F">
        <w:rPr>
          <w:sz w:val="18"/>
          <w:szCs w:val="18"/>
        </w:rPr>
        <w:t xml:space="preserv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w:t>
      </w:r>
      <w:proofErr w:type="spellStart"/>
      <w:r w:rsidRPr="0041662F">
        <w:rPr>
          <w:sz w:val="18"/>
          <w:szCs w:val="18"/>
        </w:rPr>
        <w:t>Juernjakob</w:t>
      </w:r>
      <w:proofErr w:type="spellEnd"/>
      <w:r w:rsidRPr="0041662F">
        <w:rPr>
          <w:sz w:val="18"/>
          <w:szCs w:val="18"/>
        </w:rPr>
        <w:t xml:space="preserve"> </w:t>
      </w:r>
      <w:proofErr w:type="spellStart"/>
      <w:r w:rsidRPr="0041662F">
        <w:rPr>
          <w:sz w:val="18"/>
          <w:szCs w:val="18"/>
        </w:rPr>
        <w:t>Dugge</w:t>
      </w:r>
      <w:proofErr w:type="spellEnd"/>
      <w:r w:rsidRPr="0041662F">
        <w:rPr>
          <w:sz w:val="18"/>
          <w:szCs w:val="18"/>
        </w:rPr>
        <w:t xml:space="preserve">, 2015, </w:t>
      </w:r>
      <w:proofErr w:type="spellStart"/>
      <w:r w:rsidRPr="0041662F">
        <w:rPr>
          <w:sz w:val="18"/>
          <w:szCs w:val="18"/>
        </w:rPr>
        <w:t>jdugge</w:t>
      </w:r>
      <w:proofErr w:type="spellEnd"/>
      <w:r w:rsidRPr="0041662F">
        <w:rPr>
          <w:sz w:val="18"/>
          <w:szCs w:val="18"/>
        </w:rPr>
        <w:t xml:space="preserve">/xy2sn, </w:t>
      </w:r>
      <w:hyperlink r:id="rId2" w:history="1">
        <w:r w:rsidRPr="0041662F">
          <w:rPr>
            <w:rStyle w:val="Hyperlink"/>
            <w:sz w:val="18"/>
            <w:szCs w:val="18"/>
          </w:rPr>
          <w:t>https://github.com/jdugge/xy2sn</w:t>
        </w:r>
      </w:hyperlink>
      <w:r w:rsidRPr="0041662F">
        <w:rPr>
          <w:sz w:val="18"/>
          <w:szCs w:val="18"/>
        </w:rPr>
        <w:t xml:space="preserve">, which requires arclength - John </w:t>
      </w:r>
      <w:proofErr w:type="spellStart"/>
      <w:r w:rsidRPr="0041662F">
        <w:rPr>
          <w:sz w:val="18"/>
          <w:szCs w:val="18"/>
        </w:rPr>
        <w:t>D'Errico</w:t>
      </w:r>
      <w:proofErr w:type="spellEnd"/>
      <w:r w:rsidRPr="0041662F">
        <w:rPr>
          <w:sz w:val="18"/>
          <w:szCs w:val="18"/>
        </w:rPr>
        <w:t xml:space="preserve">, 2012, </w:t>
      </w:r>
      <w:hyperlink r:id="rId3"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2013, </w:t>
      </w:r>
      <w:hyperlink r:id="rId4" w:history="1">
        <w:r w:rsidRPr="0041662F">
          <w:rPr>
            <w:rStyle w:val="Hyperlink"/>
            <w:sz w:val="18"/>
            <w:szCs w:val="18"/>
          </w:rPr>
          <w:t>http://www.mathworks.de/matlabcentral/fileexchange/34869-distance2curve</w:t>
        </w:r>
      </w:hyperlink>
      <w:r w:rsidRPr="0041662F">
        <w:rPr>
          <w:sz w:val="18"/>
          <w:szCs w:val="18"/>
        </w:rPr>
        <w:t xml:space="preserve">. </w:t>
      </w:r>
      <w:proofErr w:type="spellStart"/>
      <w:r w:rsidRPr="0041662F">
        <w:rPr>
          <w:i/>
          <w:iCs/>
          <w:sz w:val="18"/>
          <w:szCs w:val="18"/>
        </w:rPr>
        <w:t>interparc</w:t>
      </w:r>
      <w:proofErr w:type="spellEnd"/>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2012, </w:t>
      </w:r>
      <w:hyperlink r:id="rId5"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r>
      <w:rPr>
        <w:rFonts w:asciiTheme="majorHAnsi" w:hAnsiTheme="majorHAnsi"/>
        <w:sz w:val="24"/>
        <w:szCs w:val="24"/>
      </w:rPr>
      <w:t>WaveRayModel</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3128C116" w:rsidR="00E203F8" w:rsidRPr="00A1065A" w:rsidRDefault="00C1556A" w:rsidP="00A1065A">
    <w:pPr>
      <w:jc w:val="right"/>
      <w:rPr>
        <w:rFonts w:asciiTheme="majorHAnsi" w:hAnsiTheme="majorHAnsi"/>
        <w:sz w:val="18"/>
        <w:szCs w:val="18"/>
      </w:rPr>
    </w:pPr>
    <w:r>
      <w:rPr>
        <w:rFonts w:asciiTheme="majorHAnsi" w:hAnsiTheme="majorHAnsi"/>
        <w:sz w:val="18"/>
        <w:szCs w:val="18"/>
      </w:rPr>
      <w:t>M</w:t>
    </w:r>
    <w:r w:rsidR="00590B45">
      <w:rPr>
        <w:rFonts w:asciiTheme="majorHAnsi" w:hAnsiTheme="majorHAnsi"/>
        <w:sz w:val="18"/>
        <w:szCs w:val="18"/>
      </w:rPr>
      <w:t xml:space="preserve">ay </w:t>
    </w:r>
    <w:r>
      <w:rPr>
        <w:rFonts w:asciiTheme="majorHAnsi" w:hAnsiTheme="majorHAnsi"/>
        <w:sz w:val="18"/>
        <w:szCs w:val="18"/>
      </w:rPr>
      <w:t>2023</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47"/>
  </w:num>
  <w:num w:numId="2" w16cid:durableId="1331789035">
    <w:abstractNumId w:val="16"/>
  </w:num>
  <w:num w:numId="3" w16cid:durableId="1252087901">
    <w:abstractNumId w:val="18"/>
  </w:num>
  <w:num w:numId="4" w16cid:durableId="2000621805">
    <w:abstractNumId w:val="6"/>
  </w:num>
  <w:num w:numId="5" w16cid:durableId="244923202">
    <w:abstractNumId w:val="19"/>
  </w:num>
  <w:num w:numId="6" w16cid:durableId="1811287928">
    <w:abstractNumId w:val="5"/>
  </w:num>
  <w:num w:numId="7" w16cid:durableId="1336877471">
    <w:abstractNumId w:val="9"/>
  </w:num>
  <w:num w:numId="8" w16cid:durableId="2052026646">
    <w:abstractNumId w:val="13"/>
  </w:num>
  <w:num w:numId="9" w16cid:durableId="895698908">
    <w:abstractNumId w:val="12"/>
  </w:num>
  <w:num w:numId="10" w16cid:durableId="2051686693">
    <w:abstractNumId w:val="15"/>
  </w:num>
  <w:num w:numId="11" w16cid:durableId="1521164741">
    <w:abstractNumId w:val="20"/>
  </w:num>
  <w:num w:numId="12" w16cid:durableId="1931620611">
    <w:abstractNumId w:val="35"/>
  </w:num>
  <w:num w:numId="13" w16cid:durableId="859973568">
    <w:abstractNumId w:val="17"/>
  </w:num>
  <w:num w:numId="14" w16cid:durableId="956528139">
    <w:abstractNumId w:val="38"/>
  </w:num>
  <w:num w:numId="15" w16cid:durableId="1156334136">
    <w:abstractNumId w:val="4"/>
  </w:num>
  <w:num w:numId="16" w16cid:durableId="30737392">
    <w:abstractNumId w:val="2"/>
  </w:num>
  <w:num w:numId="17" w16cid:durableId="1883666672">
    <w:abstractNumId w:val="48"/>
  </w:num>
  <w:num w:numId="18" w16cid:durableId="1128935658">
    <w:abstractNumId w:val="41"/>
  </w:num>
  <w:num w:numId="19" w16cid:durableId="600457366">
    <w:abstractNumId w:val="39"/>
  </w:num>
  <w:num w:numId="20" w16cid:durableId="680008653">
    <w:abstractNumId w:val="27"/>
  </w:num>
  <w:num w:numId="21" w16cid:durableId="1474369566">
    <w:abstractNumId w:val="26"/>
  </w:num>
  <w:num w:numId="22" w16cid:durableId="630281818">
    <w:abstractNumId w:val="0"/>
  </w:num>
  <w:num w:numId="23" w16cid:durableId="410667058">
    <w:abstractNumId w:val="37"/>
  </w:num>
  <w:num w:numId="24" w16cid:durableId="1749306698">
    <w:abstractNumId w:val="34"/>
  </w:num>
  <w:num w:numId="25" w16cid:durableId="1702171550">
    <w:abstractNumId w:val="29"/>
  </w:num>
  <w:num w:numId="26" w16cid:durableId="283315390">
    <w:abstractNumId w:val="36"/>
  </w:num>
  <w:num w:numId="27" w16cid:durableId="330714709">
    <w:abstractNumId w:val="32"/>
  </w:num>
  <w:num w:numId="28" w16cid:durableId="1908029644">
    <w:abstractNumId w:val="7"/>
  </w:num>
  <w:num w:numId="29" w16cid:durableId="728725393">
    <w:abstractNumId w:val="33"/>
  </w:num>
  <w:num w:numId="30" w16cid:durableId="1105660033">
    <w:abstractNumId w:val="14"/>
  </w:num>
  <w:num w:numId="31" w16cid:durableId="449477545">
    <w:abstractNumId w:val="25"/>
  </w:num>
  <w:num w:numId="32" w16cid:durableId="1595362513">
    <w:abstractNumId w:val="23"/>
  </w:num>
  <w:num w:numId="33" w16cid:durableId="1765805035">
    <w:abstractNumId w:val="40"/>
  </w:num>
  <w:num w:numId="34" w16cid:durableId="816997272">
    <w:abstractNumId w:val="45"/>
  </w:num>
  <w:num w:numId="35" w16cid:durableId="2079790878">
    <w:abstractNumId w:val="22"/>
  </w:num>
  <w:num w:numId="36" w16cid:durableId="455218287">
    <w:abstractNumId w:val="21"/>
  </w:num>
  <w:num w:numId="37" w16cid:durableId="1555310466">
    <w:abstractNumId w:val="11"/>
  </w:num>
  <w:num w:numId="38" w16cid:durableId="1032803689">
    <w:abstractNumId w:val="43"/>
  </w:num>
  <w:num w:numId="39" w16cid:durableId="633679960">
    <w:abstractNumId w:val="31"/>
  </w:num>
  <w:num w:numId="40" w16cid:durableId="1565019564">
    <w:abstractNumId w:val="46"/>
  </w:num>
  <w:num w:numId="41" w16cid:durableId="714504293">
    <w:abstractNumId w:val="44"/>
  </w:num>
  <w:num w:numId="42" w16cid:durableId="148450317">
    <w:abstractNumId w:val="8"/>
  </w:num>
  <w:num w:numId="43" w16cid:durableId="591202429">
    <w:abstractNumId w:val="28"/>
  </w:num>
  <w:num w:numId="44" w16cid:durableId="1467507641">
    <w:abstractNumId w:val="42"/>
  </w:num>
  <w:num w:numId="45" w16cid:durableId="1849979588">
    <w:abstractNumId w:val="24"/>
  </w:num>
  <w:num w:numId="46" w16cid:durableId="232814792">
    <w:abstractNumId w:val="30"/>
  </w:num>
  <w:num w:numId="47" w16cid:durableId="1849981713">
    <w:abstractNumId w:val="10"/>
  </w:num>
  <w:num w:numId="48" w16cid:durableId="1611816209">
    <w:abstractNumId w:val="3"/>
  </w:num>
  <w:num w:numId="49" w16cid:durableId="575437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67&lt;/item&gt;&lt;item&gt;337&lt;/item&gt;&lt;item&gt;338&lt;/item&gt;&lt;item&gt;516&lt;/item&gt;&lt;item&gt;563&lt;/item&gt;&lt;item&gt;572&lt;/item&gt;&lt;item&gt;2042&lt;/item&gt;&lt;item&gt;3601&lt;/item&gt;&lt;item&gt;3672&lt;/item&gt;&lt;item&gt;3719&lt;/item&gt;&lt;item&gt;4427&lt;/item&gt;&lt;item&gt;4642&lt;/item&gt;&lt;item&gt;4643&lt;/item&gt;&lt;item&gt;4665&lt;/item&gt;&lt;item&gt;5347&lt;/item&gt;&lt;item&gt;5348&lt;/item&gt;&lt;item&gt;5349&lt;/item&gt;&lt;item&gt;5351&lt;/item&gt;&lt;item&gt;5354&lt;/item&gt;&lt;item&gt;5355&lt;/item&gt;&lt;item&gt;5356&lt;/item&gt;&lt;item&gt;5357&lt;/item&gt;&lt;item&gt;5406&lt;/item&gt;&lt;item&gt;5452&lt;/item&gt;&lt;item&gt;5516&lt;/item&gt;&lt;item&gt;5517&lt;/item&gt;&lt;item&gt;5518&lt;/item&gt;&lt;item&gt;5542&lt;/item&gt;&lt;item&gt;5566&lt;/item&gt;&lt;/record-ids&gt;&lt;/item&gt;&lt;/Libraries&gt;"/>
  </w:docVars>
  <w:rsids>
    <w:rsidRoot w:val="006E07E6"/>
    <w:rsid w:val="0000003E"/>
    <w:rsid w:val="000012F0"/>
    <w:rsid w:val="000029EF"/>
    <w:rsid w:val="00003883"/>
    <w:rsid w:val="0000427F"/>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BB"/>
    <w:rsid w:val="00070DDB"/>
    <w:rsid w:val="00072B56"/>
    <w:rsid w:val="00074212"/>
    <w:rsid w:val="00080BA4"/>
    <w:rsid w:val="00080E8F"/>
    <w:rsid w:val="00082491"/>
    <w:rsid w:val="000824E9"/>
    <w:rsid w:val="000946CA"/>
    <w:rsid w:val="00095F19"/>
    <w:rsid w:val="00096209"/>
    <w:rsid w:val="000A186A"/>
    <w:rsid w:val="000A2957"/>
    <w:rsid w:val="000A6727"/>
    <w:rsid w:val="000B0061"/>
    <w:rsid w:val="000B17B5"/>
    <w:rsid w:val="000B3064"/>
    <w:rsid w:val="000B4F64"/>
    <w:rsid w:val="000B59FE"/>
    <w:rsid w:val="000C025E"/>
    <w:rsid w:val="000C6EE0"/>
    <w:rsid w:val="000C76FE"/>
    <w:rsid w:val="000D1A0C"/>
    <w:rsid w:val="000E1E23"/>
    <w:rsid w:val="000E56AB"/>
    <w:rsid w:val="000E5AC7"/>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56E8"/>
    <w:rsid w:val="00156B29"/>
    <w:rsid w:val="00157ABC"/>
    <w:rsid w:val="001743BA"/>
    <w:rsid w:val="00175E98"/>
    <w:rsid w:val="00177252"/>
    <w:rsid w:val="00177C4E"/>
    <w:rsid w:val="00180B75"/>
    <w:rsid w:val="00180D4F"/>
    <w:rsid w:val="00184379"/>
    <w:rsid w:val="001844D2"/>
    <w:rsid w:val="001849C1"/>
    <w:rsid w:val="00193C49"/>
    <w:rsid w:val="001951DF"/>
    <w:rsid w:val="00197F5F"/>
    <w:rsid w:val="001A36CC"/>
    <w:rsid w:val="001A747F"/>
    <w:rsid w:val="001B14F3"/>
    <w:rsid w:val="001B1880"/>
    <w:rsid w:val="001B2DEB"/>
    <w:rsid w:val="001B70A4"/>
    <w:rsid w:val="001C1727"/>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1BF8"/>
    <w:rsid w:val="00292279"/>
    <w:rsid w:val="002A0561"/>
    <w:rsid w:val="002A5C3D"/>
    <w:rsid w:val="002A639B"/>
    <w:rsid w:val="002B128A"/>
    <w:rsid w:val="002B37F5"/>
    <w:rsid w:val="002B471C"/>
    <w:rsid w:val="002B6136"/>
    <w:rsid w:val="002B69EE"/>
    <w:rsid w:val="002B70BF"/>
    <w:rsid w:val="002B79A6"/>
    <w:rsid w:val="002C1C3F"/>
    <w:rsid w:val="002C21E0"/>
    <w:rsid w:val="002C3204"/>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35EB"/>
    <w:rsid w:val="002F72CD"/>
    <w:rsid w:val="003018A9"/>
    <w:rsid w:val="00304540"/>
    <w:rsid w:val="00305346"/>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3D96"/>
    <w:rsid w:val="00374665"/>
    <w:rsid w:val="00381CAD"/>
    <w:rsid w:val="003916D7"/>
    <w:rsid w:val="00392BFA"/>
    <w:rsid w:val="00394036"/>
    <w:rsid w:val="00394F77"/>
    <w:rsid w:val="00395872"/>
    <w:rsid w:val="00396445"/>
    <w:rsid w:val="003A6E9F"/>
    <w:rsid w:val="003B46B0"/>
    <w:rsid w:val="003B5C6D"/>
    <w:rsid w:val="003B5C74"/>
    <w:rsid w:val="003B7FB8"/>
    <w:rsid w:val="003C0646"/>
    <w:rsid w:val="003C0C94"/>
    <w:rsid w:val="003C13B9"/>
    <w:rsid w:val="003C6EEA"/>
    <w:rsid w:val="003C72D6"/>
    <w:rsid w:val="003C7FBD"/>
    <w:rsid w:val="003D03B1"/>
    <w:rsid w:val="003D146B"/>
    <w:rsid w:val="003D2133"/>
    <w:rsid w:val="003D319E"/>
    <w:rsid w:val="003D40C9"/>
    <w:rsid w:val="003D5B86"/>
    <w:rsid w:val="003D7658"/>
    <w:rsid w:val="003D7B8D"/>
    <w:rsid w:val="003E023D"/>
    <w:rsid w:val="003E1D2A"/>
    <w:rsid w:val="003E1EAA"/>
    <w:rsid w:val="003E2C52"/>
    <w:rsid w:val="003E66E0"/>
    <w:rsid w:val="003F29BB"/>
    <w:rsid w:val="003F5CE1"/>
    <w:rsid w:val="003F6AEB"/>
    <w:rsid w:val="003F7303"/>
    <w:rsid w:val="0040032A"/>
    <w:rsid w:val="004007D6"/>
    <w:rsid w:val="00402F6A"/>
    <w:rsid w:val="00410FCE"/>
    <w:rsid w:val="00427721"/>
    <w:rsid w:val="00427AC6"/>
    <w:rsid w:val="00434584"/>
    <w:rsid w:val="00434B31"/>
    <w:rsid w:val="00435430"/>
    <w:rsid w:val="00435865"/>
    <w:rsid w:val="00435A3F"/>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60D48"/>
    <w:rsid w:val="005630ED"/>
    <w:rsid w:val="00563B31"/>
    <w:rsid w:val="00567CBF"/>
    <w:rsid w:val="00567E12"/>
    <w:rsid w:val="0057003D"/>
    <w:rsid w:val="00570E3B"/>
    <w:rsid w:val="00581461"/>
    <w:rsid w:val="005835DF"/>
    <w:rsid w:val="00584CE4"/>
    <w:rsid w:val="005866F9"/>
    <w:rsid w:val="00590B45"/>
    <w:rsid w:val="0059285A"/>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37B7"/>
    <w:rsid w:val="006B7D7C"/>
    <w:rsid w:val="006C0737"/>
    <w:rsid w:val="006C1926"/>
    <w:rsid w:val="006C402C"/>
    <w:rsid w:val="006C42BF"/>
    <w:rsid w:val="006C659C"/>
    <w:rsid w:val="006D0654"/>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06AE0"/>
    <w:rsid w:val="00711993"/>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8081D"/>
    <w:rsid w:val="00784499"/>
    <w:rsid w:val="00786460"/>
    <w:rsid w:val="00790E87"/>
    <w:rsid w:val="00795C50"/>
    <w:rsid w:val="00795FCB"/>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590C"/>
    <w:rsid w:val="007E0E81"/>
    <w:rsid w:val="007E433A"/>
    <w:rsid w:val="007E47F5"/>
    <w:rsid w:val="007E4D47"/>
    <w:rsid w:val="007E50C6"/>
    <w:rsid w:val="007E7A76"/>
    <w:rsid w:val="007F0B33"/>
    <w:rsid w:val="007F4F93"/>
    <w:rsid w:val="007F6DD1"/>
    <w:rsid w:val="00800CBD"/>
    <w:rsid w:val="008027A0"/>
    <w:rsid w:val="00804485"/>
    <w:rsid w:val="00811CBE"/>
    <w:rsid w:val="00812C2F"/>
    <w:rsid w:val="00813D7D"/>
    <w:rsid w:val="00816C7F"/>
    <w:rsid w:val="00821AC4"/>
    <w:rsid w:val="00822916"/>
    <w:rsid w:val="0082597A"/>
    <w:rsid w:val="0082749B"/>
    <w:rsid w:val="008358B6"/>
    <w:rsid w:val="00835D5A"/>
    <w:rsid w:val="00836AB7"/>
    <w:rsid w:val="00836B74"/>
    <w:rsid w:val="00837535"/>
    <w:rsid w:val="00840025"/>
    <w:rsid w:val="0084793C"/>
    <w:rsid w:val="00855EF5"/>
    <w:rsid w:val="00856B78"/>
    <w:rsid w:val="00865195"/>
    <w:rsid w:val="0086628D"/>
    <w:rsid w:val="00870764"/>
    <w:rsid w:val="0087088F"/>
    <w:rsid w:val="00871D63"/>
    <w:rsid w:val="00874196"/>
    <w:rsid w:val="00874AA9"/>
    <w:rsid w:val="008802FB"/>
    <w:rsid w:val="00881375"/>
    <w:rsid w:val="008820AC"/>
    <w:rsid w:val="00884063"/>
    <w:rsid w:val="008840A1"/>
    <w:rsid w:val="00884334"/>
    <w:rsid w:val="00885B67"/>
    <w:rsid w:val="00885FAB"/>
    <w:rsid w:val="00886196"/>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5EE"/>
    <w:rsid w:val="008F754B"/>
    <w:rsid w:val="008F75BA"/>
    <w:rsid w:val="00904067"/>
    <w:rsid w:val="00904B52"/>
    <w:rsid w:val="009051AA"/>
    <w:rsid w:val="00913691"/>
    <w:rsid w:val="00914F91"/>
    <w:rsid w:val="009151FA"/>
    <w:rsid w:val="009166DB"/>
    <w:rsid w:val="00917F6D"/>
    <w:rsid w:val="00923625"/>
    <w:rsid w:val="00925206"/>
    <w:rsid w:val="0093180C"/>
    <w:rsid w:val="00935A36"/>
    <w:rsid w:val="009416BD"/>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6C71"/>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F0572"/>
    <w:rsid w:val="009F0871"/>
    <w:rsid w:val="009F0FB4"/>
    <w:rsid w:val="009F1610"/>
    <w:rsid w:val="009F4C3D"/>
    <w:rsid w:val="009F6E88"/>
    <w:rsid w:val="00A037CB"/>
    <w:rsid w:val="00A047CE"/>
    <w:rsid w:val="00A07B71"/>
    <w:rsid w:val="00A1065A"/>
    <w:rsid w:val="00A123C4"/>
    <w:rsid w:val="00A13FD7"/>
    <w:rsid w:val="00A14913"/>
    <w:rsid w:val="00A15718"/>
    <w:rsid w:val="00A15AD6"/>
    <w:rsid w:val="00A16598"/>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74C5"/>
    <w:rsid w:val="00AE03C8"/>
    <w:rsid w:val="00AE36F1"/>
    <w:rsid w:val="00AE5237"/>
    <w:rsid w:val="00AE52C0"/>
    <w:rsid w:val="00AE6853"/>
    <w:rsid w:val="00AF2654"/>
    <w:rsid w:val="00AF4398"/>
    <w:rsid w:val="00AF59E1"/>
    <w:rsid w:val="00AF610D"/>
    <w:rsid w:val="00AF7629"/>
    <w:rsid w:val="00AF7F05"/>
    <w:rsid w:val="00B011E9"/>
    <w:rsid w:val="00B02B87"/>
    <w:rsid w:val="00B02E05"/>
    <w:rsid w:val="00B062E5"/>
    <w:rsid w:val="00B077DC"/>
    <w:rsid w:val="00B10250"/>
    <w:rsid w:val="00B102A8"/>
    <w:rsid w:val="00B117C3"/>
    <w:rsid w:val="00B12F30"/>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46C0"/>
    <w:rsid w:val="00B46BCA"/>
    <w:rsid w:val="00B528AA"/>
    <w:rsid w:val="00B53B3D"/>
    <w:rsid w:val="00B563BF"/>
    <w:rsid w:val="00B62A1A"/>
    <w:rsid w:val="00B64486"/>
    <w:rsid w:val="00B64FA8"/>
    <w:rsid w:val="00B6618F"/>
    <w:rsid w:val="00B664C6"/>
    <w:rsid w:val="00B72286"/>
    <w:rsid w:val="00B8169B"/>
    <w:rsid w:val="00B81ADE"/>
    <w:rsid w:val="00B84F80"/>
    <w:rsid w:val="00B8638B"/>
    <w:rsid w:val="00B8653E"/>
    <w:rsid w:val="00B9497D"/>
    <w:rsid w:val="00B94E9A"/>
    <w:rsid w:val="00B95B20"/>
    <w:rsid w:val="00BA1184"/>
    <w:rsid w:val="00BA2C82"/>
    <w:rsid w:val="00BA7666"/>
    <w:rsid w:val="00BA7DA9"/>
    <w:rsid w:val="00BB1757"/>
    <w:rsid w:val="00BB3256"/>
    <w:rsid w:val="00BB4CD7"/>
    <w:rsid w:val="00BB5FF2"/>
    <w:rsid w:val="00BB7568"/>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13D5"/>
    <w:rsid w:val="00C03844"/>
    <w:rsid w:val="00C046BC"/>
    <w:rsid w:val="00C05DCA"/>
    <w:rsid w:val="00C065A1"/>
    <w:rsid w:val="00C10B0C"/>
    <w:rsid w:val="00C1556A"/>
    <w:rsid w:val="00C16A73"/>
    <w:rsid w:val="00C21CB1"/>
    <w:rsid w:val="00C24FD2"/>
    <w:rsid w:val="00C25483"/>
    <w:rsid w:val="00C31584"/>
    <w:rsid w:val="00C32B30"/>
    <w:rsid w:val="00C37975"/>
    <w:rsid w:val="00C41F48"/>
    <w:rsid w:val="00C42A46"/>
    <w:rsid w:val="00C430A3"/>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97B52"/>
    <w:rsid w:val="00CA051A"/>
    <w:rsid w:val="00CA0856"/>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3330"/>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1C53"/>
    <w:rsid w:val="00D8275F"/>
    <w:rsid w:val="00D87DF2"/>
    <w:rsid w:val="00D9045D"/>
    <w:rsid w:val="00D9049A"/>
    <w:rsid w:val="00D9391C"/>
    <w:rsid w:val="00D944C2"/>
    <w:rsid w:val="00D96405"/>
    <w:rsid w:val="00D9735C"/>
    <w:rsid w:val="00D97BDB"/>
    <w:rsid w:val="00D97C2D"/>
    <w:rsid w:val="00D97C65"/>
    <w:rsid w:val="00DA3A3A"/>
    <w:rsid w:val="00DA79B4"/>
    <w:rsid w:val="00DB12A7"/>
    <w:rsid w:val="00DB1D5F"/>
    <w:rsid w:val="00DB1DDE"/>
    <w:rsid w:val="00DB3C4D"/>
    <w:rsid w:val="00DB4CF3"/>
    <w:rsid w:val="00DB5E32"/>
    <w:rsid w:val="00DB6BDB"/>
    <w:rsid w:val="00DC4668"/>
    <w:rsid w:val="00DC4F56"/>
    <w:rsid w:val="00DC7FA3"/>
    <w:rsid w:val="00DD1ECC"/>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631"/>
    <w:rsid w:val="00E8280D"/>
    <w:rsid w:val="00E86631"/>
    <w:rsid w:val="00E90904"/>
    <w:rsid w:val="00E92A26"/>
    <w:rsid w:val="00E9328C"/>
    <w:rsid w:val="00E95A28"/>
    <w:rsid w:val="00EA091E"/>
    <w:rsid w:val="00EA0B52"/>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45B2"/>
    <w:rsid w:val="00F0035F"/>
    <w:rsid w:val="00F0287B"/>
    <w:rsid w:val="00F028D4"/>
    <w:rsid w:val="00F034A5"/>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F91"/>
    <w:rsid w:val="00F924FD"/>
    <w:rsid w:val="00F939B8"/>
    <w:rsid w:val="00F96264"/>
    <w:rsid w:val="00F97AA7"/>
    <w:rsid w:val="00F97BCA"/>
    <w:rsid w:val="00FA1201"/>
    <w:rsid w:val="00FA18A7"/>
    <w:rsid w:val="00FA2E5C"/>
    <w:rsid w:val="00FB0BE0"/>
    <w:rsid w:val="00FB0F03"/>
    <w:rsid w:val="00FB384C"/>
    <w:rsid w:val="00FB44E8"/>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346"/>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4.bin"/><Relationship Id="rId84" Type="http://schemas.openxmlformats.org/officeDocument/2006/relationships/oleObject" Target="embeddings/oleObject15.bin"/><Relationship Id="rId138" Type="http://schemas.openxmlformats.org/officeDocument/2006/relationships/image" Target="media/image79.wmf"/><Relationship Id="rId159" Type="http://schemas.openxmlformats.org/officeDocument/2006/relationships/hyperlink" Target="https://doi.org/10.1038/s41598-020-59018-y" TargetMode="External"/><Relationship Id="rId170" Type="http://schemas.openxmlformats.org/officeDocument/2006/relationships/hyperlink" Target="http://www.bodc.ac.uk/" TargetMode="External"/><Relationship Id="rId191" Type="http://schemas.openxmlformats.org/officeDocument/2006/relationships/image" Target="media/image113.png"/><Relationship Id="rId107" Type="http://schemas.openxmlformats.org/officeDocument/2006/relationships/image" Target="media/image63.wmf"/><Relationship Id="rId11" Type="http://schemas.openxmlformats.org/officeDocument/2006/relationships/hyperlink" Target="https://github.com/dengwirda/mesh2d"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47.wmf"/><Relationship Id="rId128" Type="http://schemas.openxmlformats.org/officeDocument/2006/relationships/oleObject" Target="embeddings/oleObject37.bin"/><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57.wmf"/><Relationship Id="rId160" Type="http://schemas.openxmlformats.org/officeDocument/2006/relationships/hyperlink" Target="https://doi.org/10.1016/j.physa.2012.01.004" TargetMode="External"/><Relationship Id="rId181" Type="http://schemas.openxmlformats.org/officeDocument/2006/relationships/image" Target="media/image104.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2.wmf"/><Relationship Id="rId118" Type="http://schemas.openxmlformats.org/officeDocument/2006/relationships/oleObject" Target="embeddings/oleObject32.bin"/><Relationship Id="rId139" Type="http://schemas.openxmlformats.org/officeDocument/2006/relationships/oleObject" Target="embeddings/oleObject42.bin"/><Relationship Id="rId85" Type="http://schemas.openxmlformats.org/officeDocument/2006/relationships/image" Target="media/image52.wmf"/><Relationship Id="rId150" Type="http://schemas.openxmlformats.org/officeDocument/2006/relationships/image" Target="media/image89.png"/><Relationship Id="rId171" Type="http://schemas.openxmlformats.org/officeDocument/2006/relationships/image" Target="media/image96.png"/><Relationship Id="rId192" Type="http://schemas.openxmlformats.org/officeDocument/2006/relationships/image" Target="media/image114.png"/><Relationship Id="rId12" Type="http://schemas.openxmlformats.org/officeDocument/2006/relationships/hyperlink" Target="https://www.mathworks.com/matlabcentral/fileexchange/7233-curvspace" TargetMode="External"/><Relationship Id="rId33" Type="http://schemas.openxmlformats.org/officeDocument/2006/relationships/hyperlink" Target="https://github.com/dengwirda/mesh2d" TargetMode="External"/><Relationship Id="rId108" Type="http://schemas.openxmlformats.org/officeDocument/2006/relationships/oleObject" Target="embeddings/oleObject27.bin"/><Relationship Id="rId129" Type="http://schemas.openxmlformats.org/officeDocument/2006/relationships/image" Target="media/image74.wmf"/><Relationship Id="rId54" Type="http://schemas.openxmlformats.org/officeDocument/2006/relationships/image" Target="media/image37.png"/><Relationship Id="rId75" Type="http://schemas.openxmlformats.org/officeDocument/2006/relationships/oleObject" Target="embeddings/oleObject10.bin"/><Relationship Id="rId96" Type="http://schemas.openxmlformats.org/officeDocument/2006/relationships/oleObject" Target="embeddings/oleObject21.bin"/><Relationship Id="rId140" Type="http://schemas.openxmlformats.org/officeDocument/2006/relationships/image" Target="media/image80.wmf"/><Relationship Id="rId161" Type="http://schemas.openxmlformats.org/officeDocument/2006/relationships/hyperlink" Target="https://doi.org/10.1029/JZ069i024p05181" TargetMode="External"/><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9.wmf"/><Relationship Id="rId44" Type="http://schemas.openxmlformats.org/officeDocument/2006/relationships/image" Target="media/image27.png"/><Relationship Id="rId65" Type="http://schemas.openxmlformats.org/officeDocument/2006/relationships/oleObject" Target="embeddings/oleObject5.bin"/><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hyperlink" Target="https://www.mathworks.com/matlabcentral/fileexchange/7233-curvspace" TargetMode="External"/><Relationship Id="rId172" Type="http://schemas.openxmlformats.org/officeDocument/2006/relationships/image" Target="media/image97.png"/><Relationship Id="rId193" Type="http://schemas.openxmlformats.org/officeDocument/2006/relationships/fontTable" Target="fontTable.xml"/><Relationship Id="rId13" Type="http://schemas.openxmlformats.org/officeDocument/2006/relationships/hyperlink" Target="https://www.mathworks.com/matlabcentral/fileexchange/36837-trigradient-m" TargetMode="External"/><Relationship Id="rId109" Type="http://schemas.openxmlformats.org/officeDocument/2006/relationships/image" Target="media/image64.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github.com/dengwirda/mesh2d" TargetMode="External"/><Relationship Id="rId76" Type="http://schemas.openxmlformats.org/officeDocument/2006/relationships/image" Target="media/image48.wmf"/><Relationship Id="rId97" Type="http://schemas.openxmlformats.org/officeDocument/2006/relationships/image" Target="media/image58.wmf"/><Relationship Id="rId104" Type="http://schemas.openxmlformats.org/officeDocument/2006/relationships/oleObject" Target="embeddings/oleObject25.bin"/><Relationship Id="rId120" Type="http://schemas.openxmlformats.org/officeDocument/2006/relationships/oleObject" Target="embeddings/oleObject33.bin"/><Relationship Id="rId125" Type="http://schemas.openxmlformats.org/officeDocument/2006/relationships/image" Target="media/image72.wmf"/><Relationship Id="rId141" Type="http://schemas.openxmlformats.org/officeDocument/2006/relationships/oleObject" Target="embeddings/oleObject43.bin"/><Relationship Id="rId146" Type="http://schemas.openxmlformats.org/officeDocument/2006/relationships/image" Target="media/image85.png"/><Relationship Id="rId167" Type="http://schemas.openxmlformats.org/officeDocument/2006/relationships/image" Target="media/image94.png"/><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oleObject" Target="embeddings/oleObject19.bin"/><Relationship Id="rId162" Type="http://schemas.openxmlformats.org/officeDocument/2006/relationships/image" Target="media/image90.png"/><Relationship Id="rId183"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wmf"/><Relationship Id="rId87" Type="http://schemas.openxmlformats.org/officeDocument/2006/relationships/image" Target="media/image53.wmf"/><Relationship Id="rId110" Type="http://schemas.openxmlformats.org/officeDocument/2006/relationships/oleObject" Target="embeddings/oleObject28.bin"/><Relationship Id="rId115" Type="http://schemas.openxmlformats.org/officeDocument/2006/relationships/image" Target="media/image67.wmf"/><Relationship Id="rId131" Type="http://schemas.openxmlformats.org/officeDocument/2006/relationships/image" Target="media/image75.wmf"/><Relationship Id="rId136" Type="http://schemas.openxmlformats.org/officeDocument/2006/relationships/image" Target="media/image78.wmf"/><Relationship Id="rId157" Type="http://schemas.openxmlformats.org/officeDocument/2006/relationships/hyperlink" Target="http://dx.doi.org/10.2139/ssrn.3080557" TargetMode="External"/><Relationship Id="rId178" Type="http://schemas.openxmlformats.org/officeDocument/2006/relationships/image" Target="media/image102.png"/><Relationship Id="rId61" Type="http://schemas.openxmlformats.org/officeDocument/2006/relationships/oleObject" Target="embeddings/oleObject3.bin"/><Relationship Id="rId82" Type="http://schemas.openxmlformats.org/officeDocument/2006/relationships/oleObject" Target="embeddings/oleObject14.bin"/><Relationship Id="rId152" Type="http://schemas.openxmlformats.org/officeDocument/2006/relationships/hyperlink" Target="https://github.com/dengwirda/mesh2d" TargetMode="External"/><Relationship Id="rId173" Type="http://schemas.openxmlformats.org/officeDocument/2006/relationships/image" Target="media/image98.png"/><Relationship Id="rId194"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wmf"/><Relationship Id="rId77" Type="http://schemas.openxmlformats.org/officeDocument/2006/relationships/oleObject" Target="embeddings/oleObject11.bin"/><Relationship Id="rId100" Type="http://schemas.openxmlformats.org/officeDocument/2006/relationships/oleObject" Target="embeddings/oleObject23.bin"/><Relationship Id="rId105" Type="http://schemas.openxmlformats.org/officeDocument/2006/relationships/image" Target="media/image62.wmf"/><Relationship Id="rId126" Type="http://schemas.openxmlformats.org/officeDocument/2006/relationships/oleObject" Target="embeddings/oleObject36.bin"/><Relationship Id="rId147" Type="http://schemas.openxmlformats.org/officeDocument/2006/relationships/image" Target="media/image86.png"/><Relationship Id="rId168" Type="http://schemas.openxmlformats.org/officeDocument/2006/relationships/hyperlink" Target="http://www.channelcoast.org/" TargetMode="External"/><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6.wmf"/><Relationship Id="rId93" Type="http://schemas.openxmlformats.org/officeDocument/2006/relationships/image" Target="media/image56.wmf"/><Relationship Id="rId98" Type="http://schemas.openxmlformats.org/officeDocument/2006/relationships/oleObject" Target="embeddings/oleObject22.bin"/><Relationship Id="rId121" Type="http://schemas.openxmlformats.org/officeDocument/2006/relationships/image" Target="media/image70.wmf"/><Relationship Id="rId142" Type="http://schemas.openxmlformats.org/officeDocument/2006/relationships/image" Target="media/image81.png"/><Relationship Id="rId163" Type="http://schemas.openxmlformats.org/officeDocument/2006/relationships/hyperlink" Target="http://www.channelcoast.org/" TargetMode="External"/><Relationship Id="rId184" Type="http://schemas.openxmlformats.org/officeDocument/2006/relationships/hyperlink" Target="http://www.nrc-cnrc.gc.ca/eng/solutions/advisory/blue_kenue_index.html" TargetMode="External"/><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6.bin"/><Relationship Id="rId116" Type="http://schemas.openxmlformats.org/officeDocument/2006/relationships/oleObject" Target="embeddings/oleObject31.bin"/><Relationship Id="rId137" Type="http://schemas.openxmlformats.org/officeDocument/2006/relationships/oleObject" Target="embeddings/oleObject41.bin"/><Relationship Id="rId158" Type="http://schemas.openxmlformats.org/officeDocument/2006/relationships/hyperlink" Target="https://doi.org/10.1016/j.coastaleng.2014.08.008"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wmf"/><Relationship Id="rId83" Type="http://schemas.openxmlformats.org/officeDocument/2006/relationships/image" Target="media/image51.wmf"/><Relationship Id="rId88" Type="http://schemas.openxmlformats.org/officeDocument/2006/relationships/oleObject" Target="embeddings/oleObject17.bin"/><Relationship Id="rId111" Type="http://schemas.openxmlformats.org/officeDocument/2006/relationships/image" Target="media/image65.wmf"/><Relationship Id="rId132" Type="http://schemas.openxmlformats.org/officeDocument/2006/relationships/oleObject" Target="embeddings/oleObject39.bin"/><Relationship Id="rId153" Type="http://schemas.openxmlformats.org/officeDocument/2006/relationships/hyperlink" Target="https://www.mathworks.com/matlabcentral/fileexchange/36837-trigradient-m" TargetMode="External"/><Relationship Id="rId174" Type="http://schemas.openxmlformats.org/officeDocument/2006/relationships/image" Target="media/image99.png"/><Relationship Id="rId179" Type="http://schemas.openxmlformats.org/officeDocument/2006/relationships/hyperlink" Target="http://www.channelcoast.org/" TargetMode="External"/><Relationship Id="rId190" Type="http://schemas.openxmlformats.org/officeDocument/2006/relationships/image" Target="media/image11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oleObject" Target="embeddings/oleObject1.bin"/><Relationship Id="rId106" Type="http://schemas.openxmlformats.org/officeDocument/2006/relationships/oleObject" Target="embeddings/oleObject26.bin"/><Relationship Id="rId127" Type="http://schemas.openxmlformats.org/officeDocument/2006/relationships/image" Target="media/image73.wmf"/><Relationship Id="rId10" Type="http://schemas.openxmlformats.org/officeDocument/2006/relationships/hyperlink" Target="http://www.coastalsea.uk"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oleObject" Target="embeddings/oleObject9.bin"/><Relationship Id="rId78" Type="http://schemas.openxmlformats.org/officeDocument/2006/relationships/oleObject" Target="embeddings/oleObject12.bin"/><Relationship Id="rId94" Type="http://schemas.openxmlformats.org/officeDocument/2006/relationships/oleObject" Target="embeddings/oleObject20.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34.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91.png"/><Relationship Id="rId169" Type="http://schemas.openxmlformats.org/officeDocument/2006/relationships/image" Target="media/image95.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3.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4.wmf"/><Relationship Id="rId89" Type="http://schemas.openxmlformats.org/officeDocument/2006/relationships/image" Target="media/image54.wmf"/><Relationship Id="rId112" Type="http://schemas.openxmlformats.org/officeDocument/2006/relationships/oleObject" Target="embeddings/oleObject29.bin"/><Relationship Id="rId133" Type="http://schemas.openxmlformats.org/officeDocument/2006/relationships/image" Target="media/image76.wmf"/><Relationship Id="rId154" Type="http://schemas.openxmlformats.org/officeDocument/2006/relationships/hyperlink" Target="https://github.com/alexranaldi/A_STAR" TargetMode="External"/><Relationship Id="rId175" Type="http://schemas.openxmlformats.org/officeDocument/2006/relationships/image" Target="media/image100.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39.wmf"/><Relationship Id="rId79" Type="http://schemas.openxmlformats.org/officeDocument/2006/relationships/image" Target="media/image49.wmf"/><Relationship Id="rId102" Type="http://schemas.openxmlformats.org/officeDocument/2006/relationships/oleObject" Target="embeddings/oleObject24.bin"/><Relationship Id="rId123" Type="http://schemas.openxmlformats.org/officeDocument/2006/relationships/image" Target="media/image71.wmf"/><Relationship Id="rId144" Type="http://schemas.openxmlformats.org/officeDocument/2006/relationships/image" Target="media/image83.png"/><Relationship Id="rId90" Type="http://schemas.openxmlformats.org/officeDocument/2006/relationships/oleObject" Target="embeddings/oleObject18.bin"/><Relationship Id="rId165" Type="http://schemas.openxmlformats.org/officeDocument/2006/relationships/image" Target="media/image92.png"/><Relationship Id="rId186" Type="http://schemas.openxmlformats.org/officeDocument/2006/relationships/image" Target="media/image108.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7.bin"/><Relationship Id="rId113" Type="http://schemas.openxmlformats.org/officeDocument/2006/relationships/image" Target="media/image66.w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hyperlink" Target="https://www.mathworks.com/matlabcentral/fileexchange/22441-curve-intersections" TargetMode="External"/><Relationship Id="rId176" Type="http://schemas.openxmlformats.org/officeDocument/2006/relationships/hyperlink" Target="https://catalogue.ceda.ac.uk/data.ceda.ac.uk/badc/ukmo-midas-open/data/uk-mean-wind-obs/dataset-version-201908/" TargetMode="External"/><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2.bin"/><Relationship Id="rId103" Type="http://schemas.openxmlformats.org/officeDocument/2006/relationships/image" Target="media/image61.wmf"/><Relationship Id="rId124" Type="http://schemas.openxmlformats.org/officeDocument/2006/relationships/oleObject" Target="embeddings/oleObject35.bin"/><Relationship Id="rId70" Type="http://schemas.openxmlformats.org/officeDocument/2006/relationships/image" Target="media/image45.wmf"/><Relationship Id="rId91" Type="http://schemas.openxmlformats.org/officeDocument/2006/relationships/image" Target="media/image55.wmf"/><Relationship Id="rId145" Type="http://schemas.openxmlformats.org/officeDocument/2006/relationships/image" Target="media/image84.png"/><Relationship Id="rId166" Type="http://schemas.openxmlformats.org/officeDocument/2006/relationships/image" Target="media/image93.png"/><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30.bin"/><Relationship Id="rId60" Type="http://schemas.openxmlformats.org/officeDocument/2006/relationships/image" Target="media/image40.wmf"/><Relationship Id="rId81" Type="http://schemas.openxmlformats.org/officeDocument/2006/relationships/image" Target="media/image50.wmf"/><Relationship Id="rId135" Type="http://schemas.openxmlformats.org/officeDocument/2006/relationships/image" Target="media/image77.png"/><Relationship Id="rId156" Type="http://schemas.openxmlformats.org/officeDocument/2006/relationships/hyperlink" Target="https://www.mathworks.com/matlabcentral/fileexchange/55039-cartesian-to-curvilinear-coordinate-forward-and-backward-transformation" TargetMode="External"/><Relationship Id="rId177" Type="http://schemas.openxmlformats.org/officeDocument/2006/relationships/image" Target="media/image101.png"/><Relationship Id="rId18" Type="http://schemas.openxmlformats.org/officeDocument/2006/relationships/image" Target="media/image2.png"/><Relationship Id="rId39"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www.mathworks.com/matlabcentral/fileexchange/34871-arclength" TargetMode="External"/><Relationship Id="rId2" Type="http://schemas.openxmlformats.org/officeDocument/2006/relationships/hyperlink" Target="https://github.com/jdugge/xy2sn" TargetMode="External"/><Relationship Id="rId1" Type="http://schemas.openxmlformats.org/officeDocument/2006/relationships/hyperlink" Target="https://www.mathworks.com/matlabcentral/fileexchange/4551-inpaint_nans" TargetMode="External"/><Relationship Id="rId5" Type="http://schemas.openxmlformats.org/officeDocument/2006/relationships/hyperlink" Target="https://www.mathworks.com/matlabcentral/fileexchange/34874-interparc" TargetMode="External"/><Relationship Id="rId4" Type="http://schemas.openxmlformats.org/officeDocument/2006/relationships/hyperlink" Target="http://www.mathworks.de/matlabcentral/fileexchange/34869-distance2cur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2974</TotalTime>
  <Pages>66</Pages>
  <Words>23405</Words>
  <Characters>133411</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129</cp:revision>
  <cp:lastPrinted>2025-04-27T11:54:00Z</cp:lastPrinted>
  <dcterms:created xsi:type="dcterms:W3CDTF">2021-05-17T11:47:00Z</dcterms:created>
  <dcterms:modified xsi:type="dcterms:W3CDTF">2025-05-01T19:28:00Z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